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691871353"/>
        <w:docPartObj>
          <w:docPartGallery w:val="Table of Contents"/>
          <w:docPartUnique/>
        </w:docPartObj>
      </w:sdtPr>
      <w:sdtEndPr>
        <w:rPr>
          <w:b/>
          <w:bCs/>
          <w:noProof/>
        </w:rPr>
      </w:sdtEndPr>
      <w:sdtContent>
        <w:p w:rsidR="00227009" w:rsidRDefault="00227009">
          <w:pPr>
            <w:pStyle w:val="TOCHeading"/>
          </w:pPr>
          <w:r>
            <w:t>Contents</w:t>
          </w:r>
        </w:p>
        <w:p w:rsidR="00420C85" w:rsidRDefault="002270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7826198" w:history="1">
            <w:r w:rsidR="00420C85" w:rsidRPr="005D52C5">
              <w:rPr>
                <w:rStyle w:val="Hyperlink"/>
                <w:noProof/>
              </w:rPr>
              <w:t>HTML5</w:t>
            </w:r>
            <w:r w:rsidR="00420C85">
              <w:rPr>
                <w:noProof/>
                <w:webHidden/>
              </w:rPr>
              <w:tab/>
            </w:r>
            <w:r w:rsidR="00420C85">
              <w:rPr>
                <w:noProof/>
                <w:webHidden/>
              </w:rPr>
              <w:fldChar w:fldCharType="begin"/>
            </w:r>
            <w:r w:rsidR="00420C85">
              <w:rPr>
                <w:noProof/>
                <w:webHidden/>
              </w:rPr>
              <w:instrText xml:space="preserve"> PAGEREF _Toc457826198 \h </w:instrText>
            </w:r>
            <w:r w:rsidR="00420C85">
              <w:rPr>
                <w:noProof/>
                <w:webHidden/>
              </w:rPr>
            </w:r>
            <w:r w:rsidR="00420C85">
              <w:rPr>
                <w:noProof/>
                <w:webHidden/>
              </w:rPr>
              <w:fldChar w:fldCharType="separate"/>
            </w:r>
            <w:r w:rsidR="00420C85">
              <w:rPr>
                <w:noProof/>
                <w:webHidden/>
              </w:rPr>
              <w:t>4</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199" w:history="1">
            <w:r w:rsidR="00420C85" w:rsidRPr="005D52C5">
              <w:rPr>
                <w:rStyle w:val="Hyperlink"/>
                <w:noProof/>
              </w:rPr>
              <w:t>HTML5 Reference</w:t>
            </w:r>
            <w:r w:rsidR="00420C85">
              <w:rPr>
                <w:noProof/>
                <w:webHidden/>
              </w:rPr>
              <w:tab/>
            </w:r>
            <w:r w:rsidR="00420C85">
              <w:rPr>
                <w:noProof/>
                <w:webHidden/>
              </w:rPr>
              <w:fldChar w:fldCharType="begin"/>
            </w:r>
            <w:r w:rsidR="00420C85">
              <w:rPr>
                <w:noProof/>
                <w:webHidden/>
              </w:rPr>
              <w:instrText xml:space="preserve"> PAGEREF _Toc457826199 \h </w:instrText>
            </w:r>
            <w:r w:rsidR="00420C85">
              <w:rPr>
                <w:noProof/>
                <w:webHidden/>
              </w:rPr>
            </w:r>
            <w:r w:rsidR="00420C85">
              <w:rPr>
                <w:noProof/>
                <w:webHidden/>
              </w:rPr>
              <w:fldChar w:fldCharType="separate"/>
            </w:r>
            <w:r w:rsidR="00420C85">
              <w:rPr>
                <w:noProof/>
                <w:webHidden/>
              </w:rPr>
              <w:t>4</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00" w:history="1">
            <w:r w:rsidR="00420C85" w:rsidRPr="005D52C5">
              <w:rPr>
                <w:rStyle w:val="Hyperlink"/>
                <w:noProof/>
              </w:rPr>
              <w:t>Document Type</w:t>
            </w:r>
            <w:r w:rsidR="00420C85">
              <w:rPr>
                <w:noProof/>
                <w:webHidden/>
              </w:rPr>
              <w:tab/>
            </w:r>
            <w:r w:rsidR="00420C85">
              <w:rPr>
                <w:noProof/>
                <w:webHidden/>
              </w:rPr>
              <w:fldChar w:fldCharType="begin"/>
            </w:r>
            <w:r w:rsidR="00420C85">
              <w:rPr>
                <w:noProof/>
                <w:webHidden/>
              </w:rPr>
              <w:instrText xml:space="preserve"> PAGEREF _Toc457826200 \h </w:instrText>
            </w:r>
            <w:r w:rsidR="00420C85">
              <w:rPr>
                <w:noProof/>
                <w:webHidden/>
              </w:rPr>
            </w:r>
            <w:r w:rsidR="00420C85">
              <w:rPr>
                <w:noProof/>
                <w:webHidden/>
              </w:rPr>
              <w:fldChar w:fldCharType="separate"/>
            </w:r>
            <w:r w:rsidR="00420C85">
              <w:rPr>
                <w:noProof/>
                <w:webHidden/>
              </w:rPr>
              <w:t>4</w:t>
            </w:r>
            <w:r w:rsidR="00420C85">
              <w:rPr>
                <w:noProof/>
                <w:webHidden/>
              </w:rPr>
              <w:fldChar w:fldCharType="end"/>
            </w:r>
          </w:hyperlink>
        </w:p>
        <w:p w:rsidR="00420C85" w:rsidRDefault="00952B72">
          <w:pPr>
            <w:pStyle w:val="TOC3"/>
            <w:tabs>
              <w:tab w:val="right" w:leader="dot" w:pos="9350"/>
            </w:tabs>
            <w:rPr>
              <w:rFonts w:eastAsiaTheme="minorEastAsia"/>
              <w:noProof/>
            </w:rPr>
          </w:pPr>
          <w:hyperlink w:anchor="_Toc457826201" w:history="1">
            <w:r w:rsidR="00420C85" w:rsidRPr="005D52C5">
              <w:rPr>
                <w:rStyle w:val="Hyperlink"/>
                <w:noProof/>
              </w:rPr>
              <w:t>Quirks Mode</w:t>
            </w:r>
            <w:r w:rsidR="00420C85">
              <w:rPr>
                <w:noProof/>
                <w:webHidden/>
              </w:rPr>
              <w:tab/>
            </w:r>
            <w:r w:rsidR="00420C85">
              <w:rPr>
                <w:noProof/>
                <w:webHidden/>
              </w:rPr>
              <w:fldChar w:fldCharType="begin"/>
            </w:r>
            <w:r w:rsidR="00420C85">
              <w:rPr>
                <w:noProof/>
                <w:webHidden/>
              </w:rPr>
              <w:instrText xml:space="preserve"> PAGEREF _Toc457826201 \h </w:instrText>
            </w:r>
            <w:r w:rsidR="00420C85">
              <w:rPr>
                <w:noProof/>
                <w:webHidden/>
              </w:rPr>
            </w:r>
            <w:r w:rsidR="00420C85">
              <w:rPr>
                <w:noProof/>
                <w:webHidden/>
              </w:rPr>
              <w:fldChar w:fldCharType="separate"/>
            </w:r>
            <w:r w:rsidR="00420C85">
              <w:rPr>
                <w:noProof/>
                <w:webHidden/>
              </w:rPr>
              <w:t>4</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02" w:history="1">
            <w:r w:rsidR="00420C85" w:rsidRPr="005D52C5">
              <w:rPr>
                <w:rStyle w:val="Hyperlink"/>
                <w:noProof/>
              </w:rPr>
              <w:t>Document Structure</w:t>
            </w:r>
            <w:r w:rsidR="00420C85">
              <w:rPr>
                <w:noProof/>
                <w:webHidden/>
              </w:rPr>
              <w:tab/>
            </w:r>
            <w:r w:rsidR="00420C85">
              <w:rPr>
                <w:noProof/>
                <w:webHidden/>
              </w:rPr>
              <w:fldChar w:fldCharType="begin"/>
            </w:r>
            <w:r w:rsidR="00420C85">
              <w:rPr>
                <w:noProof/>
                <w:webHidden/>
              </w:rPr>
              <w:instrText xml:space="preserve"> PAGEREF _Toc457826202 \h </w:instrText>
            </w:r>
            <w:r w:rsidR="00420C85">
              <w:rPr>
                <w:noProof/>
                <w:webHidden/>
              </w:rPr>
            </w:r>
            <w:r w:rsidR="00420C85">
              <w:rPr>
                <w:noProof/>
                <w:webHidden/>
              </w:rPr>
              <w:fldChar w:fldCharType="separate"/>
            </w:r>
            <w:r w:rsidR="00420C85">
              <w:rPr>
                <w:noProof/>
                <w:webHidden/>
              </w:rPr>
              <w:t>4</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03" w:history="1">
            <w:r w:rsidR="00420C85" w:rsidRPr="005D52C5">
              <w:rPr>
                <w:rStyle w:val="Hyperlink"/>
                <w:noProof/>
              </w:rPr>
              <w:t>Encoding</w:t>
            </w:r>
            <w:r w:rsidR="00420C85">
              <w:rPr>
                <w:noProof/>
                <w:webHidden/>
              </w:rPr>
              <w:tab/>
            </w:r>
            <w:r w:rsidR="00420C85">
              <w:rPr>
                <w:noProof/>
                <w:webHidden/>
              </w:rPr>
              <w:fldChar w:fldCharType="begin"/>
            </w:r>
            <w:r w:rsidR="00420C85">
              <w:rPr>
                <w:noProof/>
                <w:webHidden/>
              </w:rPr>
              <w:instrText xml:space="preserve"> PAGEREF _Toc457826203 \h </w:instrText>
            </w:r>
            <w:r w:rsidR="00420C85">
              <w:rPr>
                <w:noProof/>
                <w:webHidden/>
              </w:rPr>
            </w:r>
            <w:r w:rsidR="00420C85">
              <w:rPr>
                <w:noProof/>
                <w:webHidden/>
              </w:rPr>
              <w:fldChar w:fldCharType="separate"/>
            </w:r>
            <w:r w:rsidR="00420C85">
              <w:rPr>
                <w:noProof/>
                <w:webHidden/>
              </w:rPr>
              <w:t>4</w:t>
            </w:r>
            <w:r w:rsidR="00420C85">
              <w:rPr>
                <w:noProof/>
                <w:webHidden/>
              </w:rPr>
              <w:fldChar w:fldCharType="end"/>
            </w:r>
          </w:hyperlink>
        </w:p>
        <w:p w:rsidR="00420C85" w:rsidRDefault="00952B72">
          <w:pPr>
            <w:pStyle w:val="TOC3"/>
            <w:tabs>
              <w:tab w:val="right" w:leader="dot" w:pos="9350"/>
            </w:tabs>
            <w:rPr>
              <w:rFonts w:eastAsiaTheme="minorEastAsia"/>
              <w:noProof/>
            </w:rPr>
          </w:pPr>
          <w:hyperlink w:anchor="_Toc457826204" w:history="1">
            <w:r w:rsidR="00420C85" w:rsidRPr="005D52C5">
              <w:rPr>
                <w:rStyle w:val="Hyperlink"/>
                <w:noProof/>
              </w:rPr>
              <w:t>Form Encoding</w:t>
            </w:r>
            <w:r w:rsidR="00420C85">
              <w:rPr>
                <w:noProof/>
                <w:webHidden/>
              </w:rPr>
              <w:tab/>
            </w:r>
            <w:r w:rsidR="00420C85">
              <w:rPr>
                <w:noProof/>
                <w:webHidden/>
              </w:rPr>
              <w:fldChar w:fldCharType="begin"/>
            </w:r>
            <w:r w:rsidR="00420C85">
              <w:rPr>
                <w:noProof/>
                <w:webHidden/>
              </w:rPr>
              <w:instrText xml:space="preserve"> PAGEREF _Toc457826204 \h </w:instrText>
            </w:r>
            <w:r w:rsidR="00420C85">
              <w:rPr>
                <w:noProof/>
                <w:webHidden/>
              </w:rPr>
            </w:r>
            <w:r w:rsidR="00420C85">
              <w:rPr>
                <w:noProof/>
                <w:webHidden/>
              </w:rPr>
              <w:fldChar w:fldCharType="separate"/>
            </w:r>
            <w:r w:rsidR="00420C85">
              <w:rPr>
                <w:noProof/>
                <w:webHidden/>
              </w:rPr>
              <w:t>5</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05" w:history="1">
            <w:r w:rsidR="00420C85" w:rsidRPr="005D52C5">
              <w:rPr>
                <w:rStyle w:val="Hyperlink"/>
                <w:noProof/>
              </w:rPr>
              <w:t>CSS3</w:t>
            </w:r>
            <w:r w:rsidR="00420C85">
              <w:rPr>
                <w:noProof/>
                <w:webHidden/>
              </w:rPr>
              <w:tab/>
            </w:r>
            <w:r w:rsidR="00420C85">
              <w:rPr>
                <w:noProof/>
                <w:webHidden/>
              </w:rPr>
              <w:fldChar w:fldCharType="begin"/>
            </w:r>
            <w:r w:rsidR="00420C85">
              <w:rPr>
                <w:noProof/>
                <w:webHidden/>
              </w:rPr>
              <w:instrText xml:space="preserve"> PAGEREF _Toc457826205 \h </w:instrText>
            </w:r>
            <w:r w:rsidR="00420C85">
              <w:rPr>
                <w:noProof/>
                <w:webHidden/>
              </w:rPr>
            </w:r>
            <w:r w:rsidR="00420C85">
              <w:rPr>
                <w:noProof/>
                <w:webHidden/>
              </w:rPr>
              <w:fldChar w:fldCharType="separate"/>
            </w:r>
            <w:r w:rsidR="00420C85">
              <w:rPr>
                <w:noProof/>
                <w:webHidden/>
              </w:rPr>
              <w:t>6</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06" w:history="1">
            <w:r w:rsidR="00420C85" w:rsidRPr="005D52C5">
              <w:rPr>
                <w:rStyle w:val="Hyperlink"/>
                <w:noProof/>
              </w:rPr>
              <w:t>CSS3 References</w:t>
            </w:r>
            <w:r w:rsidR="00420C85">
              <w:rPr>
                <w:noProof/>
                <w:webHidden/>
              </w:rPr>
              <w:tab/>
            </w:r>
            <w:r w:rsidR="00420C85">
              <w:rPr>
                <w:noProof/>
                <w:webHidden/>
              </w:rPr>
              <w:fldChar w:fldCharType="begin"/>
            </w:r>
            <w:r w:rsidR="00420C85">
              <w:rPr>
                <w:noProof/>
                <w:webHidden/>
              </w:rPr>
              <w:instrText xml:space="preserve"> PAGEREF _Toc457826206 \h </w:instrText>
            </w:r>
            <w:r w:rsidR="00420C85">
              <w:rPr>
                <w:noProof/>
                <w:webHidden/>
              </w:rPr>
            </w:r>
            <w:r w:rsidR="00420C85">
              <w:rPr>
                <w:noProof/>
                <w:webHidden/>
              </w:rPr>
              <w:fldChar w:fldCharType="separate"/>
            </w:r>
            <w:r w:rsidR="00420C85">
              <w:rPr>
                <w:noProof/>
                <w:webHidden/>
              </w:rPr>
              <w:t>6</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07" w:history="1">
            <w:r w:rsidR="00420C85" w:rsidRPr="005D52C5">
              <w:rPr>
                <w:rStyle w:val="Hyperlink"/>
                <w:noProof/>
              </w:rPr>
              <w:t>SASS</w:t>
            </w:r>
            <w:r w:rsidR="00420C85">
              <w:rPr>
                <w:noProof/>
                <w:webHidden/>
              </w:rPr>
              <w:tab/>
            </w:r>
            <w:r w:rsidR="00420C85">
              <w:rPr>
                <w:noProof/>
                <w:webHidden/>
              </w:rPr>
              <w:fldChar w:fldCharType="begin"/>
            </w:r>
            <w:r w:rsidR="00420C85">
              <w:rPr>
                <w:noProof/>
                <w:webHidden/>
              </w:rPr>
              <w:instrText xml:space="preserve"> PAGEREF _Toc457826207 \h </w:instrText>
            </w:r>
            <w:r w:rsidR="00420C85">
              <w:rPr>
                <w:noProof/>
                <w:webHidden/>
              </w:rPr>
            </w:r>
            <w:r w:rsidR="00420C85">
              <w:rPr>
                <w:noProof/>
                <w:webHidden/>
              </w:rPr>
              <w:fldChar w:fldCharType="separate"/>
            </w:r>
            <w:r w:rsidR="00420C85">
              <w:rPr>
                <w:noProof/>
                <w:webHidden/>
              </w:rPr>
              <w:t>6</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08" w:history="1">
            <w:r w:rsidR="00420C85" w:rsidRPr="005D52C5">
              <w:rPr>
                <w:rStyle w:val="Hyperlink"/>
                <w:noProof/>
              </w:rPr>
              <w:t>LESS</w:t>
            </w:r>
            <w:r w:rsidR="00420C85">
              <w:rPr>
                <w:noProof/>
                <w:webHidden/>
              </w:rPr>
              <w:tab/>
            </w:r>
            <w:r w:rsidR="00420C85">
              <w:rPr>
                <w:noProof/>
                <w:webHidden/>
              </w:rPr>
              <w:fldChar w:fldCharType="begin"/>
            </w:r>
            <w:r w:rsidR="00420C85">
              <w:rPr>
                <w:noProof/>
                <w:webHidden/>
              </w:rPr>
              <w:instrText xml:space="preserve"> PAGEREF _Toc457826208 \h </w:instrText>
            </w:r>
            <w:r w:rsidR="00420C85">
              <w:rPr>
                <w:noProof/>
                <w:webHidden/>
              </w:rPr>
            </w:r>
            <w:r w:rsidR="00420C85">
              <w:rPr>
                <w:noProof/>
                <w:webHidden/>
              </w:rPr>
              <w:fldChar w:fldCharType="separate"/>
            </w:r>
            <w:r w:rsidR="00420C85">
              <w:rPr>
                <w:noProof/>
                <w:webHidden/>
              </w:rPr>
              <w:t>6</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09" w:history="1">
            <w:r w:rsidR="00420C85" w:rsidRPr="005D52C5">
              <w:rPr>
                <w:rStyle w:val="Hyperlink"/>
                <w:noProof/>
              </w:rPr>
              <w:t>Bootstrap</w:t>
            </w:r>
            <w:r w:rsidR="00420C85">
              <w:rPr>
                <w:noProof/>
                <w:webHidden/>
              </w:rPr>
              <w:tab/>
            </w:r>
            <w:r w:rsidR="00420C85">
              <w:rPr>
                <w:noProof/>
                <w:webHidden/>
              </w:rPr>
              <w:fldChar w:fldCharType="begin"/>
            </w:r>
            <w:r w:rsidR="00420C85">
              <w:rPr>
                <w:noProof/>
                <w:webHidden/>
              </w:rPr>
              <w:instrText xml:space="preserve"> PAGEREF _Toc457826209 \h </w:instrText>
            </w:r>
            <w:r w:rsidR="00420C85">
              <w:rPr>
                <w:noProof/>
                <w:webHidden/>
              </w:rPr>
            </w:r>
            <w:r w:rsidR="00420C85">
              <w:rPr>
                <w:noProof/>
                <w:webHidden/>
              </w:rPr>
              <w:fldChar w:fldCharType="separate"/>
            </w:r>
            <w:r w:rsidR="00420C85">
              <w:rPr>
                <w:noProof/>
                <w:webHidden/>
              </w:rPr>
              <w:t>6</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10" w:history="1">
            <w:r w:rsidR="00420C85" w:rsidRPr="005D52C5">
              <w:rPr>
                <w:rStyle w:val="Hyperlink"/>
                <w:noProof/>
              </w:rPr>
              <w:t>Bootstrap References</w:t>
            </w:r>
            <w:r w:rsidR="00420C85">
              <w:rPr>
                <w:noProof/>
                <w:webHidden/>
              </w:rPr>
              <w:tab/>
            </w:r>
            <w:r w:rsidR="00420C85">
              <w:rPr>
                <w:noProof/>
                <w:webHidden/>
              </w:rPr>
              <w:fldChar w:fldCharType="begin"/>
            </w:r>
            <w:r w:rsidR="00420C85">
              <w:rPr>
                <w:noProof/>
                <w:webHidden/>
              </w:rPr>
              <w:instrText xml:space="preserve"> PAGEREF _Toc457826210 \h </w:instrText>
            </w:r>
            <w:r w:rsidR="00420C85">
              <w:rPr>
                <w:noProof/>
                <w:webHidden/>
              </w:rPr>
            </w:r>
            <w:r w:rsidR="00420C85">
              <w:rPr>
                <w:noProof/>
                <w:webHidden/>
              </w:rPr>
              <w:fldChar w:fldCharType="separate"/>
            </w:r>
            <w:r w:rsidR="00420C85">
              <w:rPr>
                <w:noProof/>
                <w:webHidden/>
              </w:rPr>
              <w:t>6</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11" w:history="1">
            <w:r w:rsidR="00420C85" w:rsidRPr="005D52C5">
              <w:rPr>
                <w:rStyle w:val="Hyperlink"/>
                <w:noProof/>
              </w:rPr>
              <w:t>Bootstrap Environment</w:t>
            </w:r>
            <w:r w:rsidR="00420C85">
              <w:rPr>
                <w:noProof/>
                <w:webHidden/>
              </w:rPr>
              <w:tab/>
            </w:r>
            <w:r w:rsidR="00420C85">
              <w:rPr>
                <w:noProof/>
                <w:webHidden/>
              </w:rPr>
              <w:fldChar w:fldCharType="begin"/>
            </w:r>
            <w:r w:rsidR="00420C85">
              <w:rPr>
                <w:noProof/>
                <w:webHidden/>
              </w:rPr>
              <w:instrText xml:space="preserve"> PAGEREF _Toc457826211 \h </w:instrText>
            </w:r>
            <w:r w:rsidR="00420C85">
              <w:rPr>
                <w:noProof/>
                <w:webHidden/>
              </w:rPr>
            </w:r>
            <w:r w:rsidR="00420C85">
              <w:rPr>
                <w:noProof/>
                <w:webHidden/>
              </w:rPr>
              <w:fldChar w:fldCharType="separate"/>
            </w:r>
            <w:r w:rsidR="00420C85">
              <w:rPr>
                <w:noProof/>
                <w:webHidden/>
              </w:rPr>
              <w:t>6</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12" w:history="1">
            <w:r w:rsidR="00420C85" w:rsidRPr="005D52C5">
              <w:rPr>
                <w:rStyle w:val="Hyperlink"/>
                <w:noProof/>
              </w:rPr>
              <w:t>The Grid System</w:t>
            </w:r>
            <w:r w:rsidR="00420C85">
              <w:rPr>
                <w:noProof/>
                <w:webHidden/>
              </w:rPr>
              <w:tab/>
            </w:r>
            <w:r w:rsidR="00420C85">
              <w:rPr>
                <w:noProof/>
                <w:webHidden/>
              </w:rPr>
              <w:fldChar w:fldCharType="begin"/>
            </w:r>
            <w:r w:rsidR="00420C85">
              <w:rPr>
                <w:noProof/>
                <w:webHidden/>
              </w:rPr>
              <w:instrText xml:space="preserve"> PAGEREF _Toc457826212 \h </w:instrText>
            </w:r>
            <w:r w:rsidR="00420C85">
              <w:rPr>
                <w:noProof/>
                <w:webHidden/>
              </w:rPr>
            </w:r>
            <w:r w:rsidR="00420C85">
              <w:rPr>
                <w:noProof/>
                <w:webHidden/>
              </w:rPr>
              <w:fldChar w:fldCharType="separate"/>
            </w:r>
            <w:r w:rsidR="00420C85">
              <w:rPr>
                <w:noProof/>
                <w:webHidden/>
              </w:rPr>
              <w:t>7</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13" w:history="1">
            <w:r w:rsidR="00420C85" w:rsidRPr="005D52C5">
              <w:rPr>
                <w:rStyle w:val="Hyperlink"/>
                <w:noProof/>
              </w:rPr>
              <w:t>Typography</w:t>
            </w:r>
            <w:r w:rsidR="00420C85">
              <w:rPr>
                <w:noProof/>
                <w:webHidden/>
              </w:rPr>
              <w:tab/>
            </w:r>
            <w:r w:rsidR="00420C85">
              <w:rPr>
                <w:noProof/>
                <w:webHidden/>
              </w:rPr>
              <w:fldChar w:fldCharType="begin"/>
            </w:r>
            <w:r w:rsidR="00420C85">
              <w:rPr>
                <w:noProof/>
                <w:webHidden/>
              </w:rPr>
              <w:instrText xml:space="preserve"> PAGEREF _Toc457826213 \h </w:instrText>
            </w:r>
            <w:r w:rsidR="00420C85">
              <w:rPr>
                <w:noProof/>
                <w:webHidden/>
              </w:rPr>
            </w:r>
            <w:r w:rsidR="00420C85">
              <w:rPr>
                <w:noProof/>
                <w:webHidden/>
              </w:rPr>
              <w:fldChar w:fldCharType="separate"/>
            </w:r>
            <w:r w:rsidR="00420C85">
              <w:rPr>
                <w:noProof/>
                <w:webHidden/>
              </w:rPr>
              <w:t>7</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14" w:history="1">
            <w:r w:rsidR="00420C85" w:rsidRPr="005D52C5">
              <w:rPr>
                <w:rStyle w:val="Hyperlink"/>
                <w:noProof/>
              </w:rPr>
              <w:t>Elements</w:t>
            </w:r>
            <w:r w:rsidR="00420C85">
              <w:rPr>
                <w:noProof/>
                <w:webHidden/>
              </w:rPr>
              <w:tab/>
            </w:r>
            <w:r w:rsidR="00420C85">
              <w:rPr>
                <w:noProof/>
                <w:webHidden/>
              </w:rPr>
              <w:fldChar w:fldCharType="begin"/>
            </w:r>
            <w:r w:rsidR="00420C85">
              <w:rPr>
                <w:noProof/>
                <w:webHidden/>
              </w:rPr>
              <w:instrText xml:space="preserve"> PAGEREF _Toc457826214 \h </w:instrText>
            </w:r>
            <w:r w:rsidR="00420C85">
              <w:rPr>
                <w:noProof/>
                <w:webHidden/>
              </w:rPr>
            </w:r>
            <w:r w:rsidR="00420C85">
              <w:rPr>
                <w:noProof/>
                <w:webHidden/>
              </w:rPr>
              <w:fldChar w:fldCharType="separate"/>
            </w:r>
            <w:r w:rsidR="00420C85">
              <w:rPr>
                <w:noProof/>
                <w:webHidden/>
              </w:rPr>
              <w:t>7</w:t>
            </w:r>
            <w:r w:rsidR="00420C85">
              <w:rPr>
                <w:noProof/>
                <w:webHidden/>
              </w:rPr>
              <w:fldChar w:fldCharType="end"/>
            </w:r>
          </w:hyperlink>
        </w:p>
        <w:p w:rsidR="00420C85" w:rsidRDefault="00952B72">
          <w:pPr>
            <w:pStyle w:val="TOC3"/>
            <w:tabs>
              <w:tab w:val="right" w:leader="dot" w:pos="9350"/>
            </w:tabs>
            <w:rPr>
              <w:rFonts w:eastAsiaTheme="minorEastAsia"/>
              <w:noProof/>
            </w:rPr>
          </w:pPr>
          <w:hyperlink w:anchor="_Toc457826215" w:history="1">
            <w:r w:rsidR="00420C85" w:rsidRPr="005D52C5">
              <w:rPr>
                <w:rStyle w:val="Hyperlink"/>
                <w:noProof/>
              </w:rPr>
              <w:t>Tables</w:t>
            </w:r>
            <w:r w:rsidR="00420C85">
              <w:rPr>
                <w:noProof/>
                <w:webHidden/>
              </w:rPr>
              <w:tab/>
            </w:r>
            <w:r w:rsidR="00420C85">
              <w:rPr>
                <w:noProof/>
                <w:webHidden/>
              </w:rPr>
              <w:fldChar w:fldCharType="begin"/>
            </w:r>
            <w:r w:rsidR="00420C85">
              <w:rPr>
                <w:noProof/>
                <w:webHidden/>
              </w:rPr>
              <w:instrText xml:space="preserve"> PAGEREF _Toc457826215 \h </w:instrText>
            </w:r>
            <w:r w:rsidR="00420C85">
              <w:rPr>
                <w:noProof/>
                <w:webHidden/>
              </w:rPr>
            </w:r>
            <w:r w:rsidR="00420C85">
              <w:rPr>
                <w:noProof/>
                <w:webHidden/>
              </w:rPr>
              <w:fldChar w:fldCharType="separate"/>
            </w:r>
            <w:r w:rsidR="00420C85">
              <w:rPr>
                <w:noProof/>
                <w:webHidden/>
              </w:rPr>
              <w:t>8</w:t>
            </w:r>
            <w:r w:rsidR="00420C85">
              <w:rPr>
                <w:noProof/>
                <w:webHidden/>
              </w:rPr>
              <w:fldChar w:fldCharType="end"/>
            </w:r>
          </w:hyperlink>
        </w:p>
        <w:p w:rsidR="00420C85" w:rsidRDefault="00952B72">
          <w:pPr>
            <w:pStyle w:val="TOC3"/>
            <w:tabs>
              <w:tab w:val="right" w:leader="dot" w:pos="9350"/>
            </w:tabs>
            <w:rPr>
              <w:rFonts w:eastAsiaTheme="minorEastAsia"/>
              <w:noProof/>
            </w:rPr>
          </w:pPr>
          <w:hyperlink w:anchor="_Toc457826216" w:history="1">
            <w:r w:rsidR="00420C85" w:rsidRPr="005D52C5">
              <w:rPr>
                <w:rStyle w:val="Hyperlink"/>
                <w:noProof/>
              </w:rPr>
              <w:t>Forms</w:t>
            </w:r>
            <w:r w:rsidR="00420C85">
              <w:rPr>
                <w:noProof/>
                <w:webHidden/>
              </w:rPr>
              <w:tab/>
            </w:r>
            <w:r w:rsidR="00420C85">
              <w:rPr>
                <w:noProof/>
                <w:webHidden/>
              </w:rPr>
              <w:fldChar w:fldCharType="begin"/>
            </w:r>
            <w:r w:rsidR="00420C85">
              <w:rPr>
                <w:noProof/>
                <w:webHidden/>
              </w:rPr>
              <w:instrText xml:space="preserve"> PAGEREF _Toc457826216 \h </w:instrText>
            </w:r>
            <w:r w:rsidR="00420C85">
              <w:rPr>
                <w:noProof/>
                <w:webHidden/>
              </w:rPr>
            </w:r>
            <w:r w:rsidR="00420C85">
              <w:rPr>
                <w:noProof/>
                <w:webHidden/>
              </w:rPr>
              <w:fldChar w:fldCharType="separate"/>
            </w:r>
            <w:r w:rsidR="00420C85">
              <w:rPr>
                <w:noProof/>
                <w:webHidden/>
              </w:rPr>
              <w:t>8</w:t>
            </w:r>
            <w:r w:rsidR="00420C85">
              <w:rPr>
                <w:noProof/>
                <w:webHidden/>
              </w:rPr>
              <w:fldChar w:fldCharType="end"/>
            </w:r>
          </w:hyperlink>
        </w:p>
        <w:p w:rsidR="00420C85" w:rsidRDefault="00952B72">
          <w:pPr>
            <w:pStyle w:val="TOC3"/>
            <w:tabs>
              <w:tab w:val="right" w:leader="dot" w:pos="9350"/>
            </w:tabs>
            <w:rPr>
              <w:rFonts w:eastAsiaTheme="minorEastAsia"/>
              <w:noProof/>
            </w:rPr>
          </w:pPr>
          <w:hyperlink w:anchor="_Toc457826217" w:history="1">
            <w:r w:rsidR="00420C85" w:rsidRPr="005D52C5">
              <w:rPr>
                <w:rStyle w:val="Hyperlink"/>
                <w:noProof/>
                <w:lang w:val="en"/>
              </w:rPr>
              <w:t>Buttons</w:t>
            </w:r>
            <w:r w:rsidR="00420C85">
              <w:rPr>
                <w:noProof/>
                <w:webHidden/>
              </w:rPr>
              <w:tab/>
            </w:r>
            <w:r w:rsidR="00420C85">
              <w:rPr>
                <w:noProof/>
                <w:webHidden/>
              </w:rPr>
              <w:fldChar w:fldCharType="begin"/>
            </w:r>
            <w:r w:rsidR="00420C85">
              <w:rPr>
                <w:noProof/>
                <w:webHidden/>
              </w:rPr>
              <w:instrText xml:space="preserve"> PAGEREF _Toc457826217 \h </w:instrText>
            </w:r>
            <w:r w:rsidR="00420C85">
              <w:rPr>
                <w:noProof/>
                <w:webHidden/>
              </w:rPr>
            </w:r>
            <w:r w:rsidR="00420C85">
              <w:rPr>
                <w:noProof/>
                <w:webHidden/>
              </w:rPr>
              <w:fldChar w:fldCharType="separate"/>
            </w:r>
            <w:r w:rsidR="00420C85">
              <w:rPr>
                <w:noProof/>
                <w:webHidden/>
              </w:rPr>
              <w:t>9</w:t>
            </w:r>
            <w:r w:rsidR="00420C85">
              <w:rPr>
                <w:noProof/>
                <w:webHidden/>
              </w:rPr>
              <w:fldChar w:fldCharType="end"/>
            </w:r>
          </w:hyperlink>
        </w:p>
        <w:p w:rsidR="00420C85" w:rsidRDefault="00952B72">
          <w:pPr>
            <w:pStyle w:val="TOC3"/>
            <w:tabs>
              <w:tab w:val="right" w:leader="dot" w:pos="9350"/>
            </w:tabs>
            <w:rPr>
              <w:rFonts w:eastAsiaTheme="minorEastAsia"/>
              <w:noProof/>
            </w:rPr>
          </w:pPr>
          <w:hyperlink w:anchor="_Toc457826218" w:history="1">
            <w:r w:rsidR="00420C85" w:rsidRPr="005D52C5">
              <w:rPr>
                <w:rStyle w:val="Hyperlink"/>
                <w:noProof/>
                <w:lang w:val="en"/>
              </w:rPr>
              <w:t>Images</w:t>
            </w:r>
            <w:r w:rsidR="00420C85">
              <w:rPr>
                <w:noProof/>
                <w:webHidden/>
              </w:rPr>
              <w:tab/>
            </w:r>
            <w:r w:rsidR="00420C85">
              <w:rPr>
                <w:noProof/>
                <w:webHidden/>
              </w:rPr>
              <w:fldChar w:fldCharType="begin"/>
            </w:r>
            <w:r w:rsidR="00420C85">
              <w:rPr>
                <w:noProof/>
                <w:webHidden/>
              </w:rPr>
              <w:instrText xml:space="preserve"> PAGEREF _Toc457826218 \h </w:instrText>
            </w:r>
            <w:r w:rsidR="00420C85">
              <w:rPr>
                <w:noProof/>
                <w:webHidden/>
              </w:rPr>
            </w:r>
            <w:r w:rsidR="00420C85">
              <w:rPr>
                <w:noProof/>
                <w:webHidden/>
              </w:rPr>
              <w:fldChar w:fldCharType="separate"/>
            </w:r>
            <w:r w:rsidR="00420C85">
              <w:rPr>
                <w:noProof/>
                <w:webHidden/>
              </w:rPr>
              <w:t>9</w:t>
            </w:r>
            <w:r w:rsidR="00420C85">
              <w:rPr>
                <w:noProof/>
                <w:webHidden/>
              </w:rPr>
              <w:fldChar w:fldCharType="end"/>
            </w:r>
          </w:hyperlink>
        </w:p>
        <w:p w:rsidR="00420C85" w:rsidRDefault="00952B72">
          <w:pPr>
            <w:pStyle w:val="TOC3"/>
            <w:tabs>
              <w:tab w:val="right" w:leader="dot" w:pos="9350"/>
            </w:tabs>
            <w:rPr>
              <w:rFonts w:eastAsiaTheme="minorEastAsia"/>
              <w:noProof/>
            </w:rPr>
          </w:pPr>
          <w:hyperlink w:anchor="_Toc457826219" w:history="1">
            <w:r w:rsidR="00420C85" w:rsidRPr="005D52C5">
              <w:rPr>
                <w:rStyle w:val="Hyperlink"/>
                <w:noProof/>
                <w:lang w:val="en"/>
              </w:rPr>
              <w:t>Helper Classes</w:t>
            </w:r>
            <w:r w:rsidR="00420C85">
              <w:rPr>
                <w:noProof/>
                <w:webHidden/>
              </w:rPr>
              <w:tab/>
            </w:r>
            <w:r w:rsidR="00420C85">
              <w:rPr>
                <w:noProof/>
                <w:webHidden/>
              </w:rPr>
              <w:fldChar w:fldCharType="begin"/>
            </w:r>
            <w:r w:rsidR="00420C85">
              <w:rPr>
                <w:noProof/>
                <w:webHidden/>
              </w:rPr>
              <w:instrText xml:space="preserve"> PAGEREF _Toc457826219 \h </w:instrText>
            </w:r>
            <w:r w:rsidR="00420C85">
              <w:rPr>
                <w:noProof/>
                <w:webHidden/>
              </w:rPr>
            </w:r>
            <w:r w:rsidR="00420C85">
              <w:rPr>
                <w:noProof/>
                <w:webHidden/>
              </w:rPr>
              <w:fldChar w:fldCharType="separate"/>
            </w:r>
            <w:r w:rsidR="00420C85">
              <w:rPr>
                <w:noProof/>
                <w:webHidden/>
              </w:rPr>
              <w:t>9</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20" w:history="1">
            <w:r w:rsidR="00420C85" w:rsidRPr="005D52C5">
              <w:rPr>
                <w:rStyle w:val="Hyperlink"/>
                <w:noProof/>
              </w:rPr>
              <w:t>Foundation</w:t>
            </w:r>
            <w:r w:rsidR="00420C85">
              <w:rPr>
                <w:noProof/>
                <w:webHidden/>
              </w:rPr>
              <w:tab/>
            </w:r>
            <w:r w:rsidR="00420C85">
              <w:rPr>
                <w:noProof/>
                <w:webHidden/>
              </w:rPr>
              <w:fldChar w:fldCharType="begin"/>
            </w:r>
            <w:r w:rsidR="00420C85">
              <w:rPr>
                <w:noProof/>
                <w:webHidden/>
              </w:rPr>
              <w:instrText xml:space="preserve"> PAGEREF _Toc457826220 \h </w:instrText>
            </w:r>
            <w:r w:rsidR="00420C85">
              <w:rPr>
                <w:noProof/>
                <w:webHidden/>
              </w:rPr>
            </w:r>
            <w:r w:rsidR="00420C85">
              <w:rPr>
                <w:noProof/>
                <w:webHidden/>
              </w:rPr>
              <w:fldChar w:fldCharType="separate"/>
            </w:r>
            <w:r w:rsidR="00420C85">
              <w:rPr>
                <w:noProof/>
                <w:webHidden/>
              </w:rPr>
              <w:t>9</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21" w:history="1">
            <w:r w:rsidR="00420C85" w:rsidRPr="005D52C5">
              <w:rPr>
                <w:rStyle w:val="Hyperlink"/>
                <w:noProof/>
              </w:rPr>
              <w:t>Javascript</w:t>
            </w:r>
            <w:r w:rsidR="00420C85">
              <w:rPr>
                <w:noProof/>
                <w:webHidden/>
              </w:rPr>
              <w:tab/>
            </w:r>
            <w:r w:rsidR="00420C85">
              <w:rPr>
                <w:noProof/>
                <w:webHidden/>
              </w:rPr>
              <w:fldChar w:fldCharType="begin"/>
            </w:r>
            <w:r w:rsidR="00420C85">
              <w:rPr>
                <w:noProof/>
                <w:webHidden/>
              </w:rPr>
              <w:instrText xml:space="preserve"> PAGEREF _Toc457826221 \h </w:instrText>
            </w:r>
            <w:r w:rsidR="00420C85">
              <w:rPr>
                <w:noProof/>
                <w:webHidden/>
              </w:rPr>
            </w:r>
            <w:r w:rsidR="00420C85">
              <w:rPr>
                <w:noProof/>
                <w:webHidden/>
              </w:rPr>
              <w:fldChar w:fldCharType="separate"/>
            </w:r>
            <w:r w:rsidR="00420C85">
              <w:rPr>
                <w:noProof/>
                <w:webHidden/>
              </w:rPr>
              <w:t>10</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22" w:history="1">
            <w:r w:rsidR="00420C85" w:rsidRPr="005D52C5">
              <w:rPr>
                <w:rStyle w:val="Hyperlink"/>
                <w:noProof/>
              </w:rPr>
              <w:t>Javascript References</w:t>
            </w:r>
            <w:r w:rsidR="00420C85">
              <w:rPr>
                <w:noProof/>
                <w:webHidden/>
              </w:rPr>
              <w:tab/>
            </w:r>
            <w:r w:rsidR="00420C85">
              <w:rPr>
                <w:noProof/>
                <w:webHidden/>
              </w:rPr>
              <w:fldChar w:fldCharType="begin"/>
            </w:r>
            <w:r w:rsidR="00420C85">
              <w:rPr>
                <w:noProof/>
                <w:webHidden/>
              </w:rPr>
              <w:instrText xml:space="preserve"> PAGEREF _Toc457826222 \h </w:instrText>
            </w:r>
            <w:r w:rsidR="00420C85">
              <w:rPr>
                <w:noProof/>
                <w:webHidden/>
              </w:rPr>
            </w:r>
            <w:r w:rsidR="00420C85">
              <w:rPr>
                <w:noProof/>
                <w:webHidden/>
              </w:rPr>
              <w:fldChar w:fldCharType="separate"/>
            </w:r>
            <w:r w:rsidR="00420C85">
              <w:rPr>
                <w:noProof/>
                <w:webHidden/>
              </w:rPr>
              <w:t>10</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23" w:history="1">
            <w:r w:rsidR="00420C85" w:rsidRPr="005D52C5">
              <w:rPr>
                <w:rStyle w:val="Hyperlink"/>
                <w:noProof/>
              </w:rPr>
              <w:t>Javscript Core</w:t>
            </w:r>
            <w:r w:rsidR="00420C85">
              <w:rPr>
                <w:noProof/>
                <w:webHidden/>
              </w:rPr>
              <w:tab/>
            </w:r>
            <w:r w:rsidR="00420C85">
              <w:rPr>
                <w:noProof/>
                <w:webHidden/>
              </w:rPr>
              <w:fldChar w:fldCharType="begin"/>
            </w:r>
            <w:r w:rsidR="00420C85">
              <w:rPr>
                <w:noProof/>
                <w:webHidden/>
              </w:rPr>
              <w:instrText xml:space="preserve"> PAGEREF _Toc457826223 \h </w:instrText>
            </w:r>
            <w:r w:rsidR="00420C85">
              <w:rPr>
                <w:noProof/>
                <w:webHidden/>
              </w:rPr>
            </w:r>
            <w:r w:rsidR="00420C85">
              <w:rPr>
                <w:noProof/>
                <w:webHidden/>
              </w:rPr>
              <w:fldChar w:fldCharType="separate"/>
            </w:r>
            <w:r w:rsidR="00420C85">
              <w:rPr>
                <w:noProof/>
                <w:webHidden/>
              </w:rPr>
              <w:t>10</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24" w:history="1">
            <w:r w:rsidR="00420C85" w:rsidRPr="005D52C5">
              <w:rPr>
                <w:rStyle w:val="Hyperlink"/>
                <w:i/>
                <w:iCs/>
                <w:noProof/>
                <w:lang w:val="en"/>
              </w:rPr>
              <w:t>this</w:t>
            </w:r>
            <w:r w:rsidR="00420C85" w:rsidRPr="005D52C5">
              <w:rPr>
                <w:rStyle w:val="Hyperlink"/>
                <w:noProof/>
                <w:lang w:val="en"/>
              </w:rPr>
              <w:t xml:space="preserve"> &amp; Object Prototypes</w:t>
            </w:r>
            <w:r w:rsidR="00420C85">
              <w:rPr>
                <w:noProof/>
                <w:webHidden/>
              </w:rPr>
              <w:tab/>
            </w:r>
            <w:r w:rsidR="00420C85">
              <w:rPr>
                <w:noProof/>
                <w:webHidden/>
              </w:rPr>
              <w:fldChar w:fldCharType="begin"/>
            </w:r>
            <w:r w:rsidR="00420C85">
              <w:rPr>
                <w:noProof/>
                <w:webHidden/>
              </w:rPr>
              <w:instrText xml:space="preserve"> PAGEREF _Toc457826224 \h </w:instrText>
            </w:r>
            <w:r w:rsidR="00420C85">
              <w:rPr>
                <w:noProof/>
                <w:webHidden/>
              </w:rPr>
            </w:r>
            <w:r w:rsidR="00420C85">
              <w:rPr>
                <w:noProof/>
                <w:webHidden/>
              </w:rPr>
              <w:fldChar w:fldCharType="separate"/>
            </w:r>
            <w:r w:rsidR="00420C85">
              <w:rPr>
                <w:noProof/>
                <w:webHidden/>
              </w:rPr>
              <w:t>10</w:t>
            </w:r>
            <w:r w:rsidR="00420C85">
              <w:rPr>
                <w:noProof/>
                <w:webHidden/>
              </w:rPr>
              <w:fldChar w:fldCharType="end"/>
            </w:r>
          </w:hyperlink>
        </w:p>
        <w:p w:rsidR="00420C85" w:rsidRDefault="00952B72">
          <w:pPr>
            <w:pStyle w:val="TOC3"/>
            <w:tabs>
              <w:tab w:val="right" w:leader="dot" w:pos="9350"/>
            </w:tabs>
            <w:rPr>
              <w:rFonts w:eastAsiaTheme="minorEastAsia"/>
              <w:noProof/>
            </w:rPr>
          </w:pPr>
          <w:hyperlink w:anchor="_Toc457826225" w:history="1">
            <w:r w:rsidR="00420C85" w:rsidRPr="005D52C5">
              <w:rPr>
                <w:rStyle w:val="Hyperlink"/>
                <w:i/>
                <w:noProof/>
              </w:rPr>
              <w:t>this</w:t>
            </w:r>
            <w:r w:rsidR="00420C85" w:rsidRPr="005D52C5">
              <w:rPr>
                <w:rStyle w:val="Hyperlink"/>
                <w:noProof/>
              </w:rPr>
              <w:t xml:space="preserve"> binding</w:t>
            </w:r>
            <w:r w:rsidR="00420C85">
              <w:rPr>
                <w:noProof/>
                <w:webHidden/>
              </w:rPr>
              <w:tab/>
            </w:r>
            <w:r w:rsidR="00420C85">
              <w:rPr>
                <w:noProof/>
                <w:webHidden/>
              </w:rPr>
              <w:fldChar w:fldCharType="begin"/>
            </w:r>
            <w:r w:rsidR="00420C85">
              <w:rPr>
                <w:noProof/>
                <w:webHidden/>
              </w:rPr>
              <w:instrText xml:space="preserve"> PAGEREF _Toc457826225 \h </w:instrText>
            </w:r>
            <w:r w:rsidR="00420C85">
              <w:rPr>
                <w:noProof/>
                <w:webHidden/>
              </w:rPr>
            </w:r>
            <w:r w:rsidR="00420C85">
              <w:rPr>
                <w:noProof/>
                <w:webHidden/>
              </w:rPr>
              <w:fldChar w:fldCharType="separate"/>
            </w:r>
            <w:r w:rsidR="00420C85">
              <w:rPr>
                <w:noProof/>
                <w:webHidden/>
              </w:rPr>
              <w:t>10</w:t>
            </w:r>
            <w:r w:rsidR="00420C85">
              <w:rPr>
                <w:noProof/>
                <w:webHidden/>
              </w:rPr>
              <w:fldChar w:fldCharType="end"/>
            </w:r>
          </w:hyperlink>
        </w:p>
        <w:p w:rsidR="00420C85" w:rsidRDefault="00952B72">
          <w:pPr>
            <w:pStyle w:val="TOC3"/>
            <w:tabs>
              <w:tab w:val="right" w:leader="dot" w:pos="9350"/>
            </w:tabs>
            <w:rPr>
              <w:rFonts w:eastAsiaTheme="minorEastAsia"/>
              <w:noProof/>
            </w:rPr>
          </w:pPr>
          <w:hyperlink w:anchor="_Toc457826226" w:history="1">
            <w:r w:rsidR="00420C85" w:rsidRPr="005D52C5">
              <w:rPr>
                <w:rStyle w:val="Hyperlink"/>
                <w:noProof/>
              </w:rPr>
              <w:t>JS objects</w:t>
            </w:r>
            <w:r w:rsidR="00420C85">
              <w:rPr>
                <w:noProof/>
                <w:webHidden/>
              </w:rPr>
              <w:tab/>
            </w:r>
            <w:r w:rsidR="00420C85">
              <w:rPr>
                <w:noProof/>
                <w:webHidden/>
              </w:rPr>
              <w:fldChar w:fldCharType="begin"/>
            </w:r>
            <w:r w:rsidR="00420C85">
              <w:rPr>
                <w:noProof/>
                <w:webHidden/>
              </w:rPr>
              <w:instrText xml:space="preserve"> PAGEREF _Toc457826226 \h </w:instrText>
            </w:r>
            <w:r w:rsidR="00420C85">
              <w:rPr>
                <w:noProof/>
                <w:webHidden/>
              </w:rPr>
            </w:r>
            <w:r w:rsidR="00420C85">
              <w:rPr>
                <w:noProof/>
                <w:webHidden/>
              </w:rPr>
              <w:fldChar w:fldCharType="separate"/>
            </w:r>
            <w:r w:rsidR="00420C85">
              <w:rPr>
                <w:noProof/>
                <w:webHidden/>
              </w:rPr>
              <w:t>12</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27" w:history="1">
            <w:r w:rsidR="00420C85" w:rsidRPr="005D52C5">
              <w:rPr>
                <w:rStyle w:val="Hyperlink"/>
                <w:noProof/>
              </w:rPr>
              <w:t>The Object Prototype Chain</w:t>
            </w:r>
            <w:r w:rsidR="00420C85">
              <w:rPr>
                <w:noProof/>
                <w:webHidden/>
              </w:rPr>
              <w:tab/>
            </w:r>
            <w:r w:rsidR="00420C85">
              <w:rPr>
                <w:noProof/>
                <w:webHidden/>
              </w:rPr>
              <w:fldChar w:fldCharType="begin"/>
            </w:r>
            <w:r w:rsidR="00420C85">
              <w:rPr>
                <w:noProof/>
                <w:webHidden/>
              </w:rPr>
              <w:instrText xml:space="preserve"> PAGEREF _Toc457826227 \h </w:instrText>
            </w:r>
            <w:r w:rsidR="00420C85">
              <w:rPr>
                <w:noProof/>
                <w:webHidden/>
              </w:rPr>
            </w:r>
            <w:r w:rsidR="00420C85">
              <w:rPr>
                <w:noProof/>
                <w:webHidden/>
              </w:rPr>
              <w:fldChar w:fldCharType="separate"/>
            </w:r>
            <w:r w:rsidR="00420C85">
              <w:rPr>
                <w:noProof/>
                <w:webHidden/>
              </w:rPr>
              <w:t>13</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28" w:history="1">
            <w:r w:rsidR="00420C85" w:rsidRPr="005D52C5">
              <w:rPr>
                <w:rStyle w:val="Hyperlink"/>
                <w:noProof/>
                <w:lang w:val="en"/>
              </w:rPr>
              <w:t>Behavior Delegation Oriented Design</w:t>
            </w:r>
            <w:r w:rsidR="00420C85">
              <w:rPr>
                <w:noProof/>
                <w:webHidden/>
              </w:rPr>
              <w:tab/>
            </w:r>
            <w:r w:rsidR="00420C85">
              <w:rPr>
                <w:noProof/>
                <w:webHidden/>
              </w:rPr>
              <w:fldChar w:fldCharType="begin"/>
            </w:r>
            <w:r w:rsidR="00420C85">
              <w:rPr>
                <w:noProof/>
                <w:webHidden/>
              </w:rPr>
              <w:instrText xml:space="preserve"> PAGEREF _Toc457826228 \h </w:instrText>
            </w:r>
            <w:r w:rsidR="00420C85">
              <w:rPr>
                <w:noProof/>
                <w:webHidden/>
              </w:rPr>
            </w:r>
            <w:r w:rsidR="00420C85">
              <w:rPr>
                <w:noProof/>
                <w:webHidden/>
              </w:rPr>
              <w:fldChar w:fldCharType="separate"/>
            </w:r>
            <w:r w:rsidR="00420C85">
              <w:rPr>
                <w:noProof/>
                <w:webHidden/>
              </w:rPr>
              <w:t>14</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29" w:history="1">
            <w:r w:rsidR="00420C85" w:rsidRPr="005D52C5">
              <w:rPr>
                <w:rStyle w:val="Hyperlink"/>
                <w:noProof/>
              </w:rPr>
              <w:t>Design Patterns</w:t>
            </w:r>
            <w:r w:rsidR="00420C85">
              <w:rPr>
                <w:noProof/>
                <w:webHidden/>
              </w:rPr>
              <w:tab/>
            </w:r>
            <w:r w:rsidR="00420C85">
              <w:rPr>
                <w:noProof/>
                <w:webHidden/>
              </w:rPr>
              <w:fldChar w:fldCharType="begin"/>
            </w:r>
            <w:r w:rsidR="00420C85">
              <w:rPr>
                <w:noProof/>
                <w:webHidden/>
              </w:rPr>
              <w:instrText xml:space="preserve"> PAGEREF _Toc457826229 \h </w:instrText>
            </w:r>
            <w:r w:rsidR="00420C85">
              <w:rPr>
                <w:noProof/>
                <w:webHidden/>
              </w:rPr>
            </w:r>
            <w:r w:rsidR="00420C85">
              <w:rPr>
                <w:noProof/>
                <w:webHidden/>
              </w:rPr>
              <w:fldChar w:fldCharType="separate"/>
            </w:r>
            <w:r w:rsidR="00420C85">
              <w:rPr>
                <w:noProof/>
                <w:webHidden/>
              </w:rPr>
              <w:t>15</w:t>
            </w:r>
            <w:r w:rsidR="00420C85">
              <w:rPr>
                <w:noProof/>
                <w:webHidden/>
              </w:rPr>
              <w:fldChar w:fldCharType="end"/>
            </w:r>
          </w:hyperlink>
        </w:p>
        <w:p w:rsidR="00420C85" w:rsidRDefault="00952B72">
          <w:pPr>
            <w:pStyle w:val="TOC3"/>
            <w:tabs>
              <w:tab w:val="right" w:leader="dot" w:pos="9350"/>
            </w:tabs>
            <w:rPr>
              <w:rFonts w:eastAsiaTheme="minorEastAsia"/>
              <w:noProof/>
            </w:rPr>
          </w:pPr>
          <w:hyperlink w:anchor="_Toc457826230" w:history="1">
            <w:r w:rsidR="00420C85" w:rsidRPr="005D52C5">
              <w:rPr>
                <w:rStyle w:val="Hyperlink"/>
                <w:noProof/>
              </w:rPr>
              <w:t>Types</w:t>
            </w:r>
            <w:r w:rsidR="00420C85">
              <w:rPr>
                <w:noProof/>
                <w:webHidden/>
              </w:rPr>
              <w:tab/>
            </w:r>
            <w:r w:rsidR="00420C85">
              <w:rPr>
                <w:noProof/>
                <w:webHidden/>
              </w:rPr>
              <w:fldChar w:fldCharType="begin"/>
            </w:r>
            <w:r w:rsidR="00420C85">
              <w:rPr>
                <w:noProof/>
                <w:webHidden/>
              </w:rPr>
              <w:instrText xml:space="preserve"> PAGEREF _Toc457826230 \h </w:instrText>
            </w:r>
            <w:r w:rsidR="00420C85">
              <w:rPr>
                <w:noProof/>
                <w:webHidden/>
              </w:rPr>
            </w:r>
            <w:r w:rsidR="00420C85">
              <w:rPr>
                <w:noProof/>
                <w:webHidden/>
              </w:rPr>
              <w:fldChar w:fldCharType="separate"/>
            </w:r>
            <w:r w:rsidR="00420C85">
              <w:rPr>
                <w:noProof/>
                <w:webHidden/>
              </w:rPr>
              <w:t>15</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31" w:history="1">
            <w:r w:rsidR="00420C85" w:rsidRPr="005D52C5">
              <w:rPr>
                <w:rStyle w:val="Hyperlink"/>
                <w:noProof/>
              </w:rPr>
              <w:t>jQuery</w:t>
            </w:r>
            <w:r w:rsidR="00420C85">
              <w:rPr>
                <w:noProof/>
                <w:webHidden/>
              </w:rPr>
              <w:tab/>
            </w:r>
            <w:r w:rsidR="00420C85">
              <w:rPr>
                <w:noProof/>
                <w:webHidden/>
              </w:rPr>
              <w:fldChar w:fldCharType="begin"/>
            </w:r>
            <w:r w:rsidR="00420C85">
              <w:rPr>
                <w:noProof/>
                <w:webHidden/>
              </w:rPr>
              <w:instrText xml:space="preserve"> PAGEREF _Toc457826231 \h </w:instrText>
            </w:r>
            <w:r w:rsidR="00420C85">
              <w:rPr>
                <w:noProof/>
                <w:webHidden/>
              </w:rPr>
            </w:r>
            <w:r w:rsidR="00420C85">
              <w:rPr>
                <w:noProof/>
                <w:webHidden/>
              </w:rPr>
              <w:fldChar w:fldCharType="separate"/>
            </w:r>
            <w:r w:rsidR="00420C85">
              <w:rPr>
                <w:noProof/>
                <w:webHidden/>
              </w:rPr>
              <w:t>16</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32" w:history="1">
            <w:r w:rsidR="00420C85" w:rsidRPr="005D52C5">
              <w:rPr>
                <w:rStyle w:val="Hyperlink"/>
                <w:noProof/>
              </w:rPr>
              <w:t>jQuery References</w:t>
            </w:r>
            <w:r w:rsidR="00420C85">
              <w:rPr>
                <w:noProof/>
                <w:webHidden/>
              </w:rPr>
              <w:tab/>
            </w:r>
            <w:r w:rsidR="00420C85">
              <w:rPr>
                <w:noProof/>
                <w:webHidden/>
              </w:rPr>
              <w:fldChar w:fldCharType="begin"/>
            </w:r>
            <w:r w:rsidR="00420C85">
              <w:rPr>
                <w:noProof/>
                <w:webHidden/>
              </w:rPr>
              <w:instrText xml:space="preserve"> PAGEREF _Toc457826232 \h </w:instrText>
            </w:r>
            <w:r w:rsidR="00420C85">
              <w:rPr>
                <w:noProof/>
                <w:webHidden/>
              </w:rPr>
            </w:r>
            <w:r w:rsidR="00420C85">
              <w:rPr>
                <w:noProof/>
                <w:webHidden/>
              </w:rPr>
              <w:fldChar w:fldCharType="separate"/>
            </w:r>
            <w:r w:rsidR="00420C85">
              <w:rPr>
                <w:noProof/>
                <w:webHidden/>
              </w:rPr>
              <w:t>16</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33" w:history="1">
            <w:r w:rsidR="00420C85" w:rsidRPr="005D52C5">
              <w:rPr>
                <w:rStyle w:val="Hyperlink"/>
                <w:noProof/>
              </w:rPr>
              <w:t>jQuery Environment</w:t>
            </w:r>
            <w:r w:rsidR="00420C85">
              <w:rPr>
                <w:noProof/>
                <w:webHidden/>
              </w:rPr>
              <w:tab/>
            </w:r>
            <w:r w:rsidR="00420C85">
              <w:rPr>
                <w:noProof/>
                <w:webHidden/>
              </w:rPr>
              <w:fldChar w:fldCharType="begin"/>
            </w:r>
            <w:r w:rsidR="00420C85">
              <w:rPr>
                <w:noProof/>
                <w:webHidden/>
              </w:rPr>
              <w:instrText xml:space="preserve"> PAGEREF _Toc457826233 \h </w:instrText>
            </w:r>
            <w:r w:rsidR="00420C85">
              <w:rPr>
                <w:noProof/>
                <w:webHidden/>
              </w:rPr>
            </w:r>
            <w:r w:rsidR="00420C85">
              <w:rPr>
                <w:noProof/>
                <w:webHidden/>
              </w:rPr>
              <w:fldChar w:fldCharType="separate"/>
            </w:r>
            <w:r w:rsidR="00420C85">
              <w:rPr>
                <w:noProof/>
                <w:webHidden/>
              </w:rPr>
              <w:t>16</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34" w:history="1">
            <w:r w:rsidR="00420C85" w:rsidRPr="005D52C5">
              <w:rPr>
                <w:rStyle w:val="Hyperlink"/>
                <w:noProof/>
              </w:rPr>
              <w:t>The jQuery Object</w:t>
            </w:r>
            <w:r w:rsidR="00420C85">
              <w:rPr>
                <w:noProof/>
                <w:webHidden/>
              </w:rPr>
              <w:tab/>
            </w:r>
            <w:r w:rsidR="00420C85">
              <w:rPr>
                <w:noProof/>
                <w:webHidden/>
              </w:rPr>
              <w:fldChar w:fldCharType="begin"/>
            </w:r>
            <w:r w:rsidR="00420C85">
              <w:rPr>
                <w:noProof/>
                <w:webHidden/>
              </w:rPr>
              <w:instrText xml:space="preserve"> PAGEREF _Toc457826234 \h </w:instrText>
            </w:r>
            <w:r w:rsidR="00420C85">
              <w:rPr>
                <w:noProof/>
                <w:webHidden/>
              </w:rPr>
            </w:r>
            <w:r w:rsidR="00420C85">
              <w:rPr>
                <w:noProof/>
                <w:webHidden/>
              </w:rPr>
              <w:fldChar w:fldCharType="separate"/>
            </w:r>
            <w:r w:rsidR="00420C85">
              <w:rPr>
                <w:noProof/>
                <w:webHidden/>
              </w:rPr>
              <w:t>16</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35" w:history="1">
            <w:r w:rsidR="00420C85" w:rsidRPr="005D52C5">
              <w:rPr>
                <w:rStyle w:val="Hyperlink"/>
                <w:noProof/>
              </w:rPr>
              <w:t>Element Data</w:t>
            </w:r>
            <w:r w:rsidR="00420C85">
              <w:rPr>
                <w:noProof/>
                <w:webHidden/>
              </w:rPr>
              <w:tab/>
            </w:r>
            <w:r w:rsidR="00420C85">
              <w:rPr>
                <w:noProof/>
                <w:webHidden/>
              </w:rPr>
              <w:fldChar w:fldCharType="begin"/>
            </w:r>
            <w:r w:rsidR="00420C85">
              <w:rPr>
                <w:noProof/>
                <w:webHidden/>
              </w:rPr>
              <w:instrText xml:space="preserve"> PAGEREF _Toc457826235 \h </w:instrText>
            </w:r>
            <w:r w:rsidR="00420C85">
              <w:rPr>
                <w:noProof/>
                <w:webHidden/>
              </w:rPr>
            </w:r>
            <w:r w:rsidR="00420C85">
              <w:rPr>
                <w:noProof/>
                <w:webHidden/>
              </w:rPr>
              <w:fldChar w:fldCharType="separate"/>
            </w:r>
            <w:r w:rsidR="00420C85">
              <w:rPr>
                <w:noProof/>
                <w:webHidden/>
              </w:rPr>
              <w:t>17</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36" w:history="1">
            <w:r w:rsidR="00420C85" w:rsidRPr="005D52C5">
              <w:rPr>
                <w:rStyle w:val="Hyperlink"/>
                <w:noProof/>
              </w:rPr>
              <w:t>Selecting Elements</w:t>
            </w:r>
            <w:r w:rsidR="00420C85">
              <w:rPr>
                <w:noProof/>
                <w:webHidden/>
              </w:rPr>
              <w:tab/>
            </w:r>
            <w:r w:rsidR="00420C85">
              <w:rPr>
                <w:noProof/>
                <w:webHidden/>
              </w:rPr>
              <w:fldChar w:fldCharType="begin"/>
            </w:r>
            <w:r w:rsidR="00420C85">
              <w:rPr>
                <w:noProof/>
                <w:webHidden/>
              </w:rPr>
              <w:instrText xml:space="preserve"> PAGEREF _Toc457826236 \h </w:instrText>
            </w:r>
            <w:r w:rsidR="00420C85">
              <w:rPr>
                <w:noProof/>
                <w:webHidden/>
              </w:rPr>
            </w:r>
            <w:r w:rsidR="00420C85">
              <w:rPr>
                <w:noProof/>
                <w:webHidden/>
              </w:rPr>
              <w:fldChar w:fldCharType="separate"/>
            </w:r>
            <w:r w:rsidR="00420C85">
              <w:rPr>
                <w:noProof/>
                <w:webHidden/>
              </w:rPr>
              <w:t>17</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37" w:history="1">
            <w:r w:rsidR="00420C85" w:rsidRPr="005D52C5">
              <w:rPr>
                <w:rStyle w:val="Hyperlink"/>
                <w:noProof/>
              </w:rPr>
              <w:t>Manipulating Elements</w:t>
            </w:r>
            <w:r w:rsidR="00420C85">
              <w:rPr>
                <w:noProof/>
                <w:webHidden/>
              </w:rPr>
              <w:tab/>
            </w:r>
            <w:r w:rsidR="00420C85">
              <w:rPr>
                <w:noProof/>
                <w:webHidden/>
              </w:rPr>
              <w:fldChar w:fldCharType="begin"/>
            </w:r>
            <w:r w:rsidR="00420C85">
              <w:rPr>
                <w:noProof/>
                <w:webHidden/>
              </w:rPr>
              <w:instrText xml:space="preserve"> PAGEREF _Toc457826237 \h </w:instrText>
            </w:r>
            <w:r w:rsidR="00420C85">
              <w:rPr>
                <w:noProof/>
                <w:webHidden/>
              </w:rPr>
            </w:r>
            <w:r w:rsidR="00420C85">
              <w:rPr>
                <w:noProof/>
                <w:webHidden/>
              </w:rPr>
              <w:fldChar w:fldCharType="separate"/>
            </w:r>
            <w:r w:rsidR="00420C85">
              <w:rPr>
                <w:noProof/>
                <w:webHidden/>
              </w:rPr>
              <w:t>18</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38" w:history="1">
            <w:r w:rsidR="00420C85" w:rsidRPr="005D52C5">
              <w:rPr>
                <w:rStyle w:val="Hyperlink"/>
                <w:noProof/>
              </w:rPr>
              <w:t>Traversing</w:t>
            </w:r>
            <w:r w:rsidR="00420C85">
              <w:rPr>
                <w:noProof/>
                <w:webHidden/>
              </w:rPr>
              <w:tab/>
            </w:r>
            <w:r w:rsidR="00420C85">
              <w:rPr>
                <w:noProof/>
                <w:webHidden/>
              </w:rPr>
              <w:fldChar w:fldCharType="begin"/>
            </w:r>
            <w:r w:rsidR="00420C85">
              <w:rPr>
                <w:noProof/>
                <w:webHidden/>
              </w:rPr>
              <w:instrText xml:space="preserve"> PAGEREF _Toc457826238 \h </w:instrText>
            </w:r>
            <w:r w:rsidR="00420C85">
              <w:rPr>
                <w:noProof/>
                <w:webHidden/>
              </w:rPr>
            </w:r>
            <w:r w:rsidR="00420C85">
              <w:rPr>
                <w:noProof/>
                <w:webHidden/>
              </w:rPr>
              <w:fldChar w:fldCharType="separate"/>
            </w:r>
            <w:r w:rsidR="00420C85">
              <w:rPr>
                <w:noProof/>
                <w:webHidden/>
              </w:rPr>
              <w:t>18</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39" w:history="1">
            <w:r w:rsidR="00420C85" w:rsidRPr="005D52C5">
              <w:rPr>
                <w:rStyle w:val="Hyperlink"/>
                <w:noProof/>
              </w:rPr>
              <w:t>Utility Functions</w:t>
            </w:r>
            <w:r w:rsidR="00420C85">
              <w:rPr>
                <w:noProof/>
                <w:webHidden/>
              </w:rPr>
              <w:tab/>
            </w:r>
            <w:r w:rsidR="00420C85">
              <w:rPr>
                <w:noProof/>
                <w:webHidden/>
              </w:rPr>
              <w:fldChar w:fldCharType="begin"/>
            </w:r>
            <w:r w:rsidR="00420C85">
              <w:rPr>
                <w:noProof/>
                <w:webHidden/>
              </w:rPr>
              <w:instrText xml:space="preserve"> PAGEREF _Toc457826239 \h </w:instrText>
            </w:r>
            <w:r w:rsidR="00420C85">
              <w:rPr>
                <w:noProof/>
                <w:webHidden/>
              </w:rPr>
            </w:r>
            <w:r w:rsidR="00420C85">
              <w:rPr>
                <w:noProof/>
                <w:webHidden/>
              </w:rPr>
              <w:fldChar w:fldCharType="separate"/>
            </w:r>
            <w:r w:rsidR="00420C85">
              <w:rPr>
                <w:noProof/>
                <w:webHidden/>
              </w:rPr>
              <w:t>18</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40" w:history="1">
            <w:r w:rsidR="00420C85" w:rsidRPr="005D52C5">
              <w:rPr>
                <w:rStyle w:val="Hyperlink"/>
                <w:noProof/>
              </w:rPr>
              <w:t>Iteration</w:t>
            </w:r>
            <w:r w:rsidR="00420C85">
              <w:rPr>
                <w:noProof/>
                <w:webHidden/>
              </w:rPr>
              <w:tab/>
            </w:r>
            <w:r w:rsidR="00420C85">
              <w:rPr>
                <w:noProof/>
                <w:webHidden/>
              </w:rPr>
              <w:fldChar w:fldCharType="begin"/>
            </w:r>
            <w:r w:rsidR="00420C85">
              <w:rPr>
                <w:noProof/>
                <w:webHidden/>
              </w:rPr>
              <w:instrText xml:space="preserve"> PAGEREF _Toc457826240 \h </w:instrText>
            </w:r>
            <w:r w:rsidR="00420C85">
              <w:rPr>
                <w:noProof/>
                <w:webHidden/>
              </w:rPr>
            </w:r>
            <w:r w:rsidR="00420C85">
              <w:rPr>
                <w:noProof/>
                <w:webHidden/>
              </w:rPr>
              <w:fldChar w:fldCharType="separate"/>
            </w:r>
            <w:r w:rsidR="00420C85">
              <w:rPr>
                <w:noProof/>
                <w:webHidden/>
              </w:rPr>
              <w:t>19</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41" w:history="1">
            <w:r w:rsidR="00420C85" w:rsidRPr="005D52C5">
              <w:rPr>
                <w:rStyle w:val="Hyperlink"/>
                <w:noProof/>
                <w:lang w:val="en"/>
              </w:rPr>
              <w:t>Effects</w:t>
            </w:r>
            <w:r w:rsidR="00420C85">
              <w:rPr>
                <w:noProof/>
                <w:webHidden/>
              </w:rPr>
              <w:tab/>
            </w:r>
            <w:r w:rsidR="00420C85">
              <w:rPr>
                <w:noProof/>
                <w:webHidden/>
              </w:rPr>
              <w:fldChar w:fldCharType="begin"/>
            </w:r>
            <w:r w:rsidR="00420C85">
              <w:rPr>
                <w:noProof/>
                <w:webHidden/>
              </w:rPr>
              <w:instrText xml:space="preserve"> PAGEREF _Toc457826241 \h </w:instrText>
            </w:r>
            <w:r w:rsidR="00420C85">
              <w:rPr>
                <w:noProof/>
                <w:webHidden/>
              </w:rPr>
            </w:r>
            <w:r w:rsidR="00420C85">
              <w:rPr>
                <w:noProof/>
                <w:webHidden/>
              </w:rPr>
              <w:fldChar w:fldCharType="separate"/>
            </w:r>
            <w:r w:rsidR="00420C85">
              <w:rPr>
                <w:noProof/>
                <w:webHidden/>
              </w:rPr>
              <w:t>19</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42" w:history="1">
            <w:r w:rsidR="00420C85" w:rsidRPr="005D52C5">
              <w:rPr>
                <w:rStyle w:val="Hyperlink"/>
                <w:noProof/>
              </w:rPr>
              <w:t>Plugins</w:t>
            </w:r>
            <w:r w:rsidR="00420C85">
              <w:rPr>
                <w:noProof/>
                <w:webHidden/>
              </w:rPr>
              <w:tab/>
            </w:r>
            <w:r w:rsidR="00420C85">
              <w:rPr>
                <w:noProof/>
                <w:webHidden/>
              </w:rPr>
              <w:fldChar w:fldCharType="begin"/>
            </w:r>
            <w:r w:rsidR="00420C85">
              <w:rPr>
                <w:noProof/>
                <w:webHidden/>
              </w:rPr>
              <w:instrText xml:space="preserve"> PAGEREF _Toc457826242 \h </w:instrText>
            </w:r>
            <w:r w:rsidR="00420C85">
              <w:rPr>
                <w:noProof/>
                <w:webHidden/>
              </w:rPr>
            </w:r>
            <w:r w:rsidR="00420C85">
              <w:rPr>
                <w:noProof/>
                <w:webHidden/>
              </w:rPr>
              <w:fldChar w:fldCharType="separate"/>
            </w:r>
            <w:r w:rsidR="00420C85">
              <w:rPr>
                <w:noProof/>
                <w:webHidden/>
              </w:rPr>
              <w:t>20</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43" w:history="1">
            <w:r w:rsidR="00420C85" w:rsidRPr="005D52C5">
              <w:rPr>
                <w:rStyle w:val="Hyperlink"/>
                <w:noProof/>
              </w:rPr>
              <w:t>Widgets</w:t>
            </w:r>
            <w:r w:rsidR="00420C85">
              <w:rPr>
                <w:noProof/>
                <w:webHidden/>
              </w:rPr>
              <w:tab/>
            </w:r>
            <w:r w:rsidR="00420C85">
              <w:rPr>
                <w:noProof/>
                <w:webHidden/>
              </w:rPr>
              <w:fldChar w:fldCharType="begin"/>
            </w:r>
            <w:r w:rsidR="00420C85">
              <w:rPr>
                <w:noProof/>
                <w:webHidden/>
              </w:rPr>
              <w:instrText xml:space="preserve"> PAGEREF _Toc457826243 \h </w:instrText>
            </w:r>
            <w:r w:rsidR="00420C85">
              <w:rPr>
                <w:noProof/>
                <w:webHidden/>
              </w:rPr>
            </w:r>
            <w:r w:rsidR="00420C85">
              <w:rPr>
                <w:noProof/>
                <w:webHidden/>
              </w:rPr>
              <w:fldChar w:fldCharType="separate"/>
            </w:r>
            <w:r w:rsidR="00420C85">
              <w:rPr>
                <w:noProof/>
                <w:webHidden/>
              </w:rPr>
              <w:t>20</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44" w:history="1">
            <w:r w:rsidR="00420C85" w:rsidRPr="005D52C5">
              <w:rPr>
                <w:rStyle w:val="Hyperlink"/>
                <w:noProof/>
              </w:rPr>
              <w:t>Code Organization</w:t>
            </w:r>
            <w:r w:rsidR="00420C85">
              <w:rPr>
                <w:noProof/>
                <w:webHidden/>
              </w:rPr>
              <w:tab/>
            </w:r>
            <w:r w:rsidR="00420C85">
              <w:rPr>
                <w:noProof/>
                <w:webHidden/>
              </w:rPr>
              <w:fldChar w:fldCharType="begin"/>
            </w:r>
            <w:r w:rsidR="00420C85">
              <w:rPr>
                <w:noProof/>
                <w:webHidden/>
              </w:rPr>
              <w:instrText xml:space="preserve"> PAGEREF _Toc457826244 \h </w:instrText>
            </w:r>
            <w:r w:rsidR="00420C85">
              <w:rPr>
                <w:noProof/>
                <w:webHidden/>
              </w:rPr>
            </w:r>
            <w:r w:rsidR="00420C85">
              <w:rPr>
                <w:noProof/>
                <w:webHidden/>
              </w:rPr>
              <w:fldChar w:fldCharType="separate"/>
            </w:r>
            <w:r w:rsidR="00420C85">
              <w:rPr>
                <w:noProof/>
                <w:webHidden/>
              </w:rPr>
              <w:t>21</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45" w:history="1">
            <w:r w:rsidR="00420C85" w:rsidRPr="005D52C5">
              <w:rPr>
                <w:rStyle w:val="Hyperlink"/>
                <w:noProof/>
              </w:rPr>
              <w:t>AngularJS 2.0</w:t>
            </w:r>
            <w:r w:rsidR="00420C85">
              <w:rPr>
                <w:noProof/>
                <w:webHidden/>
              </w:rPr>
              <w:tab/>
            </w:r>
            <w:r w:rsidR="00420C85">
              <w:rPr>
                <w:noProof/>
                <w:webHidden/>
              </w:rPr>
              <w:fldChar w:fldCharType="begin"/>
            </w:r>
            <w:r w:rsidR="00420C85">
              <w:rPr>
                <w:noProof/>
                <w:webHidden/>
              </w:rPr>
              <w:instrText xml:space="preserve"> PAGEREF _Toc457826245 \h </w:instrText>
            </w:r>
            <w:r w:rsidR="00420C85">
              <w:rPr>
                <w:noProof/>
                <w:webHidden/>
              </w:rPr>
            </w:r>
            <w:r w:rsidR="00420C85">
              <w:rPr>
                <w:noProof/>
                <w:webHidden/>
              </w:rPr>
              <w:fldChar w:fldCharType="separate"/>
            </w:r>
            <w:r w:rsidR="00420C85">
              <w:rPr>
                <w:noProof/>
                <w:webHidden/>
              </w:rPr>
              <w:t>21</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46" w:history="1">
            <w:r w:rsidR="00420C85" w:rsidRPr="005D52C5">
              <w:rPr>
                <w:rStyle w:val="Hyperlink"/>
                <w:noProof/>
              </w:rPr>
              <w:t>React</w:t>
            </w:r>
            <w:r w:rsidR="00420C85">
              <w:rPr>
                <w:noProof/>
                <w:webHidden/>
              </w:rPr>
              <w:tab/>
            </w:r>
            <w:r w:rsidR="00420C85">
              <w:rPr>
                <w:noProof/>
                <w:webHidden/>
              </w:rPr>
              <w:fldChar w:fldCharType="begin"/>
            </w:r>
            <w:r w:rsidR="00420C85">
              <w:rPr>
                <w:noProof/>
                <w:webHidden/>
              </w:rPr>
              <w:instrText xml:space="preserve"> PAGEREF _Toc457826246 \h </w:instrText>
            </w:r>
            <w:r w:rsidR="00420C85">
              <w:rPr>
                <w:noProof/>
                <w:webHidden/>
              </w:rPr>
            </w:r>
            <w:r w:rsidR="00420C85">
              <w:rPr>
                <w:noProof/>
                <w:webHidden/>
              </w:rPr>
              <w:fldChar w:fldCharType="separate"/>
            </w:r>
            <w:r w:rsidR="00420C85">
              <w:rPr>
                <w:noProof/>
                <w:webHidden/>
              </w:rPr>
              <w:t>21</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47" w:history="1">
            <w:r w:rsidR="00420C85" w:rsidRPr="005D52C5">
              <w:rPr>
                <w:rStyle w:val="Hyperlink"/>
                <w:noProof/>
              </w:rPr>
              <w:t>Ember.js</w:t>
            </w:r>
            <w:r w:rsidR="00420C85">
              <w:rPr>
                <w:noProof/>
                <w:webHidden/>
              </w:rPr>
              <w:tab/>
            </w:r>
            <w:r w:rsidR="00420C85">
              <w:rPr>
                <w:noProof/>
                <w:webHidden/>
              </w:rPr>
              <w:fldChar w:fldCharType="begin"/>
            </w:r>
            <w:r w:rsidR="00420C85">
              <w:rPr>
                <w:noProof/>
                <w:webHidden/>
              </w:rPr>
              <w:instrText xml:space="preserve"> PAGEREF _Toc457826247 \h </w:instrText>
            </w:r>
            <w:r w:rsidR="00420C85">
              <w:rPr>
                <w:noProof/>
                <w:webHidden/>
              </w:rPr>
            </w:r>
            <w:r w:rsidR="00420C85">
              <w:rPr>
                <w:noProof/>
                <w:webHidden/>
              </w:rPr>
              <w:fldChar w:fldCharType="separate"/>
            </w:r>
            <w:r w:rsidR="00420C85">
              <w:rPr>
                <w:noProof/>
                <w:webHidden/>
              </w:rPr>
              <w:t>21</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48" w:history="1">
            <w:r w:rsidR="00420C85" w:rsidRPr="005D52C5">
              <w:rPr>
                <w:rStyle w:val="Hyperlink"/>
                <w:noProof/>
              </w:rPr>
              <w:t>Backbone.js</w:t>
            </w:r>
            <w:r w:rsidR="00420C85">
              <w:rPr>
                <w:noProof/>
                <w:webHidden/>
              </w:rPr>
              <w:tab/>
            </w:r>
            <w:r w:rsidR="00420C85">
              <w:rPr>
                <w:noProof/>
                <w:webHidden/>
              </w:rPr>
              <w:fldChar w:fldCharType="begin"/>
            </w:r>
            <w:r w:rsidR="00420C85">
              <w:rPr>
                <w:noProof/>
                <w:webHidden/>
              </w:rPr>
              <w:instrText xml:space="preserve"> PAGEREF _Toc457826248 \h </w:instrText>
            </w:r>
            <w:r w:rsidR="00420C85">
              <w:rPr>
                <w:noProof/>
                <w:webHidden/>
              </w:rPr>
            </w:r>
            <w:r w:rsidR="00420C85">
              <w:rPr>
                <w:noProof/>
                <w:webHidden/>
              </w:rPr>
              <w:fldChar w:fldCharType="separate"/>
            </w:r>
            <w:r w:rsidR="00420C85">
              <w:rPr>
                <w:noProof/>
                <w:webHidden/>
              </w:rPr>
              <w:t>21</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49" w:history="1">
            <w:r w:rsidR="00420C85" w:rsidRPr="005D52C5">
              <w:rPr>
                <w:rStyle w:val="Hyperlink"/>
                <w:noProof/>
              </w:rPr>
              <w:t>RequireJS</w:t>
            </w:r>
            <w:r w:rsidR="00420C85">
              <w:rPr>
                <w:noProof/>
                <w:webHidden/>
              </w:rPr>
              <w:tab/>
            </w:r>
            <w:r w:rsidR="00420C85">
              <w:rPr>
                <w:noProof/>
                <w:webHidden/>
              </w:rPr>
              <w:fldChar w:fldCharType="begin"/>
            </w:r>
            <w:r w:rsidR="00420C85">
              <w:rPr>
                <w:noProof/>
                <w:webHidden/>
              </w:rPr>
              <w:instrText xml:space="preserve"> PAGEREF _Toc457826249 \h </w:instrText>
            </w:r>
            <w:r w:rsidR="00420C85">
              <w:rPr>
                <w:noProof/>
                <w:webHidden/>
              </w:rPr>
            </w:r>
            <w:r w:rsidR="00420C85">
              <w:rPr>
                <w:noProof/>
                <w:webHidden/>
              </w:rPr>
              <w:fldChar w:fldCharType="separate"/>
            </w:r>
            <w:r w:rsidR="00420C85">
              <w:rPr>
                <w:noProof/>
                <w:webHidden/>
              </w:rPr>
              <w:t>21</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50" w:history="1">
            <w:r w:rsidR="00420C85" w:rsidRPr="005D52C5">
              <w:rPr>
                <w:rStyle w:val="Hyperlink"/>
                <w:noProof/>
              </w:rPr>
              <w:t>RequireJS References</w:t>
            </w:r>
            <w:r w:rsidR="00420C85">
              <w:rPr>
                <w:noProof/>
                <w:webHidden/>
              </w:rPr>
              <w:tab/>
            </w:r>
            <w:r w:rsidR="00420C85">
              <w:rPr>
                <w:noProof/>
                <w:webHidden/>
              </w:rPr>
              <w:fldChar w:fldCharType="begin"/>
            </w:r>
            <w:r w:rsidR="00420C85">
              <w:rPr>
                <w:noProof/>
                <w:webHidden/>
              </w:rPr>
              <w:instrText xml:space="preserve"> PAGEREF _Toc457826250 \h </w:instrText>
            </w:r>
            <w:r w:rsidR="00420C85">
              <w:rPr>
                <w:noProof/>
                <w:webHidden/>
              </w:rPr>
            </w:r>
            <w:r w:rsidR="00420C85">
              <w:rPr>
                <w:noProof/>
                <w:webHidden/>
              </w:rPr>
              <w:fldChar w:fldCharType="separate"/>
            </w:r>
            <w:r w:rsidR="00420C85">
              <w:rPr>
                <w:noProof/>
                <w:webHidden/>
              </w:rPr>
              <w:t>21</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51" w:history="1">
            <w:r w:rsidR="00420C85" w:rsidRPr="005D52C5">
              <w:rPr>
                <w:rStyle w:val="Hyperlink"/>
                <w:noProof/>
              </w:rPr>
              <w:t>PHP</w:t>
            </w:r>
            <w:r w:rsidR="00420C85">
              <w:rPr>
                <w:noProof/>
                <w:webHidden/>
              </w:rPr>
              <w:tab/>
            </w:r>
            <w:r w:rsidR="00420C85">
              <w:rPr>
                <w:noProof/>
                <w:webHidden/>
              </w:rPr>
              <w:fldChar w:fldCharType="begin"/>
            </w:r>
            <w:r w:rsidR="00420C85">
              <w:rPr>
                <w:noProof/>
                <w:webHidden/>
              </w:rPr>
              <w:instrText xml:space="preserve"> PAGEREF _Toc457826251 \h </w:instrText>
            </w:r>
            <w:r w:rsidR="00420C85">
              <w:rPr>
                <w:noProof/>
                <w:webHidden/>
              </w:rPr>
            </w:r>
            <w:r w:rsidR="00420C85">
              <w:rPr>
                <w:noProof/>
                <w:webHidden/>
              </w:rPr>
              <w:fldChar w:fldCharType="separate"/>
            </w:r>
            <w:r w:rsidR="00420C85">
              <w:rPr>
                <w:noProof/>
                <w:webHidden/>
              </w:rPr>
              <w:t>22</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52" w:history="1">
            <w:r w:rsidR="00420C85" w:rsidRPr="005D52C5">
              <w:rPr>
                <w:rStyle w:val="Hyperlink"/>
                <w:noProof/>
              </w:rPr>
              <w:t>Laravel</w:t>
            </w:r>
            <w:r w:rsidR="00420C85">
              <w:rPr>
                <w:noProof/>
                <w:webHidden/>
              </w:rPr>
              <w:tab/>
            </w:r>
            <w:r w:rsidR="00420C85">
              <w:rPr>
                <w:noProof/>
                <w:webHidden/>
              </w:rPr>
              <w:fldChar w:fldCharType="begin"/>
            </w:r>
            <w:r w:rsidR="00420C85">
              <w:rPr>
                <w:noProof/>
                <w:webHidden/>
              </w:rPr>
              <w:instrText xml:space="preserve"> PAGEREF _Toc457826252 \h </w:instrText>
            </w:r>
            <w:r w:rsidR="00420C85">
              <w:rPr>
                <w:noProof/>
                <w:webHidden/>
              </w:rPr>
            </w:r>
            <w:r w:rsidR="00420C85">
              <w:rPr>
                <w:noProof/>
                <w:webHidden/>
              </w:rPr>
              <w:fldChar w:fldCharType="separate"/>
            </w:r>
            <w:r w:rsidR="00420C85">
              <w:rPr>
                <w:noProof/>
                <w:webHidden/>
              </w:rPr>
              <w:t>22</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53" w:history="1">
            <w:r w:rsidR="00420C85" w:rsidRPr="005D52C5">
              <w:rPr>
                <w:rStyle w:val="Hyperlink"/>
                <w:noProof/>
              </w:rPr>
              <w:t>Yii</w:t>
            </w:r>
            <w:r w:rsidR="00420C85">
              <w:rPr>
                <w:noProof/>
                <w:webHidden/>
              </w:rPr>
              <w:tab/>
            </w:r>
            <w:r w:rsidR="00420C85">
              <w:rPr>
                <w:noProof/>
                <w:webHidden/>
              </w:rPr>
              <w:fldChar w:fldCharType="begin"/>
            </w:r>
            <w:r w:rsidR="00420C85">
              <w:rPr>
                <w:noProof/>
                <w:webHidden/>
              </w:rPr>
              <w:instrText xml:space="preserve"> PAGEREF _Toc457826253 \h </w:instrText>
            </w:r>
            <w:r w:rsidR="00420C85">
              <w:rPr>
                <w:noProof/>
                <w:webHidden/>
              </w:rPr>
            </w:r>
            <w:r w:rsidR="00420C85">
              <w:rPr>
                <w:noProof/>
                <w:webHidden/>
              </w:rPr>
              <w:fldChar w:fldCharType="separate"/>
            </w:r>
            <w:r w:rsidR="00420C85">
              <w:rPr>
                <w:noProof/>
                <w:webHidden/>
              </w:rPr>
              <w:t>22</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54" w:history="1">
            <w:r w:rsidR="00420C85" w:rsidRPr="005D52C5">
              <w:rPr>
                <w:rStyle w:val="Hyperlink"/>
                <w:noProof/>
              </w:rPr>
              <w:t>CodeIgniter</w:t>
            </w:r>
            <w:r w:rsidR="00420C85">
              <w:rPr>
                <w:noProof/>
                <w:webHidden/>
              </w:rPr>
              <w:tab/>
            </w:r>
            <w:r w:rsidR="00420C85">
              <w:rPr>
                <w:noProof/>
                <w:webHidden/>
              </w:rPr>
              <w:fldChar w:fldCharType="begin"/>
            </w:r>
            <w:r w:rsidR="00420C85">
              <w:rPr>
                <w:noProof/>
                <w:webHidden/>
              </w:rPr>
              <w:instrText xml:space="preserve"> PAGEREF _Toc457826254 \h </w:instrText>
            </w:r>
            <w:r w:rsidR="00420C85">
              <w:rPr>
                <w:noProof/>
                <w:webHidden/>
              </w:rPr>
            </w:r>
            <w:r w:rsidR="00420C85">
              <w:rPr>
                <w:noProof/>
                <w:webHidden/>
              </w:rPr>
              <w:fldChar w:fldCharType="separate"/>
            </w:r>
            <w:r w:rsidR="00420C85">
              <w:rPr>
                <w:noProof/>
                <w:webHidden/>
              </w:rPr>
              <w:t>22</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55" w:history="1">
            <w:r w:rsidR="00420C85" w:rsidRPr="005D52C5">
              <w:rPr>
                <w:rStyle w:val="Hyperlink"/>
                <w:noProof/>
              </w:rPr>
              <w:t>Symfony</w:t>
            </w:r>
            <w:r w:rsidR="00420C85">
              <w:rPr>
                <w:noProof/>
                <w:webHidden/>
              </w:rPr>
              <w:tab/>
            </w:r>
            <w:r w:rsidR="00420C85">
              <w:rPr>
                <w:noProof/>
                <w:webHidden/>
              </w:rPr>
              <w:fldChar w:fldCharType="begin"/>
            </w:r>
            <w:r w:rsidR="00420C85">
              <w:rPr>
                <w:noProof/>
                <w:webHidden/>
              </w:rPr>
              <w:instrText xml:space="preserve"> PAGEREF _Toc457826255 \h </w:instrText>
            </w:r>
            <w:r w:rsidR="00420C85">
              <w:rPr>
                <w:noProof/>
                <w:webHidden/>
              </w:rPr>
            </w:r>
            <w:r w:rsidR="00420C85">
              <w:rPr>
                <w:noProof/>
                <w:webHidden/>
              </w:rPr>
              <w:fldChar w:fldCharType="separate"/>
            </w:r>
            <w:r w:rsidR="00420C85">
              <w:rPr>
                <w:noProof/>
                <w:webHidden/>
              </w:rPr>
              <w:t>22</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56" w:history="1">
            <w:r w:rsidR="00420C85" w:rsidRPr="005D52C5">
              <w:rPr>
                <w:rStyle w:val="Hyperlink"/>
                <w:noProof/>
              </w:rPr>
              <w:t>Phalcon</w:t>
            </w:r>
            <w:r w:rsidR="00420C85">
              <w:rPr>
                <w:noProof/>
                <w:webHidden/>
              </w:rPr>
              <w:tab/>
            </w:r>
            <w:r w:rsidR="00420C85">
              <w:rPr>
                <w:noProof/>
                <w:webHidden/>
              </w:rPr>
              <w:fldChar w:fldCharType="begin"/>
            </w:r>
            <w:r w:rsidR="00420C85">
              <w:rPr>
                <w:noProof/>
                <w:webHidden/>
              </w:rPr>
              <w:instrText xml:space="preserve"> PAGEREF _Toc457826256 \h </w:instrText>
            </w:r>
            <w:r w:rsidR="00420C85">
              <w:rPr>
                <w:noProof/>
                <w:webHidden/>
              </w:rPr>
            </w:r>
            <w:r w:rsidR="00420C85">
              <w:rPr>
                <w:noProof/>
                <w:webHidden/>
              </w:rPr>
              <w:fldChar w:fldCharType="separate"/>
            </w:r>
            <w:r w:rsidR="00420C85">
              <w:rPr>
                <w:noProof/>
                <w:webHidden/>
              </w:rPr>
              <w:t>22</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57" w:history="1">
            <w:r w:rsidR="00420C85" w:rsidRPr="005D52C5">
              <w:rPr>
                <w:rStyle w:val="Hyperlink"/>
                <w:noProof/>
              </w:rPr>
              <w:t>Wordpress</w:t>
            </w:r>
            <w:r w:rsidR="00420C85">
              <w:rPr>
                <w:noProof/>
                <w:webHidden/>
              </w:rPr>
              <w:tab/>
            </w:r>
            <w:r w:rsidR="00420C85">
              <w:rPr>
                <w:noProof/>
                <w:webHidden/>
              </w:rPr>
              <w:fldChar w:fldCharType="begin"/>
            </w:r>
            <w:r w:rsidR="00420C85">
              <w:rPr>
                <w:noProof/>
                <w:webHidden/>
              </w:rPr>
              <w:instrText xml:space="preserve"> PAGEREF _Toc457826257 \h </w:instrText>
            </w:r>
            <w:r w:rsidR="00420C85">
              <w:rPr>
                <w:noProof/>
                <w:webHidden/>
              </w:rPr>
            </w:r>
            <w:r w:rsidR="00420C85">
              <w:rPr>
                <w:noProof/>
                <w:webHidden/>
              </w:rPr>
              <w:fldChar w:fldCharType="separate"/>
            </w:r>
            <w:r w:rsidR="00420C85">
              <w:rPr>
                <w:noProof/>
                <w:webHidden/>
              </w:rPr>
              <w:t>22</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58" w:history="1">
            <w:r w:rsidR="00420C85" w:rsidRPr="005D52C5">
              <w:rPr>
                <w:rStyle w:val="Hyperlink"/>
                <w:noProof/>
              </w:rPr>
              <w:t>Drupal</w:t>
            </w:r>
            <w:r w:rsidR="00420C85">
              <w:rPr>
                <w:noProof/>
                <w:webHidden/>
              </w:rPr>
              <w:tab/>
            </w:r>
            <w:r w:rsidR="00420C85">
              <w:rPr>
                <w:noProof/>
                <w:webHidden/>
              </w:rPr>
              <w:fldChar w:fldCharType="begin"/>
            </w:r>
            <w:r w:rsidR="00420C85">
              <w:rPr>
                <w:noProof/>
                <w:webHidden/>
              </w:rPr>
              <w:instrText xml:space="preserve"> PAGEREF _Toc457826258 \h </w:instrText>
            </w:r>
            <w:r w:rsidR="00420C85">
              <w:rPr>
                <w:noProof/>
                <w:webHidden/>
              </w:rPr>
            </w:r>
            <w:r w:rsidR="00420C85">
              <w:rPr>
                <w:noProof/>
                <w:webHidden/>
              </w:rPr>
              <w:fldChar w:fldCharType="separate"/>
            </w:r>
            <w:r w:rsidR="00420C85">
              <w:rPr>
                <w:noProof/>
                <w:webHidden/>
              </w:rPr>
              <w:t>22</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59" w:history="1">
            <w:r w:rsidR="00420C85" w:rsidRPr="005D52C5">
              <w:rPr>
                <w:rStyle w:val="Hyperlink"/>
                <w:noProof/>
              </w:rPr>
              <w:t>Ruby</w:t>
            </w:r>
            <w:r w:rsidR="00420C85">
              <w:rPr>
                <w:noProof/>
                <w:webHidden/>
              </w:rPr>
              <w:tab/>
            </w:r>
            <w:r w:rsidR="00420C85">
              <w:rPr>
                <w:noProof/>
                <w:webHidden/>
              </w:rPr>
              <w:fldChar w:fldCharType="begin"/>
            </w:r>
            <w:r w:rsidR="00420C85">
              <w:rPr>
                <w:noProof/>
                <w:webHidden/>
              </w:rPr>
              <w:instrText xml:space="preserve"> PAGEREF _Toc457826259 \h </w:instrText>
            </w:r>
            <w:r w:rsidR="00420C85">
              <w:rPr>
                <w:noProof/>
                <w:webHidden/>
              </w:rPr>
            </w:r>
            <w:r w:rsidR="00420C85">
              <w:rPr>
                <w:noProof/>
                <w:webHidden/>
              </w:rPr>
              <w:fldChar w:fldCharType="separate"/>
            </w:r>
            <w:r w:rsidR="00420C85">
              <w:rPr>
                <w:noProof/>
                <w:webHidden/>
              </w:rPr>
              <w:t>22</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60" w:history="1">
            <w:r w:rsidR="00420C85" w:rsidRPr="005D52C5">
              <w:rPr>
                <w:rStyle w:val="Hyperlink"/>
                <w:noProof/>
              </w:rPr>
              <w:t>Ruby on Rails</w:t>
            </w:r>
            <w:r w:rsidR="00420C85">
              <w:rPr>
                <w:noProof/>
                <w:webHidden/>
              </w:rPr>
              <w:tab/>
            </w:r>
            <w:r w:rsidR="00420C85">
              <w:rPr>
                <w:noProof/>
                <w:webHidden/>
              </w:rPr>
              <w:fldChar w:fldCharType="begin"/>
            </w:r>
            <w:r w:rsidR="00420C85">
              <w:rPr>
                <w:noProof/>
                <w:webHidden/>
              </w:rPr>
              <w:instrText xml:space="preserve"> PAGEREF _Toc457826260 \h </w:instrText>
            </w:r>
            <w:r w:rsidR="00420C85">
              <w:rPr>
                <w:noProof/>
                <w:webHidden/>
              </w:rPr>
            </w:r>
            <w:r w:rsidR="00420C85">
              <w:rPr>
                <w:noProof/>
                <w:webHidden/>
              </w:rPr>
              <w:fldChar w:fldCharType="separate"/>
            </w:r>
            <w:r w:rsidR="00420C85">
              <w:rPr>
                <w:noProof/>
                <w:webHidden/>
              </w:rPr>
              <w:t>22</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61" w:history="1">
            <w:r w:rsidR="00420C85" w:rsidRPr="005D52C5">
              <w:rPr>
                <w:rStyle w:val="Hyperlink"/>
                <w:noProof/>
              </w:rPr>
              <w:t>Python</w:t>
            </w:r>
            <w:r w:rsidR="00420C85">
              <w:rPr>
                <w:noProof/>
                <w:webHidden/>
              </w:rPr>
              <w:tab/>
            </w:r>
            <w:r w:rsidR="00420C85">
              <w:rPr>
                <w:noProof/>
                <w:webHidden/>
              </w:rPr>
              <w:fldChar w:fldCharType="begin"/>
            </w:r>
            <w:r w:rsidR="00420C85">
              <w:rPr>
                <w:noProof/>
                <w:webHidden/>
              </w:rPr>
              <w:instrText xml:space="preserve"> PAGEREF _Toc457826261 \h </w:instrText>
            </w:r>
            <w:r w:rsidR="00420C85">
              <w:rPr>
                <w:noProof/>
                <w:webHidden/>
              </w:rPr>
            </w:r>
            <w:r w:rsidR="00420C85">
              <w:rPr>
                <w:noProof/>
                <w:webHidden/>
              </w:rPr>
              <w:fldChar w:fldCharType="separate"/>
            </w:r>
            <w:r w:rsidR="00420C85">
              <w:rPr>
                <w:noProof/>
                <w:webHidden/>
              </w:rPr>
              <w:t>22</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62" w:history="1">
            <w:r w:rsidR="00420C85" w:rsidRPr="005D52C5">
              <w:rPr>
                <w:rStyle w:val="Hyperlink"/>
                <w:noProof/>
              </w:rPr>
              <w:t>Django</w:t>
            </w:r>
            <w:r w:rsidR="00420C85">
              <w:rPr>
                <w:noProof/>
                <w:webHidden/>
              </w:rPr>
              <w:tab/>
            </w:r>
            <w:r w:rsidR="00420C85">
              <w:rPr>
                <w:noProof/>
                <w:webHidden/>
              </w:rPr>
              <w:fldChar w:fldCharType="begin"/>
            </w:r>
            <w:r w:rsidR="00420C85">
              <w:rPr>
                <w:noProof/>
                <w:webHidden/>
              </w:rPr>
              <w:instrText xml:space="preserve"> PAGEREF _Toc457826262 \h </w:instrText>
            </w:r>
            <w:r w:rsidR="00420C85">
              <w:rPr>
                <w:noProof/>
                <w:webHidden/>
              </w:rPr>
            </w:r>
            <w:r w:rsidR="00420C85">
              <w:rPr>
                <w:noProof/>
                <w:webHidden/>
              </w:rPr>
              <w:fldChar w:fldCharType="separate"/>
            </w:r>
            <w:r w:rsidR="00420C85">
              <w:rPr>
                <w:noProof/>
                <w:webHidden/>
              </w:rPr>
              <w:t>22</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63" w:history="1">
            <w:r w:rsidR="00420C85" w:rsidRPr="005D52C5">
              <w:rPr>
                <w:rStyle w:val="Hyperlink"/>
                <w:noProof/>
              </w:rPr>
              <w:t>Go</w:t>
            </w:r>
            <w:r w:rsidR="00420C85">
              <w:rPr>
                <w:noProof/>
                <w:webHidden/>
              </w:rPr>
              <w:tab/>
            </w:r>
            <w:r w:rsidR="00420C85">
              <w:rPr>
                <w:noProof/>
                <w:webHidden/>
              </w:rPr>
              <w:fldChar w:fldCharType="begin"/>
            </w:r>
            <w:r w:rsidR="00420C85">
              <w:rPr>
                <w:noProof/>
                <w:webHidden/>
              </w:rPr>
              <w:instrText xml:space="preserve"> PAGEREF _Toc457826263 \h </w:instrText>
            </w:r>
            <w:r w:rsidR="00420C85">
              <w:rPr>
                <w:noProof/>
                <w:webHidden/>
              </w:rPr>
            </w:r>
            <w:r w:rsidR="00420C85">
              <w:rPr>
                <w:noProof/>
                <w:webHidden/>
              </w:rPr>
              <w:fldChar w:fldCharType="separate"/>
            </w:r>
            <w:r w:rsidR="00420C85">
              <w:rPr>
                <w:noProof/>
                <w:webHidden/>
              </w:rPr>
              <w:t>23</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64" w:history="1">
            <w:r w:rsidR="00420C85" w:rsidRPr="005D52C5">
              <w:rPr>
                <w:rStyle w:val="Hyperlink"/>
                <w:noProof/>
              </w:rPr>
              <w:t>Java</w:t>
            </w:r>
            <w:r w:rsidR="00420C85">
              <w:rPr>
                <w:noProof/>
                <w:webHidden/>
              </w:rPr>
              <w:tab/>
            </w:r>
            <w:r w:rsidR="00420C85">
              <w:rPr>
                <w:noProof/>
                <w:webHidden/>
              </w:rPr>
              <w:fldChar w:fldCharType="begin"/>
            </w:r>
            <w:r w:rsidR="00420C85">
              <w:rPr>
                <w:noProof/>
                <w:webHidden/>
              </w:rPr>
              <w:instrText xml:space="preserve"> PAGEREF _Toc457826264 \h </w:instrText>
            </w:r>
            <w:r w:rsidR="00420C85">
              <w:rPr>
                <w:noProof/>
                <w:webHidden/>
              </w:rPr>
            </w:r>
            <w:r w:rsidR="00420C85">
              <w:rPr>
                <w:noProof/>
                <w:webHidden/>
              </w:rPr>
              <w:fldChar w:fldCharType="separate"/>
            </w:r>
            <w:r w:rsidR="00420C85">
              <w:rPr>
                <w:noProof/>
                <w:webHidden/>
              </w:rPr>
              <w:t>23</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65" w:history="1">
            <w:r w:rsidR="00420C85" w:rsidRPr="005D52C5">
              <w:rPr>
                <w:rStyle w:val="Hyperlink"/>
                <w:noProof/>
              </w:rPr>
              <w:t>Objective-C</w:t>
            </w:r>
            <w:r w:rsidR="00420C85">
              <w:rPr>
                <w:noProof/>
                <w:webHidden/>
              </w:rPr>
              <w:tab/>
            </w:r>
            <w:r w:rsidR="00420C85">
              <w:rPr>
                <w:noProof/>
                <w:webHidden/>
              </w:rPr>
              <w:fldChar w:fldCharType="begin"/>
            </w:r>
            <w:r w:rsidR="00420C85">
              <w:rPr>
                <w:noProof/>
                <w:webHidden/>
              </w:rPr>
              <w:instrText xml:space="preserve"> PAGEREF _Toc457826265 \h </w:instrText>
            </w:r>
            <w:r w:rsidR="00420C85">
              <w:rPr>
                <w:noProof/>
                <w:webHidden/>
              </w:rPr>
            </w:r>
            <w:r w:rsidR="00420C85">
              <w:rPr>
                <w:noProof/>
                <w:webHidden/>
              </w:rPr>
              <w:fldChar w:fldCharType="separate"/>
            </w:r>
            <w:r w:rsidR="00420C85">
              <w:rPr>
                <w:noProof/>
                <w:webHidden/>
              </w:rPr>
              <w:t>23</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66" w:history="1">
            <w:r w:rsidR="00420C85" w:rsidRPr="005D52C5">
              <w:rPr>
                <w:rStyle w:val="Hyperlink"/>
                <w:noProof/>
              </w:rPr>
              <w:t>Swift</w:t>
            </w:r>
            <w:r w:rsidR="00420C85">
              <w:rPr>
                <w:noProof/>
                <w:webHidden/>
              </w:rPr>
              <w:tab/>
            </w:r>
            <w:r w:rsidR="00420C85">
              <w:rPr>
                <w:noProof/>
                <w:webHidden/>
              </w:rPr>
              <w:fldChar w:fldCharType="begin"/>
            </w:r>
            <w:r w:rsidR="00420C85">
              <w:rPr>
                <w:noProof/>
                <w:webHidden/>
              </w:rPr>
              <w:instrText xml:space="preserve"> PAGEREF _Toc457826266 \h </w:instrText>
            </w:r>
            <w:r w:rsidR="00420C85">
              <w:rPr>
                <w:noProof/>
                <w:webHidden/>
              </w:rPr>
            </w:r>
            <w:r w:rsidR="00420C85">
              <w:rPr>
                <w:noProof/>
                <w:webHidden/>
              </w:rPr>
              <w:fldChar w:fldCharType="separate"/>
            </w:r>
            <w:r w:rsidR="00420C85">
              <w:rPr>
                <w:noProof/>
                <w:webHidden/>
              </w:rPr>
              <w:t>23</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67" w:history="1">
            <w:r w:rsidR="00420C85" w:rsidRPr="005D52C5">
              <w:rPr>
                <w:rStyle w:val="Hyperlink"/>
                <w:noProof/>
              </w:rPr>
              <w:t>Meteor</w:t>
            </w:r>
            <w:r w:rsidR="00420C85">
              <w:rPr>
                <w:noProof/>
                <w:webHidden/>
              </w:rPr>
              <w:tab/>
            </w:r>
            <w:r w:rsidR="00420C85">
              <w:rPr>
                <w:noProof/>
                <w:webHidden/>
              </w:rPr>
              <w:fldChar w:fldCharType="begin"/>
            </w:r>
            <w:r w:rsidR="00420C85">
              <w:rPr>
                <w:noProof/>
                <w:webHidden/>
              </w:rPr>
              <w:instrText xml:space="preserve"> PAGEREF _Toc457826267 \h </w:instrText>
            </w:r>
            <w:r w:rsidR="00420C85">
              <w:rPr>
                <w:noProof/>
                <w:webHidden/>
              </w:rPr>
            </w:r>
            <w:r w:rsidR="00420C85">
              <w:rPr>
                <w:noProof/>
                <w:webHidden/>
              </w:rPr>
              <w:fldChar w:fldCharType="separate"/>
            </w:r>
            <w:r w:rsidR="00420C85">
              <w:rPr>
                <w:noProof/>
                <w:webHidden/>
              </w:rPr>
              <w:t>23</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68" w:history="1">
            <w:r w:rsidR="00420C85" w:rsidRPr="005D52C5">
              <w:rPr>
                <w:rStyle w:val="Hyperlink"/>
                <w:noProof/>
              </w:rPr>
              <w:t>Node.js</w:t>
            </w:r>
            <w:r w:rsidR="00420C85">
              <w:rPr>
                <w:noProof/>
                <w:webHidden/>
              </w:rPr>
              <w:tab/>
            </w:r>
            <w:r w:rsidR="00420C85">
              <w:rPr>
                <w:noProof/>
                <w:webHidden/>
              </w:rPr>
              <w:fldChar w:fldCharType="begin"/>
            </w:r>
            <w:r w:rsidR="00420C85">
              <w:rPr>
                <w:noProof/>
                <w:webHidden/>
              </w:rPr>
              <w:instrText xml:space="preserve"> PAGEREF _Toc457826268 \h </w:instrText>
            </w:r>
            <w:r w:rsidR="00420C85">
              <w:rPr>
                <w:noProof/>
                <w:webHidden/>
              </w:rPr>
            </w:r>
            <w:r w:rsidR="00420C85">
              <w:rPr>
                <w:noProof/>
                <w:webHidden/>
              </w:rPr>
              <w:fldChar w:fldCharType="separate"/>
            </w:r>
            <w:r w:rsidR="00420C85">
              <w:rPr>
                <w:noProof/>
                <w:webHidden/>
              </w:rPr>
              <w:t>23</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69" w:history="1">
            <w:r w:rsidR="00420C85" w:rsidRPr="005D52C5">
              <w:rPr>
                <w:rStyle w:val="Hyperlink"/>
                <w:noProof/>
              </w:rPr>
              <w:t>Ionic</w:t>
            </w:r>
            <w:r w:rsidR="00420C85">
              <w:rPr>
                <w:noProof/>
                <w:webHidden/>
              </w:rPr>
              <w:tab/>
            </w:r>
            <w:r w:rsidR="00420C85">
              <w:rPr>
                <w:noProof/>
                <w:webHidden/>
              </w:rPr>
              <w:fldChar w:fldCharType="begin"/>
            </w:r>
            <w:r w:rsidR="00420C85">
              <w:rPr>
                <w:noProof/>
                <w:webHidden/>
              </w:rPr>
              <w:instrText xml:space="preserve"> PAGEREF _Toc457826269 \h </w:instrText>
            </w:r>
            <w:r w:rsidR="00420C85">
              <w:rPr>
                <w:noProof/>
                <w:webHidden/>
              </w:rPr>
            </w:r>
            <w:r w:rsidR="00420C85">
              <w:rPr>
                <w:noProof/>
                <w:webHidden/>
              </w:rPr>
              <w:fldChar w:fldCharType="separate"/>
            </w:r>
            <w:r w:rsidR="00420C85">
              <w:rPr>
                <w:noProof/>
                <w:webHidden/>
              </w:rPr>
              <w:t>23</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70" w:history="1">
            <w:r w:rsidR="00420C85" w:rsidRPr="005D52C5">
              <w:rPr>
                <w:rStyle w:val="Hyperlink"/>
                <w:noProof/>
              </w:rPr>
              <w:t>Phonegap / Cordova</w:t>
            </w:r>
            <w:r w:rsidR="00420C85">
              <w:rPr>
                <w:noProof/>
                <w:webHidden/>
              </w:rPr>
              <w:tab/>
            </w:r>
            <w:r w:rsidR="00420C85">
              <w:rPr>
                <w:noProof/>
                <w:webHidden/>
              </w:rPr>
              <w:fldChar w:fldCharType="begin"/>
            </w:r>
            <w:r w:rsidR="00420C85">
              <w:rPr>
                <w:noProof/>
                <w:webHidden/>
              </w:rPr>
              <w:instrText xml:space="preserve"> PAGEREF _Toc457826270 \h </w:instrText>
            </w:r>
            <w:r w:rsidR="00420C85">
              <w:rPr>
                <w:noProof/>
                <w:webHidden/>
              </w:rPr>
            </w:r>
            <w:r w:rsidR="00420C85">
              <w:rPr>
                <w:noProof/>
                <w:webHidden/>
              </w:rPr>
              <w:fldChar w:fldCharType="separate"/>
            </w:r>
            <w:r w:rsidR="00420C85">
              <w:rPr>
                <w:noProof/>
                <w:webHidden/>
              </w:rPr>
              <w:t>23</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71" w:history="1">
            <w:r w:rsidR="00420C85" w:rsidRPr="005D52C5">
              <w:rPr>
                <w:rStyle w:val="Hyperlink"/>
                <w:noProof/>
              </w:rPr>
              <w:t>MySQL</w:t>
            </w:r>
            <w:r w:rsidR="00420C85">
              <w:rPr>
                <w:noProof/>
                <w:webHidden/>
              </w:rPr>
              <w:tab/>
            </w:r>
            <w:r w:rsidR="00420C85">
              <w:rPr>
                <w:noProof/>
                <w:webHidden/>
              </w:rPr>
              <w:fldChar w:fldCharType="begin"/>
            </w:r>
            <w:r w:rsidR="00420C85">
              <w:rPr>
                <w:noProof/>
                <w:webHidden/>
              </w:rPr>
              <w:instrText xml:space="preserve"> PAGEREF _Toc457826271 \h </w:instrText>
            </w:r>
            <w:r w:rsidR="00420C85">
              <w:rPr>
                <w:noProof/>
                <w:webHidden/>
              </w:rPr>
            </w:r>
            <w:r w:rsidR="00420C85">
              <w:rPr>
                <w:noProof/>
                <w:webHidden/>
              </w:rPr>
              <w:fldChar w:fldCharType="separate"/>
            </w:r>
            <w:r w:rsidR="00420C85">
              <w:rPr>
                <w:noProof/>
                <w:webHidden/>
              </w:rPr>
              <w:t>23</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72" w:history="1">
            <w:r w:rsidR="00420C85" w:rsidRPr="005D52C5">
              <w:rPr>
                <w:rStyle w:val="Hyperlink"/>
                <w:noProof/>
              </w:rPr>
              <w:t>PostgreSQL</w:t>
            </w:r>
            <w:r w:rsidR="00420C85">
              <w:rPr>
                <w:noProof/>
                <w:webHidden/>
              </w:rPr>
              <w:tab/>
            </w:r>
            <w:r w:rsidR="00420C85">
              <w:rPr>
                <w:noProof/>
                <w:webHidden/>
              </w:rPr>
              <w:fldChar w:fldCharType="begin"/>
            </w:r>
            <w:r w:rsidR="00420C85">
              <w:rPr>
                <w:noProof/>
                <w:webHidden/>
              </w:rPr>
              <w:instrText xml:space="preserve"> PAGEREF _Toc457826272 \h </w:instrText>
            </w:r>
            <w:r w:rsidR="00420C85">
              <w:rPr>
                <w:noProof/>
                <w:webHidden/>
              </w:rPr>
            </w:r>
            <w:r w:rsidR="00420C85">
              <w:rPr>
                <w:noProof/>
                <w:webHidden/>
              </w:rPr>
              <w:fldChar w:fldCharType="separate"/>
            </w:r>
            <w:r w:rsidR="00420C85">
              <w:rPr>
                <w:noProof/>
                <w:webHidden/>
              </w:rPr>
              <w:t>23</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73" w:history="1">
            <w:r w:rsidR="00420C85" w:rsidRPr="005D52C5">
              <w:rPr>
                <w:rStyle w:val="Hyperlink"/>
                <w:noProof/>
              </w:rPr>
              <w:t>MongoDB</w:t>
            </w:r>
            <w:r w:rsidR="00420C85">
              <w:rPr>
                <w:noProof/>
                <w:webHidden/>
              </w:rPr>
              <w:tab/>
            </w:r>
            <w:r w:rsidR="00420C85">
              <w:rPr>
                <w:noProof/>
                <w:webHidden/>
              </w:rPr>
              <w:fldChar w:fldCharType="begin"/>
            </w:r>
            <w:r w:rsidR="00420C85">
              <w:rPr>
                <w:noProof/>
                <w:webHidden/>
              </w:rPr>
              <w:instrText xml:space="preserve"> PAGEREF _Toc457826273 \h </w:instrText>
            </w:r>
            <w:r w:rsidR="00420C85">
              <w:rPr>
                <w:noProof/>
                <w:webHidden/>
              </w:rPr>
            </w:r>
            <w:r w:rsidR="00420C85">
              <w:rPr>
                <w:noProof/>
                <w:webHidden/>
              </w:rPr>
              <w:fldChar w:fldCharType="separate"/>
            </w:r>
            <w:r w:rsidR="00420C85">
              <w:rPr>
                <w:noProof/>
                <w:webHidden/>
              </w:rPr>
              <w:t>23</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74" w:history="1">
            <w:r w:rsidR="00420C85" w:rsidRPr="005D52C5">
              <w:rPr>
                <w:rStyle w:val="Hyperlink"/>
                <w:noProof/>
              </w:rPr>
              <w:t>Redis</w:t>
            </w:r>
            <w:r w:rsidR="00420C85">
              <w:rPr>
                <w:noProof/>
                <w:webHidden/>
              </w:rPr>
              <w:tab/>
            </w:r>
            <w:r w:rsidR="00420C85">
              <w:rPr>
                <w:noProof/>
                <w:webHidden/>
              </w:rPr>
              <w:fldChar w:fldCharType="begin"/>
            </w:r>
            <w:r w:rsidR="00420C85">
              <w:rPr>
                <w:noProof/>
                <w:webHidden/>
              </w:rPr>
              <w:instrText xml:space="preserve"> PAGEREF _Toc457826274 \h </w:instrText>
            </w:r>
            <w:r w:rsidR="00420C85">
              <w:rPr>
                <w:noProof/>
                <w:webHidden/>
              </w:rPr>
            </w:r>
            <w:r w:rsidR="00420C85">
              <w:rPr>
                <w:noProof/>
                <w:webHidden/>
              </w:rPr>
              <w:fldChar w:fldCharType="separate"/>
            </w:r>
            <w:r w:rsidR="00420C85">
              <w:rPr>
                <w:noProof/>
                <w:webHidden/>
              </w:rPr>
              <w:t>23</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75" w:history="1">
            <w:r w:rsidR="00420C85" w:rsidRPr="005D52C5">
              <w:rPr>
                <w:rStyle w:val="Hyperlink"/>
                <w:noProof/>
              </w:rPr>
              <w:t>Oracle</w:t>
            </w:r>
            <w:r w:rsidR="00420C85">
              <w:rPr>
                <w:noProof/>
                <w:webHidden/>
              </w:rPr>
              <w:tab/>
            </w:r>
            <w:r w:rsidR="00420C85">
              <w:rPr>
                <w:noProof/>
                <w:webHidden/>
              </w:rPr>
              <w:fldChar w:fldCharType="begin"/>
            </w:r>
            <w:r w:rsidR="00420C85">
              <w:rPr>
                <w:noProof/>
                <w:webHidden/>
              </w:rPr>
              <w:instrText xml:space="preserve"> PAGEREF _Toc457826275 \h </w:instrText>
            </w:r>
            <w:r w:rsidR="00420C85">
              <w:rPr>
                <w:noProof/>
                <w:webHidden/>
              </w:rPr>
            </w:r>
            <w:r w:rsidR="00420C85">
              <w:rPr>
                <w:noProof/>
                <w:webHidden/>
              </w:rPr>
              <w:fldChar w:fldCharType="separate"/>
            </w:r>
            <w:r w:rsidR="00420C85">
              <w:rPr>
                <w:noProof/>
                <w:webHidden/>
              </w:rPr>
              <w:t>23</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76" w:history="1">
            <w:r w:rsidR="00420C85" w:rsidRPr="005D52C5">
              <w:rPr>
                <w:rStyle w:val="Hyperlink"/>
                <w:noProof/>
              </w:rPr>
              <w:t>DDP</w:t>
            </w:r>
            <w:r w:rsidR="00420C85">
              <w:rPr>
                <w:noProof/>
                <w:webHidden/>
              </w:rPr>
              <w:tab/>
            </w:r>
            <w:r w:rsidR="00420C85">
              <w:rPr>
                <w:noProof/>
                <w:webHidden/>
              </w:rPr>
              <w:fldChar w:fldCharType="begin"/>
            </w:r>
            <w:r w:rsidR="00420C85">
              <w:rPr>
                <w:noProof/>
                <w:webHidden/>
              </w:rPr>
              <w:instrText xml:space="preserve"> PAGEREF _Toc457826276 \h </w:instrText>
            </w:r>
            <w:r w:rsidR="00420C85">
              <w:rPr>
                <w:noProof/>
                <w:webHidden/>
              </w:rPr>
            </w:r>
            <w:r w:rsidR="00420C85">
              <w:rPr>
                <w:noProof/>
                <w:webHidden/>
              </w:rPr>
              <w:fldChar w:fldCharType="separate"/>
            </w:r>
            <w:r w:rsidR="00420C85">
              <w:rPr>
                <w:noProof/>
                <w:webHidden/>
              </w:rPr>
              <w:t>23</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77" w:history="1">
            <w:r w:rsidR="00420C85" w:rsidRPr="005D52C5">
              <w:rPr>
                <w:rStyle w:val="Hyperlink"/>
                <w:noProof/>
              </w:rPr>
              <w:t>Regular Expressions</w:t>
            </w:r>
            <w:r w:rsidR="00420C85">
              <w:rPr>
                <w:noProof/>
                <w:webHidden/>
              </w:rPr>
              <w:tab/>
            </w:r>
            <w:r w:rsidR="00420C85">
              <w:rPr>
                <w:noProof/>
                <w:webHidden/>
              </w:rPr>
              <w:fldChar w:fldCharType="begin"/>
            </w:r>
            <w:r w:rsidR="00420C85">
              <w:rPr>
                <w:noProof/>
                <w:webHidden/>
              </w:rPr>
              <w:instrText xml:space="preserve"> PAGEREF _Toc457826277 \h </w:instrText>
            </w:r>
            <w:r w:rsidR="00420C85">
              <w:rPr>
                <w:noProof/>
                <w:webHidden/>
              </w:rPr>
            </w:r>
            <w:r w:rsidR="00420C85">
              <w:rPr>
                <w:noProof/>
                <w:webHidden/>
              </w:rPr>
              <w:fldChar w:fldCharType="separate"/>
            </w:r>
            <w:r w:rsidR="00420C85">
              <w:rPr>
                <w:noProof/>
                <w:webHidden/>
              </w:rPr>
              <w:t>23</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78" w:history="1">
            <w:r w:rsidR="00420C85" w:rsidRPr="005D52C5">
              <w:rPr>
                <w:rStyle w:val="Hyperlink"/>
                <w:noProof/>
              </w:rPr>
              <w:t>RegEx References</w:t>
            </w:r>
            <w:r w:rsidR="00420C85">
              <w:rPr>
                <w:noProof/>
                <w:webHidden/>
              </w:rPr>
              <w:tab/>
            </w:r>
            <w:r w:rsidR="00420C85">
              <w:rPr>
                <w:noProof/>
                <w:webHidden/>
              </w:rPr>
              <w:fldChar w:fldCharType="begin"/>
            </w:r>
            <w:r w:rsidR="00420C85">
              <w:rPr>
                <w:noProof/>
                <w:webHidden/>
              </w:rPr>
              <w:instrText xml:space="preserve"> PAGEREF _Toc457826278 \h </w:instrText>
            </w:r>
            <w:r w:rsidR="00420C85">
              <w:rPr>
                <w:noProof/>
                <w:webHidden/>
              </w:rPr>
            </w:r>
            <w:r w:rsidR="00420C85">
              <w:rPr>
                <w:noProof/>
                <w:webHidden/>
              </w:rPr>
              <w:fldChar w:fldCharType="separate"/>
            </w:r>
            <w:r w:rsidR="00420C85">
              <w:rPr>
                <w:noProof/>
                <w:webHidden/>
              </w:rPr>
              <w:t>23</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79" w:history="1">
            <w:r w:rsidR="00420C85" w:rsidRPr="005D52C5">
              <w:rPr>
                <w:rStyle w:val="Hyperlink"/>
                <w:noProof/>
              </w:rPr>
              <w:t>Code Review</w:t>
            </w:r>
            <w:r w:rsidR="00420C85">
              <w:rPr>
                <w:noProof/>
                <w:webHidden/>
              </w:rPr>
              <w:tab/>
            </w:r>
            <w:r w:rsidR="00420C85">
              <w:rPr>
                <w:noProof/>
                <w:webHidden/>
              </w:rPr>
              <w:fldChar w:fldCharType="begin"/>
            </w:r>
            <w:r w:rsidR="00420C85">
              <w:rPr>
                <w:noProof/>
                <w:webHidden/>
              </w:rPr>
              <w:instrText xml:space="preserve"> PAGEREF _Toc457826279 \h </w:instrText>
            </w:r>
            <w:r w:rsidR="00420C85">
              <w:rPr>
                <w:noProof/>
                <w:webHidden/>
              </w:rPr>
            </w:r>
            <w:r w:rsidR="00420C85">
              <w:rPr>
                <w:noProof/>
                <w:webHidden/>
              </w:rPr>
              <w:fldChar w:fldCharType="separate"/>
            </w:r>
            <w:r w:rsidR="00420C85">
              <w:rPr>
                <w:noProof/>
                <w:webHidden/>
              </w:rPr>
              <w:t>24</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80" w:history="1">
            <w:r w:rsidR="00420C85" w:rsidRPr="005D52C5">
              <w:rPr>
                <w:rStyle w:val="Hyperlink"/>
                <w:noProof/>
              </w:rPr>
              <w:t>UI/UX Design</w:t>
            </w:r>
            <w:r w:rsidR="00420C85">
              <w:rPr>
                <w:noProof/>
                <w:webHidden/>
              </w:rPr>
              <w:tab/>
            </w:r>
            <w:r w:rsidR="00420C85">
              <w:rPr>
                <w:noProof/>
                <w:webHidden/>
              </w:rPr>
              <w:fldChar w:fldCharType="begin"/>
            </w:r>
            <w:r w:rsidR="00420C85">
              <w:rPr>
                <w:noProof/>
                <w:webHidden/>
              </w:rPr>
              <w:instrText xml:space="preserve"> PAGEREF _Toc457826280 \h </w:instrText>
            </w:r>
            <w:r w:rsidR="00420C85">
              <w:rPr>
                <w:noProof/>
                <w:webHidden/>
              </w:rPr>
            </w:r>
            <w:r w:rsidR="00420C85">
              <w:rPr>
                <w:noProof/>
                <w:webHidden/>
              </w:rPr>
              <w:fldChar w:fldCharType="separate"/>
            </w:r>
            <w:r w:rsidR="00420C85">
              <w:rPr>
                <w:noProof/>
                <w:webHidden/>
              </w:rPr>
              <w:t>24</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81" w:history="1">
            <w:r w:rsidR="00420C85" w:rsidRPr="005D52C5">
              <w:rPr>
                <w:rStyle w:val="Hyperlink"/>
                <w:noProof/>
              </w:rPr>
              <w:t>Marketing Concepts</w:t>
            </w:r>
            <w:r w:rsidR="00420C85">
              <w:rPr>
                <w:noProof/>
                <w:webHidden/>
              </w:rPr>
              <w:tab/>
            </w:r>
            <w:r w:rsidR="00420C85">
              <w:rPr>
                <w:noProof/>
                <w:webHidden/>
              </w:rPr>
              <w:fldChar w:fldCharType="begin"/>
            </w:r>
            <w:r w:rsidR="00420C85">
              <w:rPr>
                <w:noProof/>
                <w:webHidden/>
              </w:rPr>
              <w:instrText xml:space="preserve"> PAGEREF _Toc457826281 \h </w:instrText>
            </w:r>
            <w:r w:rsidR="00420C85">
              <w:rPr>
                <w:noProof/>
                <w:webHidden/>
              </w:rPr>
            </w:r>
            <w:r w:rsidR="00420C85">
              <w:rPr>
                <w:noProof/>
                <w:webHidden/>
              </w:rPr>
              <w:fldChar w:fldCharType="separate"/>
            </w:r>
            <w:r w:rsidR="00420C85">
              <w:rPr>
                <w:noProof/>
                <w:webHidden/>
              </w:rPr>
              <w:t>24</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82" w:history="1">
            <w:r w:rsidR="00420C85" w:rsidRPr="005D52C5">
              <w:rPr>
                <w:rStyle w:val="Hyperlink"/>
                <w:noProof/>
              </w:rPr>
              <w:t>getmwf</w:t>
            </w:r>
            <w:r w:rsidR="00420C85">
              <w:rPr>
                <w:noProof/>
                <w:webHidden/>
              </w:rPr>
              <w:tab/>
            </w:r>
            <w:r w:rsidR="00420C85">
              <w:rPr>
                <w:noProof/>
                <w:webHidden/>
              </w:rPr>
              <w:fldChar w:fldCharType="begin"/>
            </w:r>
            <w:r w:rsidR="00420C85">
              <w:rPr>
                <w:noProof/>
                <w:webHidden/>
              </w:rPr>
              <w:instrText xml:space="preserve"> PAGEREF _Toc457826282 \h </w:instrText>
            </w:r>
            <w:r w:rsidR="00420C85">
              <w:rPr>
                <w:noProof/>
                <w:webHidden/>
              </w:rPr>
            </w:r>
            <w:r w:rsidR="00420C85">
              <w:rPr>
                <w:noProof/>
                <w:webHidden/>
              </w:rPr>
              <w:fldChar w:fldCharType="separate"/>
            </w:r>
            <w:r w:rsidR="00420C85">
              <w:rPr>
                <w:noProof/>
                <w:webHidden/>
              </w:rPr>
              <w:t>25</w:t>
            </w:r>
            <w:r w:rsidR="00420C85">
              <w:rPr>
                <w:noProof/>
                <w:webHidden/>
              </w:rPr>
              <w:fldChar w:fldCharType="end"/>
            </w:r>
          </w:hyperlink>
        </w:p>
        <w:p w:rsidR="00420C85" w:rsidRDefault="00952B72">
          <w:pPr>
            <w:pStyle w:val="TOC2"/>
            <w:tabs>
              <w:tab w:val="right" w:leader="dot" w:pos="9350"/>
            </w:tabs>
            <w:rPr>
              <w:rFonts w:eastAsiaTheme="minorEastAsia"/>
              <w:noProof/>
            </w:rPr>
          </w:pPr>
          <w:hyperlink w:anchor="_Toc457826283" w:history="1">
            <w:r w:rsidR="00420C85" w:rsidRPr="005D52C5">
              <w:rPr>
                <w:rStyle w:val="Hyperlink"/>
                <w:noProof/>
              </w:rPr>
              <w:t>Styles</w:t>
            </w:r>
            <w:r w:rsidR="00420C85">
              <w:rPr>
                <w:noProof/>
                <w:webHidden/>
              </w:rPr>
              <w:tab/>
            </w:r>
            <w:r w:rsidR="00420C85">
              <w:rPr>
                <w:noProof/>
                <w:webHidden/>
              </w:rPr>
              <w:fldChar w:fldCharType="begin"/>
            </w:r>
            <w:r w:rsidR="00420C85">
              <w:rPr>
                <w:noProof/>
                <w:webHidden/>
              </w:rPr>
              <w:instrText xml:space="preserve"> PAGEREF _Toc457826283 \h </w:instrText>
            </w:r>
            <w:r w:rsidR="00420C85">
              <w:rPr>
                <w:noProof/>
                <w:webHidden/>
              </w:rPr>
            </w:r>
            <w:r w:rsidR="00420C85">
              <w:rPr>
                <w:noProof/>
                <w:webHidden/>
              </w:rPr>
              <w:fldChar w:fldCharType="separate"/>
            </w:r>
            <w:r w:rsidR="00420C85">
              <w:rPr>
                <w:noProof/>
                <w:webHidden/>
              </w:rPr>
              <w:t>25</w:t>
            </w:r>
            <w:r w:rsidR="00420C85">
              <w:rPr>
                <w:noProof/>
                <w:webHidden/>
              </w:rPr>
              <w:fldChar w:fldCharType="end"/>
            </w:r>
          </w:hyperlink>
        </w:p>
        <w:p w:rsidR="00420C85" w:rsidRDefault="00952B72">
          <w:pPr>
            <w:pStyle w:val="TOC3"/>
            <w:tabs>
              <w:tab w:val="right" w:leader="dot" w:pos="9350"/>
            </w:tabs>
            <w:rPr>
              <w:rFonts w:eastAsiaTheme="minorEastAsia"/>
              <w:noProof/>
            </w:rPr>
          </w:pPr>
          <w:hyperlink w:anchor="_Toc457826284" w:history="1">
            <w:r w:rsidR="00420C85" w:rsidRPr="005D52C5">
              <w:rPr>
                <w:rStyle w:val="Hyperlink"/>
                <w:noProof/>
              </w:rPr>
              <w:t>Color</w:t>
            </w:r>
            <w:r w:rsidR="00420C85">
              <w:rPr>
                <w:noProof/>
                <w:webHidden/>
              </w:rPr>
              <w:tab/>
            </w:r>
            <w:r w:rsidR="00420C85">
              <w:rPr>
                <w:noProof/>
                <w:webHidden/>
              </w:rPr>
              <w:fldChar w:fldCharType="begin"/>
            </w:r>
            <w:r w:rsidR="00420C85">
              <w:rPr>
                <w:noProof/>
                <w:webHidden/>
              </w:rPr>
              <w:instrText xml:space="preserve"> PAGEREF _Toc457826284 \h </w:instrText>
            </w:r>
            <w:r w:rsidR="00420C85">
              <w:rPr>
                <w:noProof/>
                <w:webHidden/>
              </w:rPr>
            </w:r>
            <w:r w:rsidR="00420C85">
              <w:rPr>
                <w:noProof/>
                <w:webHidden/>
              </w:rPr>
              <w:fldChar w:fldCharType="separate"/>
            </w:r>
            <w:r w:rsidR="00420C85">
              <w:rPr>
                <w:noProof/>
                <w:webHidden/>
              </w:rPr>
              <w:t>25</w:t>
            </w:r>
            <w:r w:rsidR="00420C85">
              <w:rPr>
                <w:noProof/>
                <w:webHidden/>
              </w:rPr>
              <w:fldChar w:fldCharType="end"/>
            </w:r>
          </w:hyperlink>
        </w:p>
        <w:p w:rsidR="00420C85" w:rsidRDefault="00952B72">
          <w:pPr>
            <w:pStyle w:val="TOC3"/>
            <w:tabs>
              <w:tab w:val="right" w:leader="dot" w:pos="9350"/>
            </w:tabs>
            <w:rPr>
              <w:rFonts w:eastAsiaTheme="minorEastAsia"/>
              <w:noProof/>
            </w:rPr>
          </w:pPr>
          <w:hyperlink w:anchor="_Toc457826285" w:history="1">
            <w:r w:rsidR="00420C85" w:rsidRPr="005D52C5">
              <w:rPr>
                <w:rStyle w:val="Hyperlink"/>
                <w:noProof/>
              </w:rPr>
              <w:t>Grid</w:t>
            </w:r>
            <w:r w:rsidR="00420C85">
              <w:rPr>
                <w:noProof/>
                <w:webHidden/>
              </w:rPr>
              <w:tab/>
            </w:r>
            <w:r w:rsidR="00420C85">
              <w:rPr>
                <w:noProof/>
                <w:webHidden/>
              </w:rPr>
              <w:fldChar w:fldCharType="begin"/>
            </w:r>
            <w:r w:rsidR="00420C85">
              <w:rPr>
                <w:noProof/>
                <w:webHidden/>
              </w:rPr>
              <w:instrText xml:space="preserve"> PAGEREF _Toc457826285 \h </w:instrText>
            </w:r>
            <w:r w:rsidR="00420C85">
              <w:rPr>
                <w:noProof/>
                <w:webHidden/>
              </w:rPr>
            </w:r>
            <w:r w:rsidR="00420C85">
              <w:rPr>
                <w:noProof/>
                <w:webHidden/>
              </w:rPr>
              <w:fldChar w:fldCharType="separate"/>
            </w:r>
            <w:r w:rsidR="00420C85">
              <w:rPr>
                <w:noProof/>
                <w:webHidden/>
              </w:rPr>
              <w:t>25</w:t>
            </w:r>
            <w:r w:rsidR="00420C85">
              <w:rPr>
                <w:noProof/>
                <w:webHidden/>
              </w:rPr>
              <w:fldChar w:fldCharType="end"/>
            </w:r>
          </w:hyperlink>
        </w:p>
        <w:p w:rsidR="00420C85" w:rsidRDefault="00952B72">
          <w:pPr>
            <w:pStyle w:val="TOC3"/>
            <w:tabs>
              <w:tab w:val="right" w:leader="dot" w:pos="9350"/>
            </w:tabs>
            <w:rPr>
              <w:rFonts w:eastAsiaTheme="minorEastAsia"/>
              <w:noProof/>
            </w:rPr>
          </w:pPr>
          <w:hyperlink w:anchor="_Toc457826286" w:history="1">
            <w:r w:rsidR="00420C85" w:rsidRPr="005D52C5">
              <w:rPr>
                <w:rStyle w:val="Hyperlink"/>
                <w:noProof/>
              </w:rPr>
              <w:t>Motion</w:t>
            </w:r>
            <w:r w:rsidR="00420C85">
              <w:rPr>
                <w:noProof/>
                <w:webHidden/>
              </w:rPr>
              <w:tab/>
            </w:r>
            <w:r w:rsidR="00420C85">
              <w:rPr>
                <w:noProof/>
                <w:webHidden/>
              </w:rPr>
              <w:fldChar w:fldCharType="begin"/>
            </w:r>
            <w:r w:rsidR="00420C85">
              <w:rPr>
                <w:noProof/>
                <w:webHidden/>
              </w:rPr>
              <w:instrText xml:space="preserve"> PAGEREF _Toc457826286 \h </w:instrText>
            </w:r>
            <w:r w:rsidR="00420C85">
              <w:rPr>
                <w:noProof/>
                <w:webHidden/>
              </w:rPr>
            </w:r>
            <w:r w:rsidR="00420C85">
              <w:rPr>
                <w:noProof/>
                <w:webHidden/>
              </w:rPr>
              <w:fldChar w:fldCharType="separate"/>
            </w:r>
            <w:r w:rsidR="00420C85">
              <w:rPr>
                <w:noProof/>
                <w:webHidden/>
              </w:rPr>
              <w:t>25</w:t>
            </w:r>
            <w:r w:rsidR="00420C85">
              <w:rPr>
                <w:noProof/>
                <w:webHidden/>
              </w:rPr>
              <w:fldChar w:fldCharType="end"/>
            </w:r>
          </w:hyperlink>
        </w:p>
        <w:p w:rsidR="00420C85" w:rsidRDefault="00952B72">
          <w:pPr>
            <w:pStyle w:val="TOC3"/>
            <w:tabs>
              <w:tab w:val="right" w:leader="dot" w:pos="9350"/>
            </w:tabs>
            <w:rPr>
              <w:rFonts w:eastAsiaTheme="minorEastAsia"/>
              <w:noProof/>
            </w:rPr>
          </w:pPr>
          <w:hyperlink w:anchor="_Toc457826287" w:history="1">
            <w:r w:rsidR="00420C85" w:rsidRPr="005D52C5">
              <w:rPr>
                <w:rStyle w:val="Hyperlink"/>
                <w:noProof/>
              </w:rPr>
              <w:t>Typography</w:t>
            </w:r>
            <w:r w:rsidR="00420C85">
              <w:rPr>
                <w:noProof/>
                <w:webHidden/>
              </w:rPr>
              <w:tab/>
            </w:r>
            <w:r w:rsidR="00420C85">
              <w:rPr>
                <w:noProof/>
                <w:webHidden/>
              </w:rPr>
              <w:fldChar w:fldCharType="begin"/>
            </w:r>
            <w:r w:rsidR="00420C85">
              <w:rPr>
                <w:noProof/>
                <w:webHidden/>
              </w:rPr>
              <w:instrText xml:space="preserve"> PAGEREF _Toc457826287 \h </w:instrText>
            </w:r>
            <w:r w:rsidR="00420C85">
              <w:rPr>
                <w:noProof/>
                <w:webHidden/>
              </w:rPr>
            </w:r>
            <w:r w:rsidR="00420C85">
              <w:rPr>
                <w:noProof/>
                <w:webHidden/>
              </w:rPr>
              <w:fldChar w:fldCharType="separate"/>
            </w:r>
            <w:r w:rsidR="00420C85">
              <w:rPr>
                <w:noProof/>
                <w:webHidden/>
              </w:rPr>
              <w:t>26</w:t>
            </w:r>
            <w:r w:rsidR="00420C85">
              <w:rPr>
                <w:noProof/>
                <w:webHidden/>
              </w:rPr>
              <w:fldChar w:fldCharType="end"/>
            </w:r>
          </w:hyperlink>
        </w:p>
        <w:p w:rsidR="00420C85" w:rsidRDefault="00952B72">
          <w:pPr>
            <w:pStyle w:val="TOC3"/>
            <w:tabs>
              <w:tab w:val="right" w:leader="dot" w:pos="9350"/>
            </w:tabs>
            <w:rPr>
              <w:rFonts w:eastAsiaTheme="minorEastAsia"/>
              <w:noProof/>
            </w:rPr>
          </w:pPr>
          <w:hyperlink w:anchor="_Toc457826288" w:history="1">
            <w:r w:rsidR="00420C85" w:rsidRPr="005D52C5">
              <w:rPr>
                <w:rStyle w:val="Hyperlink"/>
                <w:noProof/>
              </w:rPr>
              <w:t>Imagery</w:t>
            </w:r>
            <w:r w:rsidR="00420C85">
              <w:rPr>
                <w:noProof/>
                <w:webHidden/>
              </w:rPr>
              <w:tab/>
            </w:r>
            <w:r w:rsidR="00420C85">
              <w:rPr>
                <w:noProof/>
                <w:webHidden/>
              </w:rPr>
              <w:fldChar w:fldCharType="begin"/>
            </w:r>
            <w:r w:rsidR="00420C85">
              <w:rPr>
                <w:noProof/>
                <w:webHidden/>
              </w:rPr>
              <w:instrText xml:space="preserve"> PAGEREF _Toc457826288 \h </w:instrText>
            </w:r>
            <w:r w:rsidR="00420C85">
              <w:rPr>
                <w:noProof/>
                <w:webHidden/>
              </w:rPr>
            </w:r>
            <w:r w:rsidR="00420C85">
              <w:rPr>
                <w:noProof/>
                <w:webHidden/>
              </w:rPr>
              <w:fldChar w:fldCharType="separate"/>
            </w:r>
            <w:r w:rsidR="00420C85">
              <w:rPr>
                <w:noProof/>
                <w:webHidden/>
              </w:rPr>
              <w:t>26</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89" w:history="1">
            <w:r w:rsidR="00420C85" w:rsidRPr="005D52C5">
              <w:rPr>
                <w:rStyle w:val="Hyperlink"/>
                <w:noProof/>
              </w:rPr>
              <w:t>Picchu</w:t>
            </w:r>
            <w:r w:rsidR="00420C85">
              <w:rPr>
                <w:noProof/>
                <w:webHidden/>
              </w:rPr>
              <w:tab/>
            </w:r>
            <w:r w:rsidR="00420C85">
              <w:rPr>
                <w:noProof/>
                <w:webHidden/>
              </w:rPr>
              <w:fldChar w:fldCharType="begin"/>
            </w:r>
            <w:r w:rsidR="00420C85">
              <w:rPr>
                <w:noProof/>
                <w:webHidden/>
              </w:rPr>
              <w:instrText xml:space="preserve"> PAGEREF _Toc457826289 \h </w:instrText>
            </w:r>
            <w:r w:rsidR="00420C85">
              <w:rPr>
                <w:noProof/>
                <w:webHidden/>
              </w:rPr>
            </w:r>
            <w:r w:rsidR="00420C85">
              <w:rPr>
                <w:noProof/>
                <w:webHidden/>
              </w:rPr>
              <w:fldChar w:fldCharType="separate"/>
            </w:r>
            <w:r w:rsidR="00420C85">
              <w:rPr>
                <w:noProof/>
                <w:webHidden/>
              </w:rPr>
              <w:t>26</w:t>
            </w:r>
            <w:r w:rsidR="00420C85">
              <w:rPr>
                <w:noProof/>
                <w:webHidden/>
              </w:rPr>
              <w:fldChar w:fldCharType="end"/>
            </w:r>
          </w:hyperlink>
        </w:p>
        <w:p w:rsidR="00420C85" w:rsidRDefault="00952B72">
          <w:pPr>
            <w:pStyle w:val="TOC1"/>
            <w:tabs>
              <w:tab w:val="right" w:leader="dot" w:pos="9350"/>
            </w:tabs>
            <w:rPr>
              <w:rFonts w:eastAsiaTheme="minorEastAsia"/>
              <w:noProof/>
            </w:rPr>
          </w:pPr>
          <w:hyperlink w:anchor="_Toc457826290" w:history="1">
            <w:r w:rsidR="00420C85" w:rsidRPr="005D52C5">
              <w:rPr>
                <w:rStyle w:val="Hyperlink"/>
                <w:noProof/>
              </w:rPr>
              <w:t>ARIA</w:t>
            </w:r>
            <w:r w:rsidR="00420C85">
              <w:rPr>
                <w:noProof/>
                <w:webHidden/>
              </w:rPr>
              <w:tab/>
            </w:r>
            <w:r w:rsidR="00420C85">
              <w:rPr>
                <w:noProof/>
                <w:webHidden/>
              </w:rPr>
              <w:fldChar w:fldCharType="begin"/>
            </w:r>
            <w:r w:rsidR="00420C85">
              <w:rPr>
                <w:noProof/>
                <w:webHidden/>
              </w:rPr>
              <w:instrText xml:space="preserve"> PAGEREF _Toc457826290 \h </w:instrText>
            </w:r>
            <w:r w:rsidR="00420C85">
              <w:rPr>
                <w:noProof/>
                <w:webHidden/>
              </w:rPr>
            </w:r>
            <w:r w:rsidR="00420C85">
              <w:rPr>
                <w:noProof/>
                <w:webHidden/>
              </w:rPr>
              <w:fldChar w:fldCharType="separate"/>
            </w:r>
            <w:r w:rsidR="00420C85">
              <w:rPr>
                <w:noProof/>
                <w:webHidden/>
              </w:rPr>
              <w:t>26</w:t>
            </w:r>
            <w:r w:rsidR="00420C85">
              <w:rPr>
                <w:noProof/>
                <w:webHidden/>
              </w:rPr>
              <w:fldChar w:fldCharType="end"/>
            </w:r>
          </w:hyperlink>
        </w:p>
        <w:p w:rsidR="00227009" w:rsidRDefault="00227009">
          <w:r>
            <w:rPr>
              <w:b/>
              <w:bCs/>
              <w:noProof/>
            </w:rPr>
            <w:fldChar w:fldCharType="end"/>
          </w:r>
        </w:p>
      </w:sdtContent>
    </w:sdt>
    <w:p w:rsidR="00227009" w:rsidRDefault="00227009" w:rsidP="001C1AF7"/>
    <w:p w:rsidR="00227009" w:rsidRDefault="00227009" w:rsidP="001C1AF7"/>
    <w:p w:rsidR="00227009" w:rsidRDefault="00227009" w:rsidP="001C1AF7"/>
    <w:p w:rsidR="00227009" w:rsidRDefault="00227009" w:rsidP="001C1AF7"/>
    <w:p w:rsidR="00227009" w:rsidRDefault="00227009" w:rsidP="001C1AF7"/>
    <w:p w:rsidR="00227009" w:rsidRDefault="00227009" w:rsidP="001C1AF7"/>
    <w:p w:rsidR="00227009" w:rsidRDefault="00227009" w:rsidP="001C1AF7"/>
    <w:p w:rsidR="00227009" w:rsidRDefault="00227009" w:rsidP="001C1AF7"/>
    <w:p w:rsidR="00227009" w:rsidRDefault="00227009" w:rsidP="001C1AF7"/>
    <w:p w:rsidR="00227009" w:rsidRDefault="00227009" w:rsidP="001C1AF7"/>
    <w:p w:rsidR="001C1AF7" w:rsidRPr="001C1AF7" w:rsidRDefault="001C1AF7" w:rsidP="001C1AF7">
      <w:proofErr w:type="spellStart"/>
      <w:r w:rsidRPr="001C1AF7">
        <w:t>getmwf</w:t>
      </w:r>
      <w:proofErr w:type="spellEnd"/>
      <w:r>
        <w:t xml:space="preserve"> Documentation</w:t>
      </w:r>
    </w:p>
    <w:p w:rsidR="001C1AF7" w:rsidRDefault="00952B72" w:rsidP="001C1AF7">
      <w:hyperlink r:id="rId7" w:history="1">
        <w:r w:rsidR="001C1AF7" w:rsidRPr="00995250">
          <w:rPr>
            <w:rStyle w:val="Hyperlink"/>
          </w:rPr>
          <w:t>http://getmwf.com/</w:t>
        </w:r>
      </w:hyperlink>
    </w:p>
    <w:p w:rsidR="0077650A" w:rsidRPr="001C1AF7" w:rsidRDefault="001C1AF7" w:rsidP="001C1AF7">
      <w:r>
        <w:lastRenderedPageBreak/>
        <w:t>HCL webmail</w:t>
      </w:r>
      <w:r w:rsidR="0077650A" w:rsidRPr="001C1AF7">
        <w:br/>
      </w:r>
      <w:hyperlink r:id="rId8" w:history="1">
        <w:r w:rsidR="0077650A" w:rsidRPr="001C1AF7">
          <w:rPr>
            <w:rStyle w:val="Hyperlink"/>
          </w:rPr>
          <w:t>https://ukmail.hcl.com/owa/</w:t>
        </w:r>
      </w:hyperlink>
    </w:p>
    <w:p w:rsidR="001C1AF7" w:rsidRPr="001C1AF7" w:rsidRDefault="00952B72" w:rsidP="001C1AF7">
      <w:hyperlink r:id="rId9" w:tooltip="Permanent Link: A Baseline for Front-End Developers" w:history="1">
        <w:r w:rsidR="001C1AF7" w:rsidRPr="001C1AF7">
          <w:rPr>
            <w:rStyle w:val="Hyperlink"/>
          </w:rPr>
          <w:t>A Baseline for Front-End Developers</w:t>
        </w:r>
      </w:hyperlink>
    </w:p>
    <w:p w:rsidR="0077650A" w:rsidRPr="001C1AF7" w:rsidRDefault="00952B72" w:rsidP="001C1AF7">
      <w:hyperlink r:id="rId10" w:history="1">
        <w:r w:rsidR="0077650A" w:rsidRPr="001C1AF7">
          <w:rPr>
            <w:rStyle w:val="Hyperlink"/>
          </w:rPr>
          <w:t>http://rmurphey.com/blog/2012/04/12/a-baseline-for-front-end-developers</w:t>
        </w:r>
      </w:hyperlink>
    </w:p>
    <w:p w:rsidR="001C1AF7" w:rsidRPr="001C1AF7" w:rsidRDefault="001C1AF7" w:rsidP="001C1AF7">
      <w:r w:rsidRPr="001C1AF7">
        <w:t>MDN Web Development Guides</w:t>
      </w:r>
    </w:p>
    <w:p w:rsidR="002F4C21" w:rsidRPr="001C1AF7" w:rsidRDefault="00952B72" w:rsidP="001C1AF7">
      <w:hyperlink r:id="rId11" w:history="1">
        <w:r w:rsidR="00703FC4" w:rsidRPr="001C1AF7">
          <w:rPr>
            <w:rStyle w:val="Hyperlink"/>
          </w:rPr>
          <w:t>https://developer.mozilla.org/en-US/Apps</w:t>
        </w:r>
      </w:hyperlink>
    </w:p>
    <w:p w:rsidR="008B45CF" w:rsidRPr="002F4C21" w:rsidRDefault="008B45CF" w:rsidP="002F4C21">
      <w:pPr>
        <w:rPr>
          <w:rFonts w:ascii="Segoe UI" w:hAnsi="Segoe UI" w:cs="Segoe UI"/>
          <w:color w:val="000000"/>
          <w:sz w:val="23"/>
          <w:szCs w:val="23"/>
        </w:rPr>
      </w:pPr>
    </w:p>
    <w:p w:rsidR="00211330" w:rsidRDefault="00211330" w:rsidP="009F4660"/>
    <w:p w:rsidR="00211330" w:rsidRDefault="00211330" w:rsidP="00211330">
      <w:pPr>
        <w:pStyle w:val="Heading1"/>
      </w:pPr>
      <w:bookmarkStart w:id="0" w:name="_Toc457826198"/>
      <w:r>
        <w:t>HTML5</w:t>
      </w:r>
      <w:bookmarkEnd w:id="0"/>
    </w:p>
    <w:p w:rsidR="00684F3B" w:rsidRDefault="00684F3B" w:rsidP="00684F3B"/>
    <w:p w:rsidR="00684F3B" w:rsidRDefault="00684F3B" w:rsidP="00684F3B">
      <w:pPr>
        <w:pStyle w:val="Heading2"/>
      </w:pPr>
      <w:bookmarkStart w:id="1" w:name="_Toc457826199"/>
      <w:r>
        <w:t>HTML5 Reference</w:t>
      </w:r>
      <w:bookmarkEnd w:id="1"/>
    </w:p>
    <w:p w:rsidR="00684F3B" w:rsidRDefault="00684F3B" w:rsidP="00F75F0E">
      <w:pPr>
        <w:pStyle w:val="ListParagraph"/>
        <w:numPr>
          <w:ilvl w:val="0"/>
          <w:numId w:val="17"/>
        </w:numPr>
      </w:pPr>
      <w:r w:rsidRPr="001C1AF7">
        <w:t>HTML5 Mastery Tutorials</w:t>
      </w:r>
    </w:p>
    <w:p w:rsidR="00684F3B" w:rsidRPr="001C1AF7" w:rsidRDefault="00952B72" w:rsidP="00684F3B">
      <w:pPr>
        <w:pStyle w:val="ListParagraph"/>
      </w:pPr>
      <w:hyperlink r:id="rId12" w:history="1">
        <w:r w:rsidR="00684F3B" w:rsidRPr="001C1AF7">
          <w:rPr>
            <w:rStyle w:val="Hyperlink"/>
          </w:rPr>
          <w:t>http://code.tutsplus.com/series/html5-mastery-class--cms-897</w:t>
        </w:r>
      </w:hyperlink>
    </w:p>
    <w:p w:rsidR="00684F3B" w:rsidRPr="00684F3B" w:rsidRDefault="00684F3B" w:rsidP="00684F3B"/>
    <w:p w:rsidR="00E719A0" w:rsidRDefault="00E719A0" w:rsidP="00E719A0"/>
    <w:p w:rsidR="008F07CB" w:rsidRDefault="008F07CB" w:rsidP="008F07CB">
      <w:pPr>
        <w:pStyle w:val="Heading2"/>
      </w:pPr>
      <w:bookmarkStart w:id="2" w:name="_Toc457826200"/>
      <w:r>
        <w:t>Document Type</w:t>
      </w:r>
      <w:bookmarkEnd w:id="2"/>
    </w:p>
    <w:p w:rsidR="008F07CB" w:rsidRPr="008F07CB" w:rsidRDefault="008F07CB" w:rsidP="008F07CB"/>
    <w:p w:rsidR="008F07CB" w:rsidRDefault="008F07CB" w:rsidP="008F07CB">
      <w:pPr>
        <w:pStyle w:val="Heading3"/>
      </w:pPr>
      <w:bookmarkStart w:id="3" w:name="_Toc457826201"/>
      <w:r>
        <w:t>Quirks Mode</w:t>
      </w:r>
      <w:bookmarkEnd w:id="3"/>
    </w:p>
    <w:p w:rsidR="008F07CB" w:rsidRDefault="008F07CB" w:rsidP="00E719A0"/>
    <w:p w:rsidR="00E719A0" w:rsidRDefault="00E719A0" w:rsidP="00E719A0">
      <w:pPr>
        <w:pStyle w:val="Heading2"/>
      </w:pPr>
      <w:bookmarkStart w:id="4" w:name="_Toc457826202"/>
      <w:r>
        <w:t>Document Structure</w:t>
      </w:r>
      <w:bookmarkEnd w:id="4"/>
    </w:p>
    <w:p w:rsidR="008F07CB" w:rsidRPr="008F07CB" w:rsidRDefault="008F07CB" w:rsidP="008F07CB"/>
    <w:p w:rsidR="00E719A0" w:rsidRDefault="00E719A0" w:rsidP="00F75F0E">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HTML4 used all </w:t>
      </w:r>
      <w:proofErr w:type="spellStart"/>
      <w:r>
        <w:t>divs</w:t>
      </w:r>
      <w:proofErr w:type="spellEnd"/>
      <w:r>
        <w:t xml:space="preserve"> and headings to exhibit structure, causing nested documents to add confusion to the structure and complicating the generation of outlines.  HTML5 fixes this problem by introducing the &lt;section&gt; tag to add more precision to the structure.  Each section can have its own set of headings and even h1s.  With the section tag the true document structure is much more apparent.</w:t>
      </w:r>
    </w:p>
    <w:p w:rsidR="00E719A0" w:rsidRDefault="00E719A0" w:rsidP="00F75F0E">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pPr>
      <w:r>
        <w:t>HTML5 added &lt;aside&gt;, &lt;</w:t>
      </w:r>
      <w:proofErr w:type="spellStart"/>
      <w:r>
        <w:t>nav</w:t>
      </w:r>
      <w:proofErr w:type="spellEnd"/>
      <w:r>
        <w:t>&gt;, &lt;header&gt;, and &lt;footer&gt; tags which help distinguish content not truly part of the document structure.</w:t>
      </w:r>
    </w:p>
    <w:p w:rsidR="008F07CB" w:rsidRDefault="008F07CB" w:rsidP="00F75F0E">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Self closing</w:t>
      </w:r>
      <w:proofErr w:type="spellEnd"/>
      <w:r>
        <w:t xml:space="preserve"> tags such as </w:t>
      </w:r>
      <w:proofErr w:type="spellStart"/>
      <w:r>
        <w:t>img</w:t>
      </w:r>
      <w:proofErr w:type="spellEnd"/>
      <w:r>
        <w:t>, source, input are not supposed to have children and are closed immediately by the html parser.  In html it is recommended to omit the trailing slash.</w:t>
      </w:r>
    </w:p>
    <w:p w:rsidR="00211330" w:rsidRPr="008F07CB" w:rsidRDefault="008F07CB" w:rsidP="00F75F0E">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pPr>
      <w:r>
        <w:t>The html parser resolves errors in improperly closed tags via the html scoping rules.</w:t>
      </w:r>
    </w:p>
    <w:p w:rsidR="00563259" w:rsidRDefault="00563259" w:rsidP="00211330"/>
    <w:p w:rsidR="00211330" w:rsidRDefault="00563259" w:rsidP="008F07CB">
      <w:pPr>
        <w:pStyle w:val="Heading2"/>
      </w:pPr>
      <w:bookmarkStart w:id="5" w:name="_Toc457826203"/>
      <w:r>
        <w:t>Encoding</w:t>
      </w:r>
      <w:bookmarkEnd w:id="5"/>
    </w:p>
    <w:p w:rsidR="008F07CB" w:rsidRPr="008F07CB" w:rsidRDefault="008F07CB" w:rsidP="008F07CB"/>
    <w:p w:rsidR="00563259" w:rsidRPr="00563259" w:rsidRDefault="00563259" w:rsidP="00563259">
      <w:r w:rsidRPr="00563259">
        <w:t>There are three important text encoding rules for HTML:</w:t>
      </w:r>
    </w:p>
    <w:p w:rsidR="00563259" w:rsidRPr="00563259" w:rsidRDefault="00563259" w:rsidP="00F75F0E">
      <w:pPr>
        <w:pStyle w:val="ListParagraph"/>
        <w:numPr>
          <w:ilvl w:val="0"/>
          <w:numId w:val="11"/>
        </w:numPr>
      </w:pPr>
      <w:r w:rsidRPr="00563259">
        <w:t>Load the content with the right encoding.</w:t>
      </w:r>
    </w:p>
    <w:p w:rsidR="00563259" w:rsidRPr="00563259" w:rsidRDefault="00563259" w:rsidP="00F75F0E">
      <w:pPr>
        <w:pStyle w:val="ListParagraph"/>
        <w:numPr>
          <w:ilvl w:val="0"/>
          <w:numId w:val="11"/>
        </w:numPr>
      </w:pPr>
      <w:r w:rsidRPr="00563259">
        <w:t>Transmit the content with the same encoding.</w:t>
      </w:r>
    </w:p>
    <w:p w:rsidR="00563259" w:rsidRPr="00563259" w:rsidRDefault="00563259" w:rsidP="00F75F0E">
      <w:pPr>
        <w:pStyle w:val="ListParagraph"/>
        <w:numPr>
          <w:ilvl w:val="0"/>
          <w:numId w:val="11"/>
        </w:numPr>
      </w:pPr>
      <w:r w:rsidRPr="00563259">
        <w:t>Ensure that the client reads the content with the specified encoding.</w:t>
      </w:r>
    </w:p>
    <w:p w:rsidR="00211330" w:rsidRPr="00563259" w:rsidRDefault="00211330" w:rsidP="00563259"/>
    <w:p w:rsidR="00211330" w:rsidRPr="00563259" w:rsidRDefault="00563259" w:rsidP="00F75F0E">
      <w:pPr>
        <w:pStyle w:val="ListParagraph"/>
        <w:numPr>
          <w:ilvl w:val="0"/>
          <w:numId w:val="12"/>
        </w:numPr>
        <w:pBdr>
          <w:top w:val="single" w:sz="4" w:space="1" w:color="auto"/>
          <w:left w:val="single" w:sz="4" w:space="1" w:color="auto"/>
          <w:bottom w:val="single" w:sz="4" w:space="1" w:color="auto"/>
          <w:right w:val="single" w:sz="4" w:space="0" w:color="auto"/>
          <w:between w:val="single" w:sz="4" w:space="1" w:color="auto"/>
          <w:bar w:val="single" w:sz="4" w:color="auto"/>
        </w:pBdr>
      </w:pPr>
      <w:r w:rsidRPr="00563259">
        <w:t>UTF-8 has the major advantage of only requiring a single byte if we do not use a special character. At most 4 bytes per character are consumed. This is dynamic and makes UTF-8 an ideal format for text storage and transmission. The caveat is, however, that UTF-8 is not the best format for using strings from memory.</w:t>
      </w:r>
    </w:p>
    <w:p w:rsidR="00563259" w:rsidRPr="00563259" w:rsidRDefault="00563259" w:rsidP="00F75F0E">
      <w:pPr>
        <w:pStyle w:val="ListParagraph"/>
        <w:numPr>
          <w:ilvl w:val="0"/>
          <w:numId w:val="12"/>
        </w:numPr>
        <w:pBdr>
          <w:top w:val="single" w:sz="4" w:space="1" w:color="auto"/>
          <w:left w:val="single" w:sz="4" w:space="1" w:color="auto"/>
          <w:bottom w:val="single" w:sz="4" w:space="1" w:color="auto"/>
          <w:right w:val="single" w:sz="4" w:space="0" w:color="auto"/>
          <w:between w:val="single" w:sz="4" w:space="1" w:color="auto"/>
          <w:bar w:val="single" w:sz="4" w:color="auto"/>
        </w:pBdr>
      </w:pPr>
      <w:r w:rsidRPr="00563259">
        <w:lastRenderedPageBreak/>
        <w:t xml:space="preserve">The HTTP protocol transmits data as plain text. Even if we decide to encode the transmitted content as </w:t>
      </w:r>
      <w:proofErr w:type="spellStart"/>
      <w:r w:rsidRPr="00563259">
        <w:t>GZip</w:t>
      </w:r>
      <w:proofErr w:type="spellEnd"/>
      <w:r w:rsidRPr="00563259">
        <w:t xml:space="preserve"> or if we use HTTPS, which encrypts the content, the underlying content is still just plain text. We’ve already learned that there is no such thing as just plain text. We always need to associate the content with some encoding to get a text representation.</w:t>
      </w:r>
    </w:p>
    <w:p w:rsidR="00872FE4" w:rsidRDefault="00563259" w:rsidP="00F75F0E">
      <w:pPr>
        <w:pStyle w:val="ListParagraph"/>
        <w:numPr>
          <w:ilvl w:val="0"/>
          <w:numId w:val="12"/>
        </w:numPr>
        <w:pBdr>
          <w:top w:val="single" w:sz="4" w:space="1" w:color="auto"/>
          <w:left w:val="single" w:sz="4" w:space="1" w:color="auto"/>
          <w:bottom w:val="single" w:sz="4" w:space="1" w:color="auto"/>
          <w:right w:val="single" w:sz="4" w:space="0" w:color="auto"/>
          <w:between w:val="single" w:sz="4" w:space="1" w:color="auto"/>
          <w:bar w:val="single" w:sz="4" w:color="auto"/>
        </w:pBdr>
      </w:pPr>
      <w:r w:rsidRPr="00563259">
        <w:t>An HTTP message is split in two parts. The upper part is called the headers. Separated by an empty line is the lower part: the body.  There are always at least two HTTP messages: a request and its associated response. Both types of messages share this structure. The body of a response is the content we want to transmit. The body of a request is only of interest for form submission</w:t>
      </w:r>
      <w:r>
        <w:t>.</w:t>
      </w:r>
      <w:r w:rsidR="00872FE4">
        <w:br/>
      </w:r>
      <w:r w:rsidR="00872FE4">
        <w:br/>
      </w:r>
      <w:r w:rsidR="00872FE4" w:rsidRPr="00563259">
        <w:t>If we want to provide some information on the encoding of the content, we have to supply some information in the header.</w:t>
      </w:r>
      <w:r w:rsidR="00872FE4">
        <w:t xml:space="preserve">  </w:t>
      </w:r>
      <w:r w:rsidR="00872FE4" w:rsidRPr="00563259">
        <w:t>The following header tells the receiving side that the body contains a special text format called HTML</w:t>
      </w:r>
      <w:r w:rsidR="00872FE4">
        <w:t>, using the UTF-</w:t>
      </w:r>
      <w:proofErr w:type="gramStart"/>
      <w:r w:rsidR="00872FE4">
        <w:t>8 character</w:t>
      </w:r>
      <w:proofErr w:type="gramEnd"/>
      <w:r w:rsidR="00872FE4">
        <w:t xml:space="preserve"> set:</w:t>
      </w:r>
      <w:r w:rsidR="00872FE4">
        <w:br/>
      </w:r>
      <w:r w:rsidR="00872FE4">
        <w:br/>
      </w:r>
      <w:r w:rsidR="00872FE4" w:rsidRPr="00563259">
        <w:t>Content-Type: text/html; charset=utf-8</w:t>
      </w:r>
    </w:p>
    <w:p w:rsidR="00561BE8" w:rsidRDefault="00872FE4" w:rsidP="00F75F0E">
      <w:pPr>
        <w:pStyle w:val="ListParagraph"/>
        <w:numPr>
          <w:ilvl w:val="0"/>
          <w:numId w:val="12"/>
        </w:numPr>
        <w:pBdr>
          <w:top w:val="single" w:sz="4" w:space="1" w:color="auto"/>
          <w:left w:val="single" w:sz="4" w:space="1" w:color="auto"/>
          <w:bottom w:val="single" w:sz="4" w:space="1" w:color="auto"/>
          <w:right w:val="single" w:sz="4" w:space="0" w:color="auto"/>
          <w:between w:val="single" w:sz="4" w:space="1" w:color="auto"/>
          <w:bar w:val="single" w:sz="4" w:color="auto"/>
        </w:pBdr>
      </w:pPr>
      <w:r w:rsidRPr="00872FE4">
        <w:t xml:space="preserve">There is also the Content-Encoding header. We can easily confuse the content encoding with the actual text encoding of the content. The former is used to specify encoding of the whole package, e.g. </w:t>
      </w:r>
      <w:proofErr w:type="spellStart"/>
      <w:r w:rsidRPr="00872FE4">
        <w:t>GZip</w:t>
      </w:r>
      <w:proofErr w:type="spellEnd"/>
      <w:r w:rsidRPr="00872FE4">
        <w:t>, while the latter is used as an initial setting for, e.g., parsing the provided content.</w:t>
      </w:r>
    </w:p>
    <w:p w:rsidR="00DF3167" w:rsidRDefault="00872FE4" w:rsidP="00DF3167">
      <w:pPr>
        <w:pStyle w:val="ListParagraph"/>
        <w:numPr>
          <w:ilvl w:val="0"/>
          <w:numId w:val="12"/>
        </w:numPr>
        <w:pBdr>
          <w:top w:val="single" w:sz="4" w:space="1" w:color="auto"/>
          <w:left w:val="single" w:sz="4" w:space="1" w:color="auto"/>
          <w:bottom w:val="single" w:sz="4" w:space="1" w:color="auto"/>
          <w:right w:val="single" w:sz="4" w:space="0" w:color="auto"/>
          <w:between w:val="single" w:sz="4" w:space="1" w:color="auto"/>
          <w:bar w:val="single" w:sz="4" w:color="auto"/>
        </w:pBdr>
      </w:pPr>
      <w:r w:rsidRPr="00561BE8">
        <w:t>Once the DOM constructor hits a meta tag, it will look for a charset declaration. If one is found, the character set will be extracted. If we can extract it successfully and if the encoding is valid, we set the new encoding for scanning further characters. At this point the encoding will be frozen, and no further changes are possible.</w:t>
      </w:r>
    </w:p>
    <w:p w:rsidR="00DF3167" w:rsidRDefault="00872FE4" w:rsidP="00DF3167">
      <w:pPr>
        <w:pStyle w:val="ListParagraph"/>
        <w:numPr>
          <w:ilvl w:val="0"/>
          <w:numId w:val="12"/>
        </w:numPr>
        <w:pBdr>
          <w:top w:val="single" w:sz="4" w:space="1" w:color="auto"/>
          <w:left w:val="single" w:sz="4" w:space="1" w:color="auto"/>
          <w:bottom w:val="single" w:sz="4" w:space="1" w:color="auto"/>
          <w:right w:val="single" w:sz="4" w:space="0" w:color="auto"/>
          <w:between w:val="single" w:sz="4" w:space="1" w:color="auto"/>
          <w:bar w:val="single" w:sz="4" w:color="auto"/>
        </w:pBdr>
      </w:pPr>
      <w:r w:rsidRPr="00561BE8">
        <w:t>Place the &lt;meta charset=utf-8&gt; (or some other encoding) tag as soon as possible</w:t>
      </w:r>
      <w:r w:rsidR="00561BE8" w:rsidRPr="00561BE8">
        <w:t xml:space="preserve"> and o</w:t>
      </w:r>
      <w:r w:rsidRPr="00561BE8">
        <w:t>nly use ASCII characters before specifying the charset attribute in HTML.</w:t>
      </w:r>
    </w:p>
    <w:p w:rsidR="00DF3167" w:rsidRDefault="00561BE8" w:rsidP="00DF3167">
      <w:pPr>
        <w:pStyle w:val="ListParagraph"/>
        <w:numPr>
          <w:ilvl w:val="0"/>
          <w:numId w:val="12"/>
        </w:numPr>
        <w:pBdr>
          <w:top w:val="single" w:sz="4" w:space="1" w:color="auto"/>
          <w:left w:val="single" w:sz="4" w:space="1" w:color="auto"/>
          <w:bottom w:val="single" w:sz="4" w:space="1" w:color="auto"/>
          <w:right w:val="single" w:sz="4" w:space="0" w:color="auto"/>
          <w:between w:val="single" w:sz="4" w:space="1" w:color="auto"/>
          <w:bar w:val="single" w:sz="4" w:color="auto"/>
        </w:pBdr>
      </w:pPr>
      <w:r w:rsidRPr="00561BE8">
        <w:t>If no initial encoding is given from the HTTP headers, the browser will select the initial encoding based on the user’s locale. Windows-1252 is actually the default for most countries.</w:t>
      </w:r>
    </w:p>
    <w:p w:rsidR="00DF3167" w:rsidRDefault="00561BE8" w:rsidP="00DF3167">
      <w:pPr>
        <w:pStyle w:val="ListParagraph"/>
        <w:numPr>
          <w:ilvl w:val="0"/>
          <w:numId w:val="12"/>
        </w:numPr>
        <w:pBdr>
          <w:top w:val="single" w:sz="4" w:space="1" w:color="auto"/>
          <w:left w:val="single" w:sz="4" w:space="1" w:color="auto"/>
          <w:bottom w:val="single" w:sz="4" w:space="1" w:color="auto"/>
          <w:right w:val="single" w:sz="4" w:space="0" w:color="auto"/>
          <w:between w:val="single" w:sz="4" w:space="1" w:color="auto"/>
          <w:bar w:val="single" w:sz="4" w:color="auto"/>
        </w:pBdr>
      </w:pPr>
      <w:r w:rsidRPr="00561BE8">
        <w:t>In principle we do not have to worry about this initial encoding if we followed the best practices. ASCII is a subset of Unicode, and most of the listed encodings are actually just ASCII extensions to satisfy the specific needs of one or more countries. If we only use basic ASCII characters until the character set is specified, we should be fine.</w:t>
      </w:r>
    </w:p>
    <w:p w:rsidR="000E117B" w:rsidRPr="000E117B" w:rsidRDefault="000E117B" w:rsidP="00DF3167">
      <w:pPr>
        <w:pStyle w:val="ListParagraph"/>
        <w:numPr>
          <w:ilvl w:val="0"/>
          <w:numId w:val="12"/>
        </w:numPr>
        <w:pBdr>
          <w:top w:val="single" w:sz="4" w:space="1" w:color="auto"/>
          <w:left w:val="single" w:sz="4" w:space="1" w:color="auto"/>
          <w:bottom w:val="single" w:sz="4" w:space="1" w:color="auto"/>
          <w:right w:val="single" w:sz="4" w:space="0" w:color="auto"/>
          <w:between w:val="single" w:sz="4" w:space="1" w:color="auto"/>
          <w:bar w:val="single" w:sz="4" w:color="auto"/>
        </w:pBdr>
      </w:pPr>
      <w:r w:rsidRPr="000E117B">
        <w:t>Declaring the encoding during transport is certainly useful, although not required, especially if we follow best practices for placing a &lt;meta&gt; element with the charset attribute.  Most often its best to just use UTF-8.  Consistency is a good thing.</w:t>
      </w:r>
    </w:p>
    <w:p w:rsidR="00426EA0" w:rsidRDefault="00426EA0" w:rsidP="00426EA0">
      <w:pPr>
        <w:ind w:left="360"/>
        <w:jc w:val="both"/>
      </w:pPr>
    </w:p>
    <w:p w:rsidR="00426EA0" w:rsidRDefault="00426EA0" w:rsidP="00426EA0">
      <w:pPr>
        <w:ind w:left="360"/>
        <w:jc w:val="both"/>
      </w:pPr>
    </w:p>
    <w:p w:rsidR="00426EA0" w:rsidRDefault="00426EA0" w:rsidP="00426EA0">
      <w:pPr>
        <w:pStyle w:val="Heading3"/>
      </w:pPr>
      <w:bookmarkStart w:id="6" w:name="_Toc457826204"/>
      <w:r>
        <w:t>Form Encoding</w:t>
      </w:r>
      <w:bookmarkEnd w:id="6"/>
    </w:p>
    <w:p w:rsidR="00426EA0" w:rsidRPr="00426EA0" w:rsidRDefault="00426EA0" w:rsidP="00F75F0E">
      <w:pPr>
        <w:pStyle w:val="ListParagraph"/>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426EA0">
        <w:t xml:space="preserve">A form is submitted with a certain encoding type, which is not the same as the encoding type of a server’s response, e.g. </w:t>
      </w:r>
      <w:proofErr w:type="spellStart"/>
      <w:r w:rsidRPr="00426EA0">
        <w:t>GZip</w:t>
      </w:r>
      <w:proofErr w:type="spellEnd"/>
      <w:r w:rsidRPr="00426EA0">
        <w:t>. The form’s encoding type determines how the form is serialized before sending it to the server. It is particularly useful in conjunction with the HTTP verb.</w:t>
      </w:r>
    </w:p>
    <w:p w:rsidR="00426EA0" w:rsidRPr="00426EA0" w:rsidRDefault="00426EA0" w:rsidP="00F75F0E">
      <w:pPr>
        <w:pStyle w:val="ListParagraph"/>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426EA0">
        <w:t xml:space="preserve">Ordinary form submissions use POST as HTTP verb, but GET, PUT and DELETE are also common. Only POST and PUT are supposed to use the body for content transmission in the request. The browser will construct the content with respect to the choice of the </w:t>
      </w:r>
      <w:proofErr w:type="spellStart"/>
      <w:r w:rsidRPr="00426EA0">
        <w:t>enctype</w:t>
      </w:r>
      <w:proofErr w:type="spellEnd"/>
      <w:r w:rsidRPr="00426EA0">
        <w:t xml:space="preserve"> attribute of the &lt;form&gt; element, specifying the encoding type. The encoding type is transported by setting the Content-Type header in the HTTP request.</w:t>
      </w:r>
    </w:p>
    <w:p w:rsidR="00426EA0" w:rsidRDefault="00426EA0" w:rsidP="00426EA0">
      <w:pPr>
        <w:ind w:left="360"/>
      </w:pPr>
      <w:r w:rsidRPr="00426EA0">
        <w:lastRenderedPageBreak/>
        <w:t>There are three well-established encoding types:</w:t>
      </w:r>
    </w:p>
    <w:p w:rsidR="00426EA0" w:rsidRPr="00426EA0" w:rsidRDefault="00426EA0" w:rsidP="00F75F0E">
      <w:pPr>
        <w:pStyle w:val="ListParagraph"/>
        <w:numPr>
          <w:ilvl w:val="0"/>
          <w:numId w:val="13"/>
        </w:numPr>
      </w:pPr>
      <w:r w:rsidRPr="00426EA0">
        <w:t>URL encoded (default value, explicitly application/x-www-form-</w:t>
      </w:r>
      <w:proofErr w:type="spellStart"/>
      <w:r w:rsidRPr="00426EA0">
        <w:t>urlencoded</w:t>
      </w:r>
      <w:proofErr w:type="spellEnd"/>
      <w:r w:rsidRPr="00426EA0">
        <w:t>)</w:t>
      </w:r>
    </w:p>
    <w:p w:rsidR="00426EA0" w:rsidRPr="00426EA0" w:rsidRDefault="00426EA0" w:rsidP="00F75F0E">
      <w:pPr>
        <w:pStyle w:val="ListParagraph"/>
        <w:numPr>
          <w:ilvl w:val="0"/>
          <w:numId w:val="13"/>
        </w:numPr>
      </w:pPr>
      <w:r w:rsidRPr="00426EA0">
        <w:t>Plain text (text/plain)</w:t>
      </w:r>
    </w:p>
    <w:p w:rsidR="00BE74D8" w:rsidRDefault="00426EA0" w:rsidP="00F75F0E">
      <w:pPr>
        <w:pStyle w:val="ListParagraph"/>
        <w:numPr>
          <w:ilvl w:val="0"/>
          <w:numId w:val="13"/>
        </w:numPr>
      </w:pPr>
      <w:r w:rsidRPr="00426EA0">
        <w:t>Multipart (multipart/form-data)</w:t>
      </w:r>
    </w:p>
    <w:p w:rsidR="00BE74D8" w:rsidRDefault="00BE74D8" w:rsidP="00BE74D8">
      <w:pPr>
        <w:ind w:left="360"/>
      </w:pPr>
    </w:p>
    <w:p w:rsidR="00426EA0" w:rsidRPr="00BE74D8" w:rsidRDefault="00426EA0" w:rsidP="00BE74D8">
      <w:pPr>
        <w:ind w:left="360"/>
      </w:pPr>
      <w:r w:rsidRPr="00BE74D8">
        <w:t xml:space="preserve">The first and the second are quite similar, </w:t>
      </w:r>
      <w:r w:rsidR="00BE74D8">
        <w:t>and multipart</w:t>
      </w:r>
      <w:r w:rsidRPr="00BE74D8">
        <w:t xml:space="preserve"> the most powerful method. It even allows the transporting of arbitrary files as attachments.</w:t>
      </w:r>
      <w:r w:rsidR="00BE74D8" w:rsidRPr="00BE74D8">
        <w:t xml:space="preserve">  URL encoded form transmission percent-encodes all names and values, which is not done by plain text.  Multipart uses a boundary string to separate the entries which solves multi-line errors occurring in plain text submissions, but increases </w:t>
      </w:r>
      <w:r w:rsidR="00BE74D8">
        <w:t>the content length and therefore the size of the request message.</w:t>
      </w:r>
    </w:p>
    <w:p w:rsidR="00426EA0" w:rsidRDefault="00BE74D8" w:rsidP="00F75F0E">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BE74D8">
        <w:t>Form transmission primarily uses the accept-charset attribute of the corresponding &lt;form&gt; element. If no such attribute is given, the encoding of the page is used.</w:t>
      </w:r>
    </w:p>
    <w:p w:rsidR="000E117B" w:rsidRPr="000E117B" w:rsidRDefault="000E117B" w:rsidP="00F75F0E">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0E117B">
        <w:t xml:space="preserve">In </w:t>
      </w:r>
      <w:proofErr w:type="gramStart"/>
      <w:r w:rsidRPr="000E117B">
        <w:t>general</w:t>
      </w:r>
      <w:proofErr w:type="gramEnd"/>
      <w:r w:rsidRPr="000E117B">
        <w:t xml:space="preserve"> we can always choose multipart/form-data as </w:t>
      </w:r>
      <w:proofErr w:type="spellStart"/>
      <w:r w:rsidRPr="000E117B">
        <w:t>enctype</w:t>
      </w:r>
      <w:proofErr w:type="spellEnd"/>
      <w:r w:rsidRPr="000E117B">
        <w:t>, even though the default encoding type might be better (smaller) in most scenarios. In production we should never use text/plain.</w:t>
      </w:r>
    </w:p>
    <w:p w:rsidR="00563259" w:rsidRDefault="00563259" w:rsidP="00563259"/>
    <w:p w:rsidR="00B73DBA" w:rsidRPr="00563259" w:rsidRDefault="00B73DBA" w:rsidP="00563259"/>
    <w:p w:rsidR="009E4F05" w:rsidRDefault="009E4F05" w:rsidP="009E4F05">
      <w:pPr>
        <w:pStyle w:val="Heading1"/>
      </w:pPr>
      <w:bookmarkStart w:id="7" w:name="_Toc457826205"/>
      <w:r>
        <w:t>CSS3</w:t>
      </w:r>
      <w:bookmarkEnd w:id="7"/>
    </w:p>
    <w:p w:rsidR="009E4F05" w:rsidRPr="009E4F05" w:rsidRDefault="009E4F05" w:rsidP="009E4F05"/>
    <w:p w:rsidR="009E4F05" w:rsidRDefault="009E4F05" w:rsidP="00F8521A">
      <w:pPr>
        <w:pStyle w:val="Heading2"/>
      </w:pPr>
      <w:bookmarkStart w:id="8" w:name="_Toc457826206"/>
      <w:r>
        <w:t>CSS3 References</w:t>
      </w:r>
      <w:bookmarkEnd w:id="8"/>
    </w:p>
    <w:p w:rsidR="00B50E4B" w:rsidRDefault="00B50E4B" w:rsidP="00F75F0E">
      <w:pPr>
        <w:pStyle w:val="ListParagraph"/>
        <w:numPr>
          <w:ilvl w:val="0"/>
          <w:numId w:val="10"/>
        </w:numPr>
      </w:pPr>
      <w:r>
        <w:t>CSS3 Feature Demos</w:t>
      </w:r>
    </w:p>
    <w:p w:rsidR="009E4F05" w:rsidRDefault="00952B72" w:rsidP="00B50E4B">
      <w:pPr>
        <w:pStyle w:val="ListParagraph"/>
        <w:rPr>
          <w:rStyle w:val="Hyperlink"/>
        </w:rPr>
      </w:pPr>
      <w:hyperlink r:id="rId13" w:history="1">
        <w:r w:rsidR="009E4F05" w:rsidRPr="009E4F05">
          <w:rPr>
            <w:rStyle w:val="Hyperlink"/>
          </w:rPr>
          <w:t>http://css3clickchart.com</w:t>
        </w:r>
      </w:hyperlink>
    </w:p>
    <w:p w:rsidR="00DF2346" w:rsidRPr="000F0853" w:rsidRDefault="000F0853" w:rsidP="000F0853">
      <w:pPr>
        <w:pStyle w:val="ListParagraph"/>
        <w:numPr>
          <w:ilvl w:val="0"/>
          <w:numId w:val="10"/>
        </w:numPr>
      </w:pPr>
      <w:r w:rsidRPr="000F0853">
        <w:t>A Complete Guide to Flexbox</w:t>
      </w:r>
      <w:r>
        <w:br/>
      </w:r>
      <w:hyperlink r:id="rId14" w:history="1">
        <w:r w:rsidRPr="000F0853">
          <w:rPr>
            <w:rStyle w:val="Hyperlink"/>
          </w:rPr>
          <w:t>https://css-tricks.com/snippets/css/a-guide-to-flexbox/</w:t>
        </w:r>
      </w:hyperlink>
    </w:p>
    <w:p w:rsidR="00B73DBA" w:rsidRDefault="00B73DBA" w:rsidP="00B33E81"/>
    <w:p w:rsidR="00AF759D" w:rsidRDefault="00AF759D" w:rsidP="00AF759D">
      <w:pPr>
        <w:pStyle w:val="Heading1"/>
      </w:pPr>
      <w:bookmarkStart w:id="9" w:name="_Toc457826207"/>
      <w:r w:rsidRPr="00AF759D">
        <w:t>SASS</w:t>
      </w:r>
      <w:bookmarkEnd w:id="9"/>
    </w:p>
    <w:p w:rsidR="00AF759D" w:rsidRPr="00AF759D" w:rsidRDefault="00AF759D" w:rsidP="00AF759D"/>
    <w:p w:rsidR="00F8521A" w:rsidRDefault="00AF759D" w:rsidP="00AF759D">
      <w:pPr>
        <w:pStyle w:val="Heading1"/>
      </w:pPr>
      <w:bookmarkStart w:id="10" w:name="_Toc457826208"/>
      <w:r>
        <w:t>LESS</w:t>
      </w:r>
      <w:bookmarkEnd w:id="10"/>
    </w:p>
    <w:p w:rsidR="00AF759D" w:rsidRPr="00AF759D" w:rsidRDefault="00AF759D" w:rsidP="00AF759D"/>
    <w:p w:rsidR="00F8521A" w:rsidRDefault="00F8521A" w:rsidP="00F8521A">
      <w:pPr>
        <w:pStyle w:val="Heading1"/>
      </w:pPr>
      <w:bookmarkStart w:id="11" w:name="_Toc457826209"/>
      <w:r>
        <w:t>Bootstrap</w:t>
      </w:r>
      <w:bookmarkEnd w:id="11"/>
    </w:p>
    <w:p w:rsidR="00F8521A" w:rsidRDefault="00F8521A" w:rsidP="00F8521A"/>
    <w:p w:rsidR="00F8521A" w:rsidRDefault="00F8521A" w:rsidP="00F8521A">
      <w:pPr>
        <w:pStyle w:val="Heading2"/>
      </w:pPr>
      <w:bookmarkStart w:id="12" w:name="_Toc457826210"/>
      <w:r>
        <w:t>Bootstrap References</w:t>
      </w:r>
      <w:bookmarkEnd w:id="12"/>
    </w:p>
    <w:p w:rsidR="00F8521A" w:rsidRPr="00F8521A" w:rsidRDefault="00F8521A" w:rsidP="00F75F0E">
      <w:pPr>
        <w:pStyle w:val="ListParagraph"/>
        <w:numPr>
          <w:ilvl w:val="0"/>
          <w:numId w:val="10"/>
        </w:numPr>
      </w:pPr>
      <w:r>
        <w:t>Bootstrap CSS Documentation</w:t>
      </w:r>
      <w:r>
        <w:br/>
      </w:r>
      <w:hyperlink r:id="rId15" w:history="1">
        <w:r w:rsidRPr="00F8521A">
          <w:rPr>
            <w:rStyle w:val="Hyperlink"/>
          </w:rPr>
          <w:t>http://getbootstrap.com/css/</w:t>
        </w:r>
      </w:hyperlink>
    </w:p>
    <w:p w:rsidR="00F8521A" w:rsidRDefault="00F8521A" w:rsidP="00F8521A"/>
    <w:p w:rsidR="00F8521A" w:rsidRDefault="0026032D" w:rsidP="0026032D">
      <w:pPr>
        <w:pStyle w:val="Heading2"/>
      </w:pPr>
      <w:bookmarkStart w:id="13" w:name="_Toc457826211"/>
      <w:r>
        <w:t>Bootstrap Environment</w:t>
      </w:r>
      <w:bookmarkEnd w:id="13"/>
    </w:p>
    <w:p w:rsidR="0026032D" w:rsidRPr="00F8521A" w:rsidRDefault="0026032D" w:rsidP="00F8521A"/>
    <w:p w:rsidR="00F8521A" w:rsidRPr="00F8521A" w:rsidRDefault="00F8521A" w:rsidP="00F75F0E">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F8521A">
        <w:t xml:space="preserve">Always use the HTML5 </w:t>
      </w:r>
      <w:proofErr w:type="spellStart"/>
      <w:r w:rsidRPr="00F8521A">
        <w:t>doctype</w:t>
      </w:r>
      <w:proofErr w:type="spellEnd"/>
      <w:r w:rsidRPr="00F8521A">
        <w:t xml:space="preserve"> with Bootstrap</w:t>
      </w:r>
    </w:p>
    <w:p w:rsidR="00F8521A" w:rsidRDefault="00F8521A" w:rsidP="00F75F0E">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F8521A">
        <w:t>To ensure proper rendering and touch zooming, add the viewport meta tag to your &lt;head&gt;.</w:t>
      </w:r>
      <w:r w:rsidRPr="00F8521A">
        <w:br/>
        <w:t>&lt;meta name="viewport" content="width=device-width, initial-scale=1"&gt;</w:t>
      </w:r>
    </w:p>
    <w:p w:rsidR="00F8521A" w:rsidRPr="00F8521A" w:rsidRDefault="00F8521A" w:rsidP="00F75F0E">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595A2E">
        <w:rPr>
          <w:lang w:val="en"/>
        </w:rPr>
        <w:lastRenderedPageBreak/>
        <w:t>Bootstrap uses Normalize.css and sets basic global display, typography, and link styles.</w:t>
      </w:r>
    </w:p>
    <w:p w:rsidR="00843EEC" w:rsidRDefault="00F8521A" w:rsidP="00F75F0E">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595A2E">
        <w:t>Bootstrap containers are required to house the grid system.  There are 2 classes to choose from:  use “container” for a responsive fixed width container or “container-fluid” for a full width container</w:t>
      </w:r>
      <w:r w:rsidR="00595A2E" w:rsidRPr="00595A2E">
        <w:t xml:space="preserve"> spanning the entire viewport.</w:t>
      </w:r>
      <w:r w:rsidR="00843EEC">
        <w:t xml:space="preserve">  These are not </w:t>
      </w:r>
      <w:proofErr w:type="spellStart"/>
      <w:r w:rsidR="00843EEC">
        <w:t>nestable</w:t>
      </w:r>
      <w:proofErr w:type="spellEnd"/>
      <w:r w:rsidR="00843EEC">
        <w:t>.</w:t>
      </w:r>
    </w:p>
    <w:p w:rsidR="00595A2E" w:rsidRDefault="0026032D" w:rsidP="00F75F0E">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26032D">
        <w:t>Bootstrap can be used in at least two ways: with the compiled CSS or with the source Less files.</w:t>
      </w:r>
      <w:r>
        <w:t xml:space="preserve">  Many centralized variables can be </w:t>
      </w:r>
      <w:r w:rsidR="00432E11">
        <w:t>altered</w:t>
      </w:r>
      <w:r>
        <w:t xml:space="preserve"> to </w:t>
      </w:r>
      <w:r w:rsidR="00432E11">
        <w:t>modify your site’s skeleton.  Use LESS build tools to make these changes with overriding LESS files while keeping the core Bootstrap LESS files unaltered.</w:t>
      </w:r>
    </w:p>
    <w:p w:rsidR="00432E11" w:rsidRPr="00432E11" w:rsidRDefault="00432E11" w:rsidP="00F75F0E">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432E11">
        <w:t xml:space="preserve">While Bootstrap is built on Less, it also has an </w:t>
      </w:r>
      <w:hyperlink r:id="rId16" w:history="1">
        <w:r w:rsidRPr="00432E11">
          <w:rPr>
            <w:rStyle w:val="Hyperlink"/>
          </w:rPr>
          <w:t>official Sass port</w:t>
        </w:r>
      </w:hyperlink>
      <w:r w:rsidRPr="00432E11">
        <w:t>.</w:t>
      </w:r>
    </w:p>
    <w:p w:rsidR="00432E11" w:rsidRDefault="00432E11" w:rsidP="00432E11"/>
    <w:p w:rsidR="00595A2E" w:rsidRPr="00595A2E" w:rsidRDefault="00595A2E" w:rsidP="00595A2E">
      <w:pPr>
        <w:pStyle w:val="Heading2"/>
      </w:pPr>
      <w:bookmarkStart w:id="14" w:name="_Toc457826212"/>
      <w:r>
        <w:t>The Grid System</w:t>
      </w:r>
      <w:bookmarkEnd w:id="14"/>
    </w:p>
    <w:p w:rsidR="00595A2E" w:rsidRDefault="00595A2E" w:rsidP="00F8521A"/>
    <w:p w:rsidR="00595A2E" w:rsidRPr="00843EEC" w:rsidRDefault="00595A2E" w:rsidP="00F75F0E">
      <w:pPr>
        <w:pStyle w:val="ListParagraph"/>
        <w:numPr>
          <w:ilvl w:val="0"/>
          <w:numId w:val="24"/>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843EEC">
        <w:t>Bootstrap includes a responsive, mobile first fluid grid system that appropriately scales up to 12 columns as the device or viewport size increases.</w:t>
      </w:r>
    </w:p>
    <w:p w:rsidR="00595A2E" w:rsidRPr="00843EEC" w:rsidRDefault="00595A2E" w:rsidP="00F75F0E">
      <w:pPr>
        <w:pStyle w:val="ListParagraph"/>
        <w:numPr>
          <w:ilvl w:val="0"/>
          <w:numId w:val="24"/>
        </w:num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sidRPr="00843EEC">
        <w:t>The .row</w:t>
      </w:r>
      <w:proofErr w:type="gramEnd"/>
      <w:r w:rsidRPr="00843EEC">
        <w:t xml:space="preserve"> class is used to make groups of columns.  Content should be placed in columns.</w:t>
      </w:r>
    </w:p>
    <w:p w:rsidR="00595A2E" w:rsidRPr="00843EEC" w:rsidRDefault="00595A2E" w:rsidP="00F75F0E">
      <w:pPr>
        <w:pStyle w:val="ListParagraph"/>
        <w:numPr>
          <w:ilvl w:val="0"/>
          <w:numId w:val="24"/>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843EEC">
        <w:t xml:space="preserve">Columns create gutters (gaps between column content) via padding. That padding is offset in rows for the first and last column via negative margin </w:t>
      </w:r>
      <w:proofErr w:type="gramStart"/>
      <w:r w:rsidRPr="00843EEC">
        <w:t>on .rows</w:t>
      </w:r>
      <w:proofErr w:type="gramEnd"/>
      <w:r w:rsidRPr="00843EEC">
        <w:t>.</w:t>
      </w:r>
    </w:p>
    <w:p w:rsidR="00F8521A" w:rsidRDefault="00B453B7" w:rsidP="00F75F0E">
      <w:pPr>
        <w:pStyle w:val="ListParagraph"/>
        <w:numPr>
          <w:ilvl w:val="0"/>
          <w:numId w:val="24"/>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843EEC">
        <w:t xml:space="preserve">Grid classes apply to devices with screen widths greater than or equal to the breakpoint sizes, and override grid classes targeted at smaller devices. Therefore, e.g. applying </w:t>
      </w:r>
      <w:proofErr w:type="gramStart"/>
      <w:r w:rsidRPr="00843EEC">
        <w:t>any .col</w:t>
      </w:r>
      <w:proofErr w:type="gramEnd"/>
      <w:r w:rsidRPr="00843EEC">
        <w:t>-md-* class to an element will not only affect its styling on medium devices but also on large devices if a .col-</w:t>
      </w:r>
      <w:proofErr w:type="spellStart"/>
      <w:r w:rsidRPr="00843EEC">
        <w:t>lg</w:t>
      </w:r>
      <w:proofErr w:type="spellEnd"/>
      <w:r w:rsidRPr="00843EEC">
        <w:t>-* class is not present.</w:t>
      </w:r>
    </w:p>
    <w:p w:rsidR="00843EEC" w:rsidRPr="00843EEC" w:rsidRDefault="00843EEC" w:rsidP="00F75F0E">
      <w:pPr>
        <w:pStyle w:val="ListParagraph"/>
        <w:numPr>
          <w:ilvl w:val="0"/>
          <w:numId w:val="24"/>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843EEC">
        <w:t xml:space="preserve">With the four tiers of grids available you're bound to run into issues where, at certain breakpoints, your columns don't clear quite right as one is taller than the other. To fix that, use a combination of </w:t>
      </w:r>
      <w:proofErr w:type="gramStart"/>
      <w:r w:rsidRPr="00843EEC">
        <w:t>a .</w:t>
      </w:r>
      <w:proofErr w:type="spellStart"/>
      <w:r w:rsidRPr="00843EEC">
        <w:t>clearfix</w:t>
      </w:r>
      <w:proofErr w:type="spellEnd"/>
      <w:proofErr w:type="gramEnd"/>
      <w:r w:rsidRPr="00843EEC">
        <w:t xml:space="preserve"> and our </w:t>
      </w:r>
      <w:hyperlink r:id="rId17" w:anchor="responsive-utilities" w:history="1">
        <w:r w:rsidRPr="00843EEC">
          <w:rPr>
            <w:rStyle w:val="Hyperlink"/>
          </w:rPr>
          <w:t>responsive utility classes</w:t>
        </w:r>
      </w:hyperlink>
      <w:r w:rsidRPr="00843EEC">
        <w:t>:</w:t>
      </w:r>
      <w:r w:rsidRPr="00843EEC">
        <w:br/>
        <w:t>&lt;div class="</w:t>
      </w:r>
      <w:proofErr w:type="spellStart"/>
      <w:r w:rsidRPr="00843EEC">
        <w:t>clearfix</w:t>
      </w:r>
      <w:proofErr w:type="spellEnd"/>
      <w:r w:rsidRPr="00843EEC">
        <w:t xml:space="preserve"> visible-</w:t>
      </w:r>
      <w:proofErr w:type="spellStart"/>
      <w:r w:rsidRPr="00843EEC">
        <w:t>xs</w:t>
      </w:r>
      <w:proofErr w:type="spellEnd"/>
      <w:r w:rsidRPr="00843EEC">
        <w:t>-block"&gt;&lt;/div&gt;</w:t>
      </w:r>
    </w:p>
    <w:p w:rsidR="00843EEC" w:rsidRPr="00E811AB" w:rsidRDefault="00E811AB" w:rsidP="00F75F0E">
      <w:pPr>
        <w:pStyle w:val="ListParagraph"/>
        <w:numPr>
          <w:ilvl w:val="0"/>
          <w:numId w:val="24"/>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E811AB">
        <w:t xml:space="preserve">Move columns to the right </w:t>
      </w:r>
      <w:proofErr w:type="gramStart"/>
      <w:r w:rsidRPr="00E811AB">
        <w:t xml:space="preserve">using </w:t>
      </w:r>
      <w:r w:rsidR="0056260A">
        <w:t>.col</w:t>
      </w:r>
      <w:proofErr w:type="gramEnd"/>
      <w:r w:rsidR="0056260A">
        <w:t>-(size)</w:t>
      </w:r>
      <w:r w:rsidRPr="00E811AB">
        <w:t>-offset-* classes. These classes increase the left margin of a column by * columns. For example</w:t>
      </w:r>
      <w:proofErr w:type="gramStart"/>
      <w:r w:rsidRPr="00E811AB">
        <w:t>, .col</w:t>
      </w:r>
      <w:proofErr w:type="gramEnd"/>
      <w:r w:rsidRPr="00E811AB">
        <w:t>-</w:t>
      </w:r>
      <w:r w:rsidR="0056260A">
        <w:t>(size)</w:t>
      </w:r>
      <w:r w:rsidRPr="00E811AB">
        <w:t>-offset-4 moves .col-</w:t>
      </w:r>
      <w:r w:rsidR="0056260A">
        <w:t>(size)</w:t>
      </w:r>
      <w:r w:rsidRPr="00E811AB">
        <w:t>-4 over four columns.</w:t>
      </w:r>
      <w:r>
        <w:t xml:space="preserve">  </w:t>
      </w:r>
      <w:r w:rsidR="0056260A">
        <w:t>The same as with</w:t>
      </w:r>
      <w:r w:rsidR="00843EEC" w:rsidRPr="00E811AB">
        <w:t xml:space="preserve"> column clearing at responsive breakpoints</w:t>
      </w:r>
      <w:r w:rsidR="0056260A">
        <w:t xml:space="preserve"> above</w:t>
      </w:r>
      <w:r w:rsidR="00843EEC" w:rsidRPr="00E811AB">
        <w:t xml:space="preserve">, you may need to reset offsets, pushes, or pulls. See this in action in </w:t>
      </w:r>
      <w:hyperlink r:id="rId18" w:history="1">
        <w:r w:rsidR="00843EEC" w:rsidRPr="00E811AB">
          <w:rPr>
            <w:rStyle w:val="Hyperlink"/>
          </w:rPr>
          <w:t>the grid example</w:t>
        </w:r>
      </w:hyperlink>
      <w:r w:rsidR="00843EEC" w:rsidRPr="00E811AB">
        <w:t>.</w:t>
      </w:r>
    </w:p>
    <w:p w:rsidR="00E811AB" w:rsidRPr="00843EEC" w:rsidRDefault="00E811AB" w:rsidP="00F75F0E">
      <w:pPr>
        <w:pStyle w:val="ListParagraph"/>
        <w:numPr>
          <w:ilvl w:val="0"/>
          <w:numId w:val="24"/>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E811AB">
        <w:t xml:space="preserve">To nest your content with the default grid, add a </w:t>
      </w:r>
      <w:proofErr w:type="gramStart"/>
      <w:r w:rsidRPr="00E811AB">
        <w:t>new .row</w:t>
      </w:r>
      <w:proofErr w:type="gramEnd"/>
      <w:r w:rsidRPr="00E811AB">
        <w:t xml:space="preserve"> inside of the column of which you want to nest and inside of the new row add a set of .col-(size)-*</w:t>
      </w:r>
      <w:r>
        <w:t xml:space="preserve"> columns</w:t>
      </w:r>
      <w:r w:rsidRPr="00E811AB">
        <w:t>. Nested rows should include a set of columns that add up to 12 or fewer.</w:t>
      </w:r>
    </w:p>
    <w:p w:rsidR="00B453B7" w:rsidRDefault="00B453B7" w:rsidP="00F8521A"/>
    <w:p w:rsidR="0056260A" w:rsidRDefault="0056260A" w:rsidP="0056260A">
      <w:pPr>
        <w:pStyle w:val="Heading2"/>
      </w:pPr>
      <w:bookmarkStart w:id="15" w:name="_Toc457826213"/>
      <w:r>
        <w:t>Typography</w:t>
      </w:r>
      <w:bookmarkEnd w:id="15"/>
    </w:p>
    <w:p w:rsidR="0056260A" w:rsidRDefault="0056260A" w:rsidP="0056260A"/>
    <w:p w:rsidR="0056260A" w:rsidRPr="0056260A" w:rsidRDefault="0056260A" w:rsidP="00F75F0E">
      <w:pPr>
        <w:pStyle w:val="ListParagraph"/>
        <w:numPr>
          <w:ilvl w:val="0"/>
          <w:numId w:val="2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56260A">
        <w:t xml:space="preserve">All HTML </w:t>
      </w:r>
      <w:r w:rsidR="00BB385E">
        <w:t>h</w:t>
      </w:r>
      <w:r w:rsidRPr="0056260A">
        <w:t>eadings, &lt;h1&gt; through &lt;h6&gt;, are available. .h1 through .h6 classes are also available, for when you want to match the font styling of a heading but still want your text to be displayed inline.</w:t>
      </w:r>
    </w:p>
    <w:p w:rsidR="0056260A" w:rsidRDefault="0056260A" w:rsidP="00F75F0E">
      <w:pPr>
        <w:pStyle w:val="ListParagraph"/>
        <w:numPr>
          <w:ilvl w:val="0"/>
          <w:numId w:val="2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56260A">
        <w:t xml:space="preserve">Create lighter, secondary text in any heading with a generic &lt;small&gt; tag or </w:t>
      </w:r>
      <w:proofErr w:type="gramStart"/>
      <w:r w:rsidRPr="0056260A">
        <w:t>the .small</w:t>
      </w:r>
      <w:proofErr w:type="gramEnd"/>
      <w:r w:rsidRPr="0056260A">
        <w:t xml:space="preserve"> class:</w:t>
      </w:r>
      <w:r w:rsidRPr="0056260A">
        <w:br/>
        <w:t>&lt;h1&gt;h1. Bootstrap heading &lt;small&gt;Secondary text&lt;/small&gt;&lt;/h1&gt;</w:t>
      </w:r>
    </w:p>
    <w:p w:rsidR="00D26536" w:rsidRDefault="00D26536" w:rsidP="00D26536"/>
    <w:p w:rsidR="00D26536" w:rsidRDefault="00D26536" w:rsidP="00D26536">
      <w:pPr>
        <w:pStyle w:val="Heading2"/>
      </w:pPr>
      <w:bookmarkStart w:id="16" w:name="_Toc457826214"/>
      <w:r>
        <w:t>Elements</w:t>
      </w:r>
      <w:bookmarkEnd w:id="16"/>
    </w:p>
    <w:p w:rsidR="00D26536" w:rsidRPr="00D26536" w:rsidRDefault="00D26536" w:rsidP="00D26536"/>
    <w:p w:rsidR="00D26536" w:rsidRDefault="00D26536" w:rsidP="00D26536">
      <w:pPr>
        <w:pStyle w:val="Heading3"/>
      </w:pPr>
      <w:bookmarkStart w:id="17" w:name="_Toc457826215"/>
      <w:r>
        <w:lastRenderedPageBreak/>
        <w:t>Tables</w:t>
      </w:r>
      <w:bookmarkEnd w:id="17"/>
    </w:p>
    <w:p w:rsidR="00D26536" w:rsidRPr="00D26536" w:rsidRDefault="00D26536" w:rsidP="00D26536"/>
    <w:p w:rsidR="00D26536" w:rsidRPr="00D26536" w:rsidRDefault="00D26536" w:rsidP="00F75F0E">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D26536">
        <w:t xml:space="preserve">You must add </w:t>
      </w:r>
      <w:proofErr w:type="gramStart"/>
      <w:r w:rsidRPr="00D26536">
        <w:t>the .table</w:t>
      </w:r>
      <w:proofErr w:type="gramEnd"/>
      <w:r w:rsidRPr="00D26536">
        <w:t xml:space="preserve"> class to table elements to use the </w:t>
      </w:r>
      <w:proofErr w:type="spellStart"/>
      <w:r w:rsidRPr="00D26536">
        <w:t>Boostrap</w:t>
      </w:r>
      <w:proofErr w:type="spellEnd"/>
      <w:r w:rsidRPr="00D26536">
        <w:t xml:space="preserve"> table stylings.</w:t>
      </w:r>
      <w:r>
        <w:t xml:space="preserve">  Available types are</w:t>
      </w:r>
      <w:proofErr w:type="gramStart"/>
      <w:r>
        <w:t>: .table</w:t>
      </w:r>
      <w:proofErr w:type="gramEnd"/>
      <w:r>
        <w:t>, .table-striped, .table-bordered, .table-hover, .table-condensed</w:t>
      </w:r>
    </w:p>
    <w:p w:rsidR="0056260A" w:rsidRPr="00D26536" w:rsidRDefault="00BB385E" w:rsidP="00F75F0E">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BB385E">
        <w:rPr>
          <w:b/>
        </w:rPr>
        <w:t>Responsive Tables</w:t>
      </w:r>
      <w:r>
        <w:t>: c</w:t>
      </w:r>
      <w:r w:rsidR="00587682" w:rsidRPr="00D26536">
        <w:t xml:space="preserve">reate by wrapping </w:t>
      </w:r>
      <w:proofErr w:type="gramStart"/>
      <w:r w:rsidR="00587682" w:rsidRPr="00D26536">
        <w:t>any .table</w:t>
      </w:r>
      <w:proofErr w:type="gramEnd"/>
      <w:r w:rsidR="00587682" w:rsidRPr="00D26536">
        <w:t xml:space="preserve"> in .table-responsive to make them scroll horizontally on small devices (under 768px). When viewing on anything larger than 768px wide, you will not see any difference in these tables.</w:t>
      </w:r>
    </w:p>
    <w:p w:rsidR="00D26536" w:rsidRDefault="00D26536" w:rsidP="00D26536"/>
    <w:p w:rsidR="00D26536" w:rsidRDefault="00D26536" w:rsidP="00D26536">
      <w:pPr>
        <w:pStyle w:val="Heading3"/>
      </w:pPr>
      <w:bookmarkStart w:id="18" w:name="_Toc457826216"/>
      <w:r>
        <w:t>Forms</w:t>
      </w:r>
      <w:bookmarkEnd w:id="18"/>
    </w:p>
    <w:p w:rsidR="00D26536" w:rsidRPr="00D26536" w:rsidRDefault="00D26536" w:rsidP="00D26536"/>
    <w:p w:rsidR="00D26536" w:rsidRPr="00D26536" w:rsidRDefault="00BB385E" w:rsidP="00F75F0E">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BB385E">
        <w:rPr>
          <w:b/>
        </w:rPr>
        <w:t>Inline Forms</w:t>
      </w:r>
      <w:r>
        <w:t xml:space="preserve">:  </w:t>
      </w:r>
      <w:proofErr w:type="gramStart"/>
      <w:r>
        <w:t>a</w:t>
      </w:r>
      <w:r w:rsidR="00D26536" w:rsidRPr="00D26536">
        <w:t>dd .form</w:t>
      </w:r>
      <w:proofErr w:type="gramEnd"/>
      <w:r w:rsidR="00D26536" w:rsidRPr="00D26536">
        <w:t>-inline to your form (which doesn't have to be a &lt;form&gt;) for left-aligned and inline-block controls. This only applies to forms within viewports that are at least 768px wide.  Inputs and selects have width: 100%; applied by default in Bootstrap. Within inline forms, we reset that to width: auto; so multiple controls can reside on the same line. Depending on your layout, additional custom widths may be required.</w:t>
      </w:r>
    </w:p>
    <w:p w:rsidR="00BB385E" w:rsidRPr="00BB385E" w:rsidRDefault="00BB385E" w:rsidP="00F75F0E">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BB385E">
        <w:rPr>
          <w:b/>
        </w:rPr>
        <w:t>Horizontal forms</w:t>
      </w:r>
      <w:r w:rsidRPr="00BB385E">
        <w:t xml:space="preserve">:  use Bootstrap's predefined grid classes to align labels and groups of form controls in a horizontal layout by </w:t>
      </w:r>
      <w:proofErr w:type="gramStart"/>
      <w:r w:rsidRPr="00BB385E">
        <w:t>adding .form</w:t>
      </w:r>
      <w:proofErr w:type="gramEnd"/>
      <w:r w:rsidRPr="00BB385E">
        <w:t xml:space="preserve">-horizontal to the form (which doesn't have to be a &lt;form&gt;). Doing so </w:t>
      </w:r>
      <w:proofErr w:type="gramStart"/>
      <w:r w:rsidRPr="00BB385E">
        <w:t>changes .form</w:t>
      </w:r>
      <w:proofErr w:type="gramEnd"/>
      <w:r w:rsidRPr="00BB385E">
        <w:t>-groups to behave as grid rows, so no need for .row.</w:t>
      </w:r>
    </w:p>
    <w:p w:rsidR="00BB385E" w:rsidRDefault="00BB385E" w:rsidP="00F75F0E">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BB385E">
        <w:rPr>
          <w:b/>
        </w:rPr>
        <w:t>Inputs</w:t>
      </w:r>
      <w:r w:rsidRPr="00BB385E">
        <w:t xml:space="preserve">: most common form control, text-based input fields. Includes support for all HTML5 types: text, password, </w:t>
      </w:r>
      <w:proofErr w:type="spellStart"/>
      <w:r w:rsidRPr="00BB385E">
        <w:t>datetime</w:t>
      </w:r>
      <w:proofErr w:type="spellEnd"/>
      <w:r w:rsidRPr="00BB385E">
        <w:t xml:space="preserve">, </w:t>
      </w:r>
      <w:proofErr w:type="spellStart"/>
      <w:r w:rsidRPr="00BB385E">
        <w:t>datetime</w:t>
      </w:r>
      <w:proofErr w:type="spellEnd"/>
      <w:r w:rsidRPr="00BB385E">
        <w:t xml:space="preserve">-local, date, month, time, week, number, email, </w:t>
      </w:r>
      <w:proofErr w:type="spellStart"/>
      <w:r w:rsidRPr="00BB385E">
        <w:t>url</w:t>
      </w:r>
      <w:proofErr w:type="spellEnd"/>
      <w:r w:rsidRPr="00BB385E">
        <w:t xml:space="preserve">, search, </w:t>
      </w:r>
      <w:proofErr w:type="spellStart"/>
      <w:r w:rsidRPr="00BB385E">
        <w:t>tel</w:t>
      </w:r>
      <w:proofErr w:type="spellEnd"/>
      <w:r w:rsidRPr="00BB385E">
        <w:t>, and color.</w:t>
      </w:r>
    </w:p>
    <w:p w:rsidR="000B2F81" w:rsidRPr="00D26536" w:rsidRDefault="000B2F81" w:rsidP="00F75F0E">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D26536">
        <w:t xml:space="preserve">Do not mix form groups directly with </w:t>
      </w:r>
      <w:hyperlink r:id="rId19" w:anchor="input-groups" w:history="1">
        <w:r w:rsidRPr="00D26536">
          <w:rPr>
            <w:rStyle w:val="Hyperlink"/>
          </w:rPr>
          <w:t>input groups</w:t>
        </w:r>
      </w:hyperlink>
      <w:r w:rsidRPr="00D26536">
        <w:t>. Instead, nest the input group inside of the form group.</w:t>
      </w:r>
    </w:p>
    <w:p w:rsidR="00D26536" w:rsidRPr="000B2F81" w:rsidRDefault="00962863" w:rsidP="00F75F0E">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0B2F81">
        <w:t xml:space="preserve">Use </w:t>
      </w:r>
      <w:proofErr w:type="gramStart"/>
      <w:r w:rsidRPr="000B2F81">
        <w:t>the .checkbox</w:t>
      </w:r>
      <w:proofErr w:type="gramEnd"/>
      <w:r w:rsidRPr="000B2F81">
        <w:t>-inline or .radio-inline classes on a series of checkboxes or radios for controls that appear on the same line.</w:t>
      </w:r>
    </w:p>
    <w:p w:rsidR="000B2F81" w:rsidRDefault="000B2F81" w:rsidP="00F75F0E">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D26536">
        <w:t>Always add labels</w:t>
      </w:r>
      <w:r>
        <w:t xml:space="preserve">.  </w:t>
      </w:r>
      <w:r w:rsidRPr="00D26536">
        <w:t>Screen readers will have trouble with your forms if you don't include a label for every input. For these inline forms, you can hide the labels using the .</w:t>
      </w:r>
      <w:proofErr w:type="spellStart"/>
      <w:r w:rsidRPr="00D26536">
        <w:t>sr</w:t>
      </w:r>
      <w:proofErr w:type="spellEnd"/>
      <w:r w:rsidRPr="00D26536">
        <w:t>-only class. There are further alternative methods of providing a label for assistive technologies, such as the aria-label, aria-</w:t>
      </w:r>
      <w:proofErr w:type="spellStart"/>
      <w:r w:rsidRPr="00D26536">
        <w:t>labelledby</w:t>
      </w:r>
      <w:proofErr w:type="spellEnd"/>
      <w:r w:rsidRPr="00D26536">
        <w:t xml:space="preserve"> or title</w:t>
      </w:r>
      <w:r>
        <w:t xml:space="preserve"> attribute.</w:t>
      </w:r>
    </w:p>
    <w:p w:rsidR="00962863" w:rsidRPr="000B2F81" w:rsidRDefault="00962863" w:rsidP="00F75F0E">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0B2F81">
        <w:t xml:space="preserve">When you need to place plain text next to a form label within a form, use </w:t>
      </w:r>
      <w:proofErr w:type="gramStart"/>
      <w:r w:rsidRPr="000B2F81">
        <w:t>the .form</w:t>
      </w:r>
      <w:proofErr w:type="gramEnd"/>
      <w:r w:rsidRPr="000B2F81">
        <w:t>-control-static class on a &lt;p&gt;</w:t>
      </w:r>
      <w:r w:rsidR="000B2F81" w:rsidRPr="000B2F81">
        <w:t xml:space="preserve">.  For </w:t>
      </w:r>
      <w:proofErr w:type="gramStart"/>
      <w:r w:rsidR="000B2F81" w:rsidRPr="000B2F81">
        <w:t>instance</w:t>
      </w:r>
      <w:proofErr w:type="gramEnd"/>
      <w:r w:rsidR="000B2F81" w:rsidRPr="000B2F81">
        <w:t xml:space="preserve"> when a field value is known and no user input is required.</w:t>
      </w:r>
    </w:p>
    <w:p w:rsidR="000B2F81" w:rsidRPr="000B2F81" w:rsidRDefault="000B2F81" w:rsidP="00F75F0E">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0B2F81">
        <w:t>Add the disabled attribute to a &lt;</w:t>
      </w:r>
      <w:proofErr w:type="spellStart"/>
      <w:r w:rsidRPr="000B2F81">
        <w:t>fieldset</w:t>
      </w:r>
      <w:proofErr w:type="spellEnd"/>
      <w:r w:rsidRPr="000B2F81">
        <w:t>&gt; to disable all the controls within the &lt;</w:t>
      </w:r>
      <w:proofErr w:type="spellStart"/>
      <w:r w:rsidRPr="000B2F81">
        <w:t>fieldset</w:t>
      </w:r>
      <w:proofErr w:type="spellEnd"/>
      <w:r w:rsidRPr="000B2F81">
        <w:t xml:space="preserve">&gt; at once.  Beware disabling </w:t>
      </w:r>
      <w:proofErr w:type="spellStart"/>
      <w:r w:rsidRPr="000B2F81">
        <w:t>fieldsets</w:t>
      </w:r>
      <w:proofErr w:type="spellEnd"/>
      <w:r w:rsidRPr="000B2F81">
        <w:t xml:space="preserve"> which contain buttons that are actually &lt;a&gt; tags with button styles.  They will not be totally disabled via </w:t>
      </w:r>
      <w:proofErr w:type="spellStart"/>
      <w:r w:rsidRPr="000B2F81">
        <w:t>css</w:t>
      </w:r>
      <w:proofErr w:type="spellEnd"/>
      <w:r w:rsidRPr="000B2F81">
        <w:t xml:space="preserve"> and should be disabled properly via </w:t>
      </w:r>
      <w:proofErr w:type="spellStart"/>
      <w:r w:rsidRPr="000B2F81">
        <w:t>Javascript</w:t>
      </w:r>
      <w:proofErr w:type="spellEnd"/>
      <w:r w:rsidRPr="000B2F81">
        <w:t xml:space="preserve">.  Also, disabling </w:t>
      </w:r>
      <w:proofErr w:type="spellStart"/>
      <w:r w:rsidRPr="000B2F81">
        <w:t>fieldsets</w:t>
      </w:r>
      <w:proofErr w:type="spellEnd"/>
      <w:r w:rsidRPr="000B2F81">
        <w:t xml:space="preserve"> is not implemented in IE11 or below.  Use </w:t>
      </w:r>
      <w:proofErr w:type="spellStart"/>
      <w:r w:rsidRPr="000B2F81">
        <w:t>Javascript</w:t>
      </w:r>
      <w:proofErr w:type="spellEnd"/>
      <w:r w:rsidRPr="000B2F81">
        <w:t xml:space="preserve"> to disable in these cases.</w:t>
      </w:r>
    </w:p>
    <w:p w:rsidR="000B2F81" w:rsidRDefault="000B2F81" w:rsidP="00F75F0E">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0B2F81">
        <w:rPr>
          <w:b/>
        </w:rPr>
        <w:t>Validation states</w:t>
      </w:r>
      <w:r w:rsidRPr="000B2F81">
        <w:t xml:space="preserve">: </w:t>
      </w:r>
      <w:r w:rsidR="00D31820">
        <w:t>B</w:t>
      </w:r>
      <w:r w:rsidRPr="000B2F81">
        <w:t xml:space="preserve">ootstrap includes validation styles for error, warning, and success states on form controls. To use, </w:t>
      </w:r>
      <w:proofErr w:type="gramStart"/>
      <w:r w:rsidRPr="000B2F81">
        <w:t>add .has</w:t>
      </w:r>
      <w:proofErr w:type="gramEnd"/>
      <w:r w:rsidRPr="000B2F81">
        <w:t xml:space="preserve">-warning, .has-error, or .has-success to the parent element. </w:t>
      </w:r>
      <w:proofErr w:type="gramStart"/>
      <w:r w:rsidRPr="000B2F81">
        <w:t xml:space="preserve">Any </w:t>
      </w:r>
      <w:r w:rsidRPr="00D31820">
        <w:t>.control</w:t>
      </w:r>
      <w:proofErr w:type="gramEnd"/>
      <w:r w:rsidRPr="00D31820">
        <w:t>-label, .form-control, and .help-block within that element will receive the validation styles.</w:t>
      </w:r>
      <w:r w:rsidR="00D31820" w:rsidRPr="00D31820">
        <w:t xml:space="preserve">  </w:t>
      </w:r>
      <w:r w:rsidR="00D31820" w:rsidRPr="00D31820">
        <w:rPr>
          <w:lang w:val="en"/>
        </w:rPr>
        <w:t xml:space="preserve">You can also add optional feedback icons with the addition </w:t>
      </w:r>
      <w:proofErr w:type="gramStart"/>
      <w:r w:rsidR="00D31820" w:rsidRPr="00D31820">
        <w:rPr>
          <w:lang w:val="en"/>
        </w:rPr>
        <w:t>of .has</w:t>
      </w:r>
      <w:proofErr w:type="gramEnd"/>
      <w:r w:rsidR="00D31820" w:rsidRPr="00D31820">
        <w:rPr>
          <w:lang w:val="en"/>
        </w:rPr>
        <w:t>-feedback and the right icon.</w:t>
      </w:r>
    </w:p>
    <w:p w:rsidR="000B2F81" w:rsidRPr="00D26536" w:rsidRDefault="00D31820" w:rsidP="00F75F0E">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D31820">
        <w:rPr>
          <w:b/>
        </w:rPr>
        <w:t>Control sizing</w:t>
      </w:r>
      <w:r>
        <w:t>: s</w:t>
      </w:r>
      <w:r w:rsidRPr="00D31820">
        <w:t xml:space="preserve">et heights using classes </w:t>
      </w:r>
      <w:proofErr w:type="gramStart"/>
      <w:r w:rsidRPr="00D31820">
        <w:t>like .input</w:t>
      </w:r>
      <w:proofErr w:type="gramEnd"/>
      <w:r w:rsidRPr="00D31820">
        <w:t>-</w:t>
      </w:r>
      <w:proofErr w:type="spellStart"/>
      <w:r w:rsidRPr="00D31820">
        <w:t>lg</w:t>
      </w:r>
      <w:proofErr w:type="spellEnd"/>
      <w:r w:rsidRPr="00D31820">
        <w:t>, and set widths using grid column classes like .col-</w:t>
      </w:r>
      <w:proofErr w:type="spellStart"/>
      <w:r w:rsidRPr="00D31820">
        <w:t>lg</w:t>
      </w:r>
      <w:proofErr w:type="spellEnd"/>
      <w:r w:rsidRPr="00D31820">
        <w:t>-*.</w:t>
      </w:r>
      <w:r>
        <w:t xml:space="preserve"> </w:t>
      </w:r>
      <w:r w:rsidRPr="00D31820">
        <w:t xml:space="preserve"> </w:t>
      </w:r>
      <w:r>
        <w:t>Horizontal form group sizes: q</w:t>
      </w:r>
      <w:r w:rsidRPr="00D31820">
        <w:t xml:space="preserve">uickly size labels and form controls </w:t>
      </w:r>
      <w:proofErr w:type="gramStart"/>
      <w:r w:rsidRPr="00D31820">
        <w:t>within .form</w:t>
      </w:r>
      <w:proofErr w:type="gramEnd"/>
      <w:r w:rsidRPr="00D31820">
        <w:t>-horizontal by adding .form-group-</w:t>
      </w:r>
      <w:proofErr w:type="spellStart"/>
      <w:r w:rsidRPr="00D31820">
        <w:t>lg</w:t>
      </w:r>
      <w:proofErr w:type="spellEnd"/>
      <w:r w:rsidRPr="00D31820">
        <w:t xml:space="preserve"> or .form-group-sm.</w:t>
      </w:r>
    </w:p>
    <w:p w:rsidR="005F54A6" w:rsidRDefault="005F54A6" w:rsidP="005F54A6">
      <w:pPr>
        <w:rPr>
          <w:lang w:val="en"/>
        </w:rPr>
      </w:pPr>
    </w:p>
    <w:p w:rsidR="00D31820" w:rsidRDefault="005F54A6" w:rsidP="005F54A6">
      <w:pPr>
        <w:pStyle w:val="Heading3"/>
        <w:rPr>
          <w:lang w:val="en"/>
        </w:rPr>
      </w:pPr>
      <w:bookmarkStart w:id="19" w:name="_Toc457826217"/>
      <w:r>
        <w:rPr>
          <w:lang w:val="en"/>
        </w:rPr>
        <w:lastRenderedPageBreak/>
        <w:t>Buttons</w:t>
      </w:r>
      <w:bookmarkEnd w:id="19"/>
    </w:p>
    <w:p w:rsidR="005F54A6" w:rsidRPr="005F54A6" w:rsidRDefault="005F54A6" w:rsidP="005F54A6">
      <w:pPr>
        <w:rPr>
          <w:lang w:val="en"/>
        </w:rPr>
      </w:pPr>
    </w:p>
    <w:p w:rsidR="00D31820" w:rsidRPr="005F54A6" w:rsidRDefault="005F54A6" w:rsidP="00F75F0E">
      <w:pPr>
        <w:pStyle w:val="ListParagraph"/>
        <w:numPr>
          <w:ilvl w:val="0"/>
          <w:numId w:val="28"/>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5F54A6">
        <w:t xml:space="preserve">While button classes can be used on &lt;a&gt; and &lt;button&gt; elements, only &lt;button&gt; elements are supported within our </w:t>
      </w:r>
      <w:proofErr w:type="spellStart"/>
      <w:r w:rsidRPr="005F54A6">
        <w:t>nav</w:t>
      </w:r>
      <w:proofErr w:type="spellEnd"/>
      <w:r w:rsidRPr="005F54A6">
        <w:t xml:space="preserve"> and </w:t>
      </w:r>
      <w:proofErr w:type="spellStart"/>
      <w:r w:rsidRPr="005F54A6">
        <w:t>navbar</w:t>
      </w:r>
      <w:proofErr w:type="spellEnd"/>
      <w:r w:rsidRPr="005F54A6">
        <w:t xml:space="preserve"> components.</w:t>
      </w:r>
    </w:p>
    <w:p w:rsidR="005F54A6" w:rsidRPr="005F54A6" w:rsidRDefault="005F54A6" w:rsidP="00F75F0E">
      <w:pPr>
        <w:pStyle w:val="ListParagraph"/>
        <w:numPr>
          <w:ilvl w:val="0"/>
          <w:numId w:val="28"/>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5F54A6">
        <w:t>If the &lt;a&gt; elements are used to act as buttons – triggering in-page functionality, rather than navigating to another document or section within the current page – they should also be given an appropriate role="button".</w:t>
      </w:r>
    </w:p>
    <w:p w:rsidR="005F54A6" w:rsidRDefault="005F54A6" w:rsidP="00F75F0E">
      <w:pPr>
        <w:pStyle w:val="ListParagraph"/>
        <w:numPr>
          <w:ilvl w:val="0"/>
          <w:numId w:val="28"/>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5F54A6">
        <w:t>As a best practice, we highly recommend using the &lt;button&gt; element whenever possible to ensure matching cross-browser rendering.</w:t>
      </w:r>
    </w:p>
    <w:p w:rsidR="005F54A6" w:rsidRPr="00640720" w:rsidRDefault="005F54A6" w:rsidP="00F75F0E">
      <w:pPr>
        <w:pStyle w:val="ListParagraph"/>
        <w:numPr>
          <w:ilvl w:val="0"/>
          <w:numId w:val="28"/>
        </w:num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sidRPr="00640720">
        <w:t>Add .</w:t>
      </w:r>
      <w:proofErr w:type="spellStart"/>
      <w:r w:rsidRPr="00640720">
        <w:t>btn</w:t>
      </w:r>
      <w:proofErr w:type="gramEnd"/>
      <w:r w:rsidRPr="00640720">
        <w:t>-lg</w:t>
      </w:r>
      <w:proofErr w:type="spellEnd"/>
      <w:r w:rsidRPr="00640720">
        <w:t>, .</w:t>
      </w:r>
      <w:proofErr w:type="spellStart"/>
      <w:r w:rsidRPr="00640720">
        <w:t>btn-sm</w:t>
      </w:r>
      <w:proofErr w:type="spellEnd"/>
      <w:r w:rsidRPr="00640720">
        <w:t>, or .</w:t>
      </w:r>
      <w:proofErr w:type="spellStart"/>
      <w:r w:rsidRPr="00640720">
        <w:t>btn-xs</w:t>
      </w:r>
      <w:proofErr w:type="spellEnd"/>
      <w:r w:rsidRPr="00640720">
        <w:t xml:space="preserve"> for additional sizes.</w:t>
      </w:r>
    </w:p>
    <w:p w:rsidR="005F54A6" w:rsidRPr="00640720" w:rsidRDefault="005F54A6" w:rsidP="00F75F0E">
      <w:pPr>
        <w:pStyle w:val="ListParagraph"/>
        <w:numPr>
          <w:ilvl w:val="0"/>
          <w:numId w:val="28"/>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640720">
        <w:t xml:space="preserve">Create block level buttons—those that span the full width of a parent— by </w:t>
      </w:r>
      <w:proofErr w:type="gramStart"/>
      <w:r w:rsidRPr="00640720">
        <w:t>adding .</w:t>
      </w:r>
      <w:proofErr w:type="spellStart"/>
      <w:r w:rsidRPr="00640720">
        <w:t>btn</w:t>
      </w:r>
      <w:proofErr w:type="spellEnd"/>
      <w:proofErr w:type="gramEnd"/>
      <w:r w:rsidRPr="00640720">
        <w:t>-block.</w:t>
      </w:r>
    </w:p>
    <w:p w:rsidR="005F54A6" w:rsidRDefault="005F54A6" w:rsidP="005F54A6">
      <w:pPr>
        <w:rPr>
          <w:lang w:val="en"/>
        </w:rPr>
      </w:pPr>
    </w:p>
    <w:p w:rsidR="00D31820" w:rsidRDefault="005F54A6" w:rsidP="005F54A6">
      <w:pPr>
        <w:pStyle w:val="Heading3"/>
        <w:rPr>
          <w:lang w:val="en"/>
        </w:rPr>
      </w:pPr>
      <w:bookmarkStart w:id="20" w:name="_Toc457826218"/>
      <w:r>
        <w:rPr>
          <w:lang w:val="en"/>
        </w:rPr>
        <w:t>Images</w:t>
      </w:r>
      <w:bookmarkEnd w:id="20"/>
    </w:p>
    <w:p w:rsidR="005F54A6" w:rsidRPr="005F54A6" w:rsidRDefault="005F54A6" w:rsidP="005F54A6">
      <w:pPr>
        <w:rPr>
          <w:lang w:val="en"/>
        </w:rPr>
      </w:pPr>
    </w:p>
    <w:p w:rsidR="005F54A6" w:rsidRDefault="005F54A6" w:rsidP="00F75F0E">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5F54A6">
        <w:rPr>
          <w:b/>
        </w:rPr>
        <w:t>Responsive images</w:t>
      </w:r>
      <w:r w:rsidRPr="005F54A6">
        <w:t>: images in Bootstrap 3 can be made responsive-friendly via the addition of the .</w:t>
      </w:r>
      <w:proofErr w:type="spellStart"/>
      <w:r w:rsidRPr="005F54A6">
        <w:t>img</w:t>
      </w:r>
      <w:proofErr w:type="spellEnd"/>
      <w:r w:rsidRPr="005F54A6">
        <w:t>-responsive class. This applies max-width: 100</w:t>
      </w:r>
      <w:proofErr w:type="gramStart"/>
      <w:r w:rsidRPr="005F54A6">
        <w:t>%;,</w:t>
      </w:r>
      <w:proofErr w:type="gramEnd"/>
      <w:r w:rsidRPr="005F54A6">
        <w:t xml:space="preserve"> height: auto; and display: block; to the image so that it scales nicely to the parent element.  To center images which use the .</w:t>
      </w:r>
      <w:proofErr w:type="spellStart"/>
      <w:r w:rsidRPr="005F54A6">
        <w:t>img</w:t>
      </w:r>
      <w:proofErr w:type="spellEnd"/>
      <w:r w:rsidRPr="005F54A6">
        <w:t xml:space="preserve">-responsive class, </w:t>
      </w:r>
      <w:proofErr w:type="gramStart"/>
      <w:r w:rsidRPr="005F54A6">
        <w:t>use .center</w:t>
      </w:r>
      <w:proofErr w:type="gramEnd"/>
      <w:r w:rsidRPr="005F54A6">
        <w:t>-block instead of .text-center</w:t>
      </w:r>
      <w:r>
        <w:t>.</w:t>
      </w:r>
      <w:r w:rsidR="00350A77">
        <w:t xml:space="preserve"> </w:t>
      </w:r>
      <w:r w:rsidR="00350A77" w:rsidRPr="00350A77">
        <w:t xml:space="preserve"> </w:t>
      </w:r>
      <w:r w:rsidR="00350A77" w:rsidRPr="00350A77">
        <w:rPr>
          <w:lang w:val="en"/>
        </w:rPr>
        <w:t>In Internet Explorer 8-10, SVG images with .</w:t>
      </w:r>
      <w:proofErr w:type="spellStart"/>
      <w:r w:rsidR="00350A77" w:rsidRPr="00350A77">
        <w:rPr>
          <w:lang w:val="en"/>
        </w:rPr>
        <w:t>img</w:t>
      </w:r>
      <w:proofErr w:type="spellEnd"/>
      <w:r w:rsidR="00350A77" w:rsidRPr="00350A77">
        <w:rPr>
          <w:lang w:val="en"/>
        </w:rPr>
        <w:t>-responsive are disproportionately sized. To fix this, add width: 100% \9; where necessary. Bootstrap doesn't apply this automatically as it causes complications to other image formats.</w:t>
      </w:r>
    </w:p>
    <w:p w:rsidR="005F54A6" w:rsidRPr="005F54A6" w:rsidRDefault="00350A77" w:rsidP="00F75F0E">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350A77">
        <w:rPr>
          <w:b/>
        </w:rPr>
        <w:t>Image shapes</w:t>
      </w:r>
      <w:r w:rsidRPr="00350A77">
        <w:t>: add classes to an &lt;</w:t>
      </w:r>
      <w:proofErr w:type="spellStart"/>
      <w:r w:rsidRPr="00350A77">
        <w:t>img</w:t>
      </w:r>
      <w:proofErr w:type="spellEnd"/>
      <w:r w:rsidRPr="00350A77">
        <w:t>&gt; element to easily style images in any project.  .</w:t>
      </w:r>
      <w:proofErr w:type="spellStart"/>
      <w:r w:rsidRPr="00350A77">
        <w:t>img</w:t>
      </w:r>
      <w:proofErr w:type="spellEnd"/>
      <w:r w:rsidRPr="00350A77">
        <w:t>-rounded, .</w:t>
      </w:r>
      <w:proofErr w:type="spellStart"/>
      <w:r w:rsidRPr="00350A77">
        <w:t>img</w:t>
      </w:r>
      <w:proofErr w:type="spellEnd"/>
      <w:r w:rsidRPr="00350A77">
        <w:t>-circle, .</w:t>
      </w:r>
      <w:proofErr w:type="spellStart"/>
      <w:r w:rsidRPr="00350A77">
        <w:t>img</w:t>
      </w:r>
      <w:proofErr w:type="spellEnd"/>
      <w:r w:rsidRPr="00350A77">
        <w:t>-thumbnail</w:t>
      </w:r>
    </w:p>
    <w:p w:rsidR="005F54A6" w:rsidRDefault="005F54A6" w:rsidP="00640720">
      <w:pPr>
        <w:rPr>
          <w:lang w:val="en"/>
        </w:rPr>
      </w:pPr>
    </w:p>
    <w:p w:rsidR="00640720" w:rsidRDefault="00640720" w:rsidP="00640720">
      <w:pPr>
        <w:pStyle w:val="Heading3"/>
        <w:rPr>
          <w:lang w:val="en"/>
        </w:rPr>
      </w:pPr>
      <w:bookmarkStart w:id="21" w:name="_Toc457826219"/>
      <w:r>
        <w:rPr>
          <w:lang w:val="en"/>
        </w:rPr>
        <w:t>Helper Classes</w:t>
      </w:r>
      <w:bookmarkEnd w:id="21"/>
    </w:p>
    <w:p w:rsidR="00640720" w:rsidRDefault="00640720" w:rsidP="00640720">
      <w:pPr>
        <w:rPr>
          <w:lang w:val="en"/>
        </w:rPr>
      </w:pPr>
    </w:p>
    <w:p w:rsidR="00640720" w:rsidRPr="00640720" w:rsidRDefault="00640720" w:rsidP="00F75F0E">
      <w:pPr>
        <w:pStyle w:val="ListParagraph"/>
        <w:numPr>
          <w:ilvl w:val="0"/>
          <w:numId w:val="30"/>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640720">
        <w:rPr>
          <w:b/>
        </w:rPr>
        <w:t>Quick Floats</w:t>
      </w:r>
      <w:r w:rsidRPr="00640720">
        <w:t xml:space="preserve">: </w:t>
      </w:r>
      <w:proofErr w:type="gramStart"/>
      <w:r w:rsidRPr="00640720">
        <w:t>use .pull</w:t>
      </w:r>
      <w:proofErr w:type="gramEnd"/>
      <w:r w:rsidRPr="00640720">
        <w:t xml:space="preserve">-left and .pull-right to float left/right.  </w:t>
      </w:r>
      <w:proofErr w:type="gramStart"/>
      <w:r w:rsidRPr="00640720">
        <w:t>.pull</w:t>
      </w:r>
      <w:proofErr w:type="gramEnd"/>
      <w:r w:rsidRPr="00640720">
        <w:t xml:space="preserve">-left/right(); </w:t>
      </w:r>
      <w:proofErr w:type="spellStart"/>
      <w:r w:rsidRPr="00640720">
        <w:t>mixins</w:t>
      </w:r>
      <w:proofErr w:type="spellEnd"/>
      <w:r w:rsidRPr="00640720">
        <w:t xml:space="preserve"> can be used in CSS definitions.  Do not use quick floats in </w:t>
      </w:r>
      <w:proofErr w:type="spellStart"/>
      <w:r w:rsidRPr="00640720">
        <w:t>nav</w:t>
      </w:r>
      <w:proofErr w:type="spellEnd"/>
      <w:r w:rsidRPr="00640720">
        <w:t xml:space="preserve"> bars instead refer to the </w:t>
      </w:r>
      <w:proofErr w:type="spellStart"/>
      <w:r w:rsidRPr="00640720">
        <w:t>navbar</w:t>
      </w:r>
      <w:proofErr w:type="spellEnd"/>
      <w:r w:rsidRPr="00640720">
        <w:t xml:space="preserve"> docs.</w:t>
      </w:r>
    </w:p>
    <w:p w:rsidR="00640720" w:rsidRPr="00640720" w:rsidRDefault="00640720" w:rsidP="00F75F0E">
      <w:pPr>
        <w:pStyle w:val="ListParagraph"/>
        <w:numPr>
          <w:ilvl w:val="0"/>
          <w:numId w:val="30"/>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640720">
        <w:rPr>
          <w:b/>
        </w:rPr>
        <w:t>Centering content blocks</w:t>
      </w:r>
      <w:r w:rsidRPr="00640720">
        <w:t xml:space="preserve">: </w:t>
      </w:r>
      <w:proofErr w:type="gramStart"/>
      <w:r w:rsidRPr="00640720">
        <w:t>use .center</w:t>
      </w:r>
      <w:proofErr w:type="gramEnd"/>
      <w:r w:rsidRPr="00640720">
        <w:t xml:space="preserve">-block class or .center-block() </w:t>
      </w:r>
      <w:proofErr w:type="spellStart"/>
      <w:r w:rsidRPr="00640720">
        <w:t>mixin</w:t>
      </w:r>
      <w:proofErr w:type="spellEnd"/>
      <w:r w:rsidRPr="00640720">
        <w:t>.</w:t>
      </w:r>
    </w:p>
    <w:p w:rsidR="00640720" w:rsidRDefault="00640720" w:rsidP="00F75F0E">
      <w:pPr>
        <w:pStyle w:val="ListParagraph"/>
        <w:numPr>
          <w:ilvl w:val="0"/>
          <w:numId w:val="30"/>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640720">
        <w:t xml:space="preserve">Easily clear floats by </w:t>
      </w:r>
      <w:proofErr w:type="gramStart"/>
      <w:r w:rsidRPr="00640720">
        <w:t>adding .</w:t>
      </w:r>
      <w:proofErr w:type="spellStart"/>
      <w:r w:rsidRPr="00640720">
        <w:rPr>
          <w:b/>
        </w:rPr>
        <w:t>clearfix</w:t>
      </w:r>
      <w:proofErr w:type="spellEnd"/>
      <w:proofErr w:type="gramEnd"/>
      <w:r w:rsidRPr="00640720">
        <w:t xml:space="preserve"> to the parent element. Utilizes </w:t>
      </w:r>
      <w:hyperlink r:id="rId20" w:history="1">
        <w:r w:rsidRPr="00640720">
          <w:rPr>
            <w:rStyle w:val="Hyperlink"/>
          </w:rPr>
          <w:t xml:space="preserve">the micro </w:t>
        </w:r>
        <w:proofErr w:type="spellStart"/>
        <w:r w:rsidRPr="00640720">
          <w:rPr>
            <w:rStyle w:val="Hyperlink"/>
          </w:rPr>
          <w:t>clearfix</w:t>
        </w:r>
        <w:proofErr w:type="spellEnd"/>
      </w:hyperlink>
      <w:r w:rsidRPr="00640720">
        <w:t xml:space="preserve"> as popularized by Nicolas Gallagher. Can also be used as a </w:t>
      </w:r>
      <w:proofErr w:type="spellStart"/>
      <w:r w:rsidRPr="00640720">
        <w:t>mixin</w:t>
      </w:r>
      <w:proofErr w:type="spellEnd"/>
      <w:r w:rsidRPr="00640720">
        <w:t>.</w:t>
      </w:r>
    </w:p>
    <w:p w:rsidR="00640720" w:rsidRPr="0026032D" w:rsidRDefault="00640720" w:rsidP="00F75F0E">
      <w:pPr>
        <w:pStyle w:val="ListParagraph"/>
        <w:numPr>
          <w:ilvl w:val="0"/>
          <w:numId w:val="30"/>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26032D">
        <w:t xml:space="preserve">Utilize the .text-hide class or </w:t>
      </w:r>
      <w:proofErr w:type="spellStart"/>
      <w:r w:rsidRPr="0026032D">
        <w:t>mixin</w:t>
      </w:r>
      <w:proofErr w:type="spellEnd"/>
      <w:r w:rsidRPr="0026032D">
        <w:t xml:space="preserve"> to help replace an element's text content with a background image.</w:t>
      </w:r>
    </w:p>
    <w:p w:rsidR="0026032D" w:rsidRPr="0026032D" w:rsidRDefault="0026032D" w:rsidP="00F75F0E">
      <w:pPr>
        <w:pStyle w:val="ListParagraph"/>
        <w:numPr>
          <w:ilvl w:val="0"/>
          <w:numId w:val="30"/>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26032D">
        <w:rPr>
          <w:b/>
        </w:rPr>
        <w:t>Responsive utilities</w:t>
      </w:r>
      <w:r>
        <w:t>: f</w:t>
      </w:r>
      <w:r w:rsidRPr="0026032D">
        <w:t>or faster mobile-friendly development, use these utility classes for showing and hiding co</w:t>
      </w:r>
      <w:r>
        <w:t xml:space="preserve">ntent by device via media query: </w:t>
      </w:r>
      <w:r>
        <w:br/>
        <w:t>.visible/hidden-(size)-(block/inline/inline-block)</w:t>
      </w:r>
    </w:p>
    <w:p w:rsidR="0026032D" w:rsidRPr="0026032D" w:rsidRDefault="0026032D" w:rsidP="00F75F0E">
      <w:pPr>
        <w:pStyle w:val="ListParagraph"/>
        <w:numPr>
          <w:ilvl w:val="0"/>
          <w:numId w:val="30"/>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26032D">
        <w:t>Similar to the regular responsive classes, use these for toggling content for print:</w:t>
      </w:r>
      <w:r w:rsidRPr="0026032D">
        <w:br/>
        <w:t>.visible-print-(block/inline/inline-block)</w:t>
      </w:r>
    </w:p>
    <w:p w:rsidR="00640720" w:rsidRPr="00640720" w:rsidRDefault="00640720" w:rsidP="00640720">
      <w:pPr>
        <w:rPr>
          <w:lang w:val="en"/>
        </w:rPr>
      </w:pPr>
    </w:p>
    <w:p w:rsidR="00AF759D" w:rsidRPr="00AF759D" w:rsidRDefault="00AF759D" w:rsidP="00AF759D">
      <w:pPr>
        <w:pStyle w:val="Heading1"/>
      </w:pPr>
      <w:bookmarkStart w:id="22" w:name="_Toc457826220"/>
      <w:r w:rsidRPr="00AF759D">
        <w:t>Foundation</w:t>
      </w:r>
      <w:bookmarkEnd w:id="22"/>
    </w:p>
    <w:p w:rsidR="00640720" w:rsidRPr="005F54A6" w:rsidRDefault="00640720" w:rsidP="005F54A6">
      <w:pPr>
        <w:pStyle w:val="NormalWeb"/>
        <w:rPr>
          <w:rFonts w:ascii="Helvetica" w:hAnsi="Helvetica" w:cs="Helvetica"/>
          <w:color w:val="333333"/>
          <w:sz w:val="21"/>
          <w:szCs w:val="21"/>
          <w:lang w:val="en"/>
        </w:rPr>
      </w:pPr>
    </w:p>
    <w:p w:rsidR="005F54A6" w:rsidRPr="0056260A" w:rsidRDefault="005F54A6" w:rsidP="0056260A">
      <w:pPr>
        <w:pStyle w:val="HTMLPreformatted"/>
        <w:rPr>
          <w:rFonts w:ascii="Consolas" w:hAnsi="Consolas" w:cs="Consolas"/>
          <w:color w:val="C7254E"/>
          <w:sz w:val="18"/>
          <w:szCs w:val="18"/>
          <w:lang w:val="en"/>
        </w:rPr>
      </w:pPr>
    </w:p>
    <w:p w:rsidR="00C24C32" w:rsidRDefault="00C24C32" w:rsidP="00C24C32">
      <w:pPr>
        <w:pStyle w:val="Heading1"/>
      </w:pPr>
      <w:bookmarkStart w:id="23" w:name="_Toc457826221"/>
      <w:proofErr w:type="spellStart"/>
      <w:r>
        <w:lastRenderedPageBreak/>
        <w:t>Javascript</w:t>
      </w:r>
      <w:bookmarkEnd w:id="23"/>
      <w:proofErr w:type="spellEnd"/>
    </w:p>
    <w:p w:rsidR="00B50E4B" w:rsidRDefault="00B50E4B" w:rsidP="00B50E4B"/>
    <w:p w:rsidR="00B50E4B" w:rsidRDefault="00B50E4B" w:rsidP="00B50E4B">
      <w:pPr>
        <w:pStyle w:val="Heading2"/>
      </w:pPr>
      <w:bookmarkStart w:id="24" w:name="_Toc457826222"/>
      <w:proofErr w:type="spellStart"/>
      <w:r>
        <w:t>Javascript</w:t>
      </w:r>
      <w:proofErr w:type="spellEnd"/>
      <w:r>
        <w:t xml:space="preserve"> References</w:t>
      </w:r>
      <w:bookmarkEnd w:id="24"/>
    </w:p>
    <w:p w:rsidR="00B50E4B" w:rsidRPr="001C1AF7" w:rsidRDefault="00B50E4B" w:rsidP="00F75F0E">
      <w:pPr>
        <w:pStyle w:val="ListParagraph"/>
        <w:numPr>
          <w:ilvl w:val="0"/>
          <w:numId w:val="10"/>
        </w:numPr>
      </w:pPr>
      <w:r w:rsidRPr="001C1AF7">
        <w:t>ES6 Feature Browser</w:t>
      </w:r>
      <w:r>
        <w:br/>
      </w:r>
      <w:hyperlink r:id="rId21" w:history="1">
        <w:r w:rsidRPr="001C1AF7">
          <w:rPr>
            <w:rStyle w:val="Hyperlink"/>
          </w:rPr>
          <w:t>http://es6-features.org/</w:t>
        </w:r>
      </w:hyperlink>
    </w:p>
    <w:p w:rsidR="00B50E4B" w:rsidRPr="001C1AF7" w:rsidRDefault="00B50E4B" w:rsidP="00F75F0E">
      <w:pPr>
        <w:pStyle w:val="ListParagraph"/>
        <w:numPr>
          <w:ilvl w:val="0"/>
          <w:numId w:val="10"/>
        </w:numPr>
      </w:pPr>
      <w:r w:rsidRPr="001C1AF7">
        <w:t>ES6 Compatibility Table</w:t>
      </w:r>
    </w:p>
    <w:p w:rsidR="00B50E4B" w:rsidRPr="001C1AF7" w:rsidRDefault="00952B72" w:rsidP="00B50E4B">
      <w:pPr>
        <w:pStyle w:val="ListParagraph"/>
      </w:pPr>
      <w:hyperlink r:id="rId22" w:history="1">
        <w:r w:rsidR="00B50E4B" w:rsidRPr="001C1AF7">
          <w:rPr>
            <w:rStyle w:val="Hyperlink"/>
          </w:rPr>
          <w:t>http://kangax.github.io/compat-table/es6/</w:t>
        </w:r>
      </w:hyperlink>
    </w:p>
    <w:p w:rsidR="00B50E4B" w:rsidRPr="001C1AF7" w:rsidRDefault="00B50E4B" w:rsidP="00F75F0E">
      <w:pPr>
        <w:pStyle w:val="ListParagraph"/>
        <w:numPr>
          <w:ilvl w:val="0"/>
          <w:numId w:val="10"/>
        </w:numPr>
      </w:pPr>
      <w:r w:rsidRPr="001C1AF7">
        <w:t xml:space="preserve">Google </w:t>
      </w:r>
      <w:proofErr w:type="spellStart"/>
      <w:r w:rsidRPr="001C1AF7">
        <w:t>Javascript</w:t>
      </w:r>
      <w:proofErr w:type="spellEnd"/>
      <w:r w:rsidRPr="001C1AF7">
        <w:t xml:space="preserve"> Style Guide</w:t>
      </w:r>
    </w:p>
    <w:p w:rsidR="00227009" w:rsidRDefault="00952B72" w:rsidP="00227009">
      <w:pPr>
        <w:pStyle w:val="ListParagraph"/>
        <w:rPr>
          <w:rStyle w:val="Hyperlink"/>
        </w:rPr>
      </w:pPr>
      <w:hyperlink r:id="rId23" w:history="1">
        <w:r w:rsidR="00B50E4B" w:rsidRPr="001C1AF7">
          <w:rPr>
            <w:rStyle w:val="Hyperlink"/>
          </w:rPr>
          <w:t>https://google.github.io/styleguide/javascriptguide.xml</w:t>
        </w:r>
      </w:hyperlink>
    </w:p>
    <w:p w:rsidR="009F4660" w:rsidRPr="000F0853" w:rsidRDefault="000F0853" w:rsidP="000F0853">
      <w:pPr>
        <w:pStyle w:val="ListParagraph"/>
        <w:numPr>
          <w:ilvl w:val="0"/>
          <w:numId w:val="10"/>
        </w:numPr>
      </w:pPr>
      <w:r w:rsidRPr="000F0853">
        <w:t>Learning JavaScript Design Patterns</w:t>
      </w:r>
      <w:r>
        <w:br/>
      </w:r>
      <w:hyperlink r:id="rId24" w:anchor="jquerypluginpatterns" w:history="1">
        <w:r w:rsidRPr="000F0853">
          <w:rPr>
            <w:rStyle w:val="Hyperlink"/>
          </w:rPr>
          <w:t>https://addyosmani.com/resources/essentialjsdesignpatterns/book/#jquerypluginpatterns</w:t>
        </w:r>
      </w:hyperlink>
    </w:p>
    <w:p w:rsidR="000F0853" w:rsidRPr="000F0853" w:rsidRDefault="000F0853" w:rsidP="000F0853"/>
    <w:p w:rsidR="000F0853" w:rsidRDefault="000F0853" w:rsidP="009F4660"/>
    <w:p w:rsidR="000F0853" w:rsidRDefault="000F0853" w:rsidP="000F0853">
      <w:pPr>
        <w:pStyle w:val="Heading2"/>
      </w:pPr>
      <w:bookmarkStart w:id="25" w:name="_Toc457826223"/>
      <w:proofErr w:type="spellStart"/>
      <w:r>
        <w:t>Javscript</w:t>
      </w:r>
      <w:proofErr w:type="spellEnd"/>
      <w:r>
        <w:t xml:space="preserve"> Core</w:t>
      </w:r>
      <w:bookmarkEnd w:id="25"/>
    </w:p>
    <w:p w:rsidR="000F0853" w:rsidRDefault="000F0853" w:rsidP="000F0853"/>
    <w:p w:rsidR="000F0853" w:rsidRPr="000F0853" w:rsidRDefault="000F0853" w:rsidP="000F0853">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0F0853">
        <w:rPr>
          <w:b/>
        </w:rPr>
        <w:t>Immediately Invoked Function Expressions (IIFEs)</w:t>
      </w:r>
      <w:r w:rsidRPr="000F0853">
        <w:t>: because an IIFE is just a function, and functions create variable scope, using an IIFE in this fashion is often used to declare variables that won't affect the surrounding code outside the IIFE.</w:t>
      </w:r>
    </w:p>
    <w:p w:rsidR="000F0853" w:rsidRDefault="000F0853" w:rsidP="000F0853">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0F0853">
        <w:rPr>
          <w:b/>
        </w:rPr>
        <w:t>Closures</w:t>
      </w:r>
      <w:r w:rsidRPr="000F0853">
        <w:t>: You can think of closure as a way to "remember" and continue to access a function's scope (its variables) even once the function has finished running.</w:t>
      </w:r>
    </w:p>
    <w:p w:rsidR="000F0853" w:rsidRPr="000F0853" w:rsidRDefault="000F0853" w:rsidP="004D504F">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0F0853">
        <w:t xml:space="preserve">The most common non-JavaScript JavaScript you'll encounter is the </w:t>
      </w:r>
      <w:r w:rsidRPr="000F0853">
        <w:rPr>
          <w:b/>
        </w:rPr>
        <w:t>DOM API</w:t>
      </w:r>
      <w:r w:rsidRPr="000F0853">
        <w:t>.  The document variable exists as a global variable when your code is running in a browser. It's not provided by the JS engine, nor is it particularly controlled by the JavaScript specification. It takes the form of something that looks an awful lot like a normal JS object, but it's not really exactly that. It's a special object, often called a "</w:t>
      </w:r>
      <w:r w:rsidRPr="000F0853">
        <w:rPr>
          <w:b/>
        </w:rPr>
        <w:t>host object</w:t>
      </w:r>
      <w:r w:rsidRPr="000F0853">
        <w:t>."  It is most likely written in C/C++ depending on the browser.  Another example is with input/output (I/O).  Everyone's favorite alert(..) pops up a message box in the user's browser window. alert(..) is provided to your JS program by the browser, not by the JS engine itself. The call you make sends the message to the browser internals and it handles drawing and displaying the message box.  The same goes with console.log(..); your browser provides such mechanisms and hooks them up to the developer tools.</w:t>
      </w:r>
    </w:p>
    <w:p w:rsidR="000F0853" w:rsidRDefault="000F0853" w:rsidP="009F4660"/>
    <w:p w:rsidR="009F4660" w:rsidRDefault="003E2E52" w:rsidP="003E2E52">
      <w:pPr>
        <w:pStyle w:val="Heading2"/>
      </w:pPr>
      <w:bookmarkStart w:id="26" w:name="_Toc457826224"/>
      <w:r>
        <w:rPr>
          <w:i/>
          <w:iCs/>
          <w:lang w:val="en"/>
        </w:rPr>
        <w:t>this</w:t>
      </w:r>
      <w:r>
        <w:rPr>
          <w:lang w:val="en"/>
        </w:rPr>
        <w:t xml:space="preserve"> &amp; Object Prototypes</w:t>
      </w:r>
      <w:bookmarkEnd w:id="26"/>
    </w:p>
    <w:p w:rsidR="009F4660" w:rsidRDefault="009F4660" w:rsidP="009F4660"/>
    <w:p w:rsidR="00474205" w:rsidRDefault="00474205" w:rsidP="00474205">
      <w:pPr>
        <w:pStyle w:val="Heading3"/>
      </w:pPr>
      <w:bookmarkStart w:id="27" w:name="_Toc457826225"/>
      <w:r w:rsidRPr="00474205">
        <w:rPr>
          <w:i/>
        </w:rPr>
        <w:t>this</w:t>
      </w:r>
      <w:r>
        <w:t xml:space="preserve"> binding</w:t>
      </w:r>
      <w:bookmarkEnd w:id="27"/>
    </w:p>
    <w:p w:rsidR="004D504F" w:rsidRPr="004D504F" w:rsidRDefault="004D504F" w:rsidP="004D504F"/>
    <w:p w:rsidR="00474205" w:rsidRDefault="005E04F1" w:rsidP="00474205">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1C7E64">
        <w:t>To understand this binding, we have to understand the call-site: the location in code where a function is called (not where it's declared).  What's important is to think about the call-stack (the stack of functions that have been called to get us to the current moment in execution). The call-site we care about is in the invocation before the currently executing function.</w:t>
      </w:r>
      <w:r w:rsidR="00A67412">
        <w:br/>
      </w:r>
      <w:r w:rsidR="00A67412">
        <w:br/>
      </w:r>
      <w:r w:rsidRPr="001C7E64">
        <w:t xml:space="preserve">4 rules for </w:t>
      </w:r>
      <w:r w:rsidR="001C7E64" w:rsidRPr="001C7E64">
        <w:t xml:space="preserve">determining how the call-site sets what </w:t>
      </w:r>
      <w:r w:rsidR="001C7E64" w:rsidRPr="00A67412">
        <w:rPr>
          <w:i/>
        </w:rPr>
        <w:t>this</w:t>
      </w:r>
      <w:r w:rsidR="001C7E64" w:rsidRPr="001C7E64">
        <w:t xml:space="preserve"> points too:</w:t>
      </w:r>
      <w:r w:rsidR="001C7E64" w:rsidRPr="001C7E64">
        <w:br/>
      </w:r>
      <w:r w:rsidR="001C7E64" w:rsidRPr="00A67412">
        <w:rPr>
          <w:b/>
        </w:rPr>
        <w:t>Default Binding</w:t>
      </w:r>
      <w:r w:rsidR="001C7E64" w:rsidRPr="001C7E64">
        <w:t xml:space="preserve">: the most common case and the default catch-all rule – </w:t>
      </w:r>
      <w:r w:rsidR="001C7E64" w:rsidRPr="00A67412">
        <w:rPr>
          <w:i/>
        </w:rPr>
        <w:t>this</w:t>
      </w:r>
      <w:r w:rsidR="001C7E64" w:rsidRPr="001C7E64">
        <w:t xml:space="preserve"> will point to the call-site.</w:t>
      </w:r>
      <w:r w:rsidR="00F310D5">
        <w:br/>
      </w:r>
      <w:r w:rsidR="00F310D5">
        <w:br/>
      </w:r>
      <w:r w:rsidR="00F310D5">
        <w:lastRenderedPageBreak/>
        <w:t>func1 =&gt; call-site: func1</w:t>
      </w:r>
      <w:r w:rsidR="00F310D5">
        <w:br/>
      </w:r>
      <w:r w:rsidR="001C7E64" w:rsidRPr="001C7E64">
        <w:br/>
      </w:r>
      <w:r w:rsidR="001C7E64" w:rsidRPr="00A67412">
        <w:rPr>
          <w:b/>
        </w:rPr>
        <w:t>Implicit Binding</w:t>
      </w:r>
      <w:r w:rsidR="001C7E64">
        <w:t>: if the function is called in context of an object</w:t>
      </w:r>
      <w:r w:rsidR="00F310D5">
        <w:t xml:space="preserve">, </w:t>
      </w:r>
      <w:r w:rsidR="00F310D5" w:rsidRPr="00A67412">
        <w:rPr>
          <w:i/>
        </w:rPr>
        <w:t>this</w:t>
      </w:r>
      <w:r w:rsidR="00F310D5">
        <w:t xml:space="preserve"> will point to the object. </w:t>
      </w:r>
      <w:r w:rsidR="00F02646" w:rsidRPr="00F02646">
        <w:t xml:space="preserve"> Only the top/last level of an object property reference chain matters to the call-site.</w:t>
      </w:r>
      <w:r w:rsidR="00F310D5">
        <w:t xml:space="preserve">  This type of binding also occurs when passing a function callback to a function.  When the callback function is executed inside, the call-site would be the function which calls callback not the callback itself or any object which the callback is called in context too.</w:t>
      </w:r>
      <w:r w:rsidR="006E7BD2">
        <w:t xml:space="preserve">  These same rules hold true for built-in </w:t>
      </w:r>
      <w:proofErr w:type="spellStart"/>
      <w:r w:rsidR="006E7BD2">
        <w:t>Javascript</w:t>
      </w:r>
      <w:proofErr w:type="spellEnd"/>
      <w:r w:rsidR="006E7BD2">
        <w:t xml:space="preserve"> functions.</w:t>
      </w:r>
      <w:r w:rsidR="00F310D5">
        <w:br/>
      </w:r>
      <w:r w:rsidR="00F310D5">
        <w:br/>
      </w:r>
      <w:proofErr w:type="spellStart"/>
      <w:proofErr w:type="gramStart"/>
      <w:r w:rsidR="00F310D5">
        <w:t>obj.func</w:t>
      </w:r>
      <w:proofErr w:type="spellEnd"/>
      <w:proofErr w:type="gramEnd"/>
      <w:r w:rsidR="00F310D5">
        <w:t xml:space="preserve"> =&gt; call-site: </w:t>
      </w:r>
      <w:proofErr w:type="spellStart"/>
      <w:r w:rsidR="00F310D5">
        <w:t>obj</w:t>
      </w:r>
      <w:proofErr w:type="spellEnd"/>
      <w:r w:rsidR="00F310D5">
        <w:br/>
        <w:t>obj2.obj1.func =&gt; call-site: obj2</w:t>
      </w:r>
      <w:r w:rsidR="00F310D5">
        <w:br/>
        <w:t>func1(obj.func2) =&gt; call-site: func1</w:t>
      </w:r>
      <w:r w:rsidR="006E7BD2">
        <w:br/>
      </w:r>
      <w:r w:rsidR="006E7BD2">
        <w:br/>
      </w:r>
      <w:r w:rsidR="006E7BD2" w:rsidRPr="00A67412">
        <w:rPr>
          <w:b/>
        </w:rPr>
        <w:t>Explicit Binding</w:t>
      </w:r>
      <w:r w:rsidR="006E7BD2">
        <w:t xml:space="preserve">: using call() and apply() you supply an object as the first parameter to use for </w:t>
      </w:r>
      <w:r w:rsidR="006E7BD2" w:rsidRPr="00A67412">
        <w:rPr>
          <w:i/>
        </w:rPr>
        <w:t>this</w:t>
      </w:r>
      <w:r w:rsidR="006E7BD2">
        <w:t>.  T</w:t>
      </w:r>
      <w:r w:rsidR="006E7BD2" w:rsidRPr="001C7E64">
        <w:t xml:space="preserve">he fundamental difference between </w:t>
      </w:r>
      <w:proofErr w:type="gramStart"/>
      <w:r w:rsidR="006E7BD2" w:rsidRPr="001C7E64">
        <w:t>call(</w:t>
      </w:r>
      <w:proofErr w:type="gramEnd"/>
      <w:r w:rsidR="006E7BD2" w:rsidRPr="001C7E64">
        <w:t>) and apply() is that call() accepts an argument list, while apply() accepts a single array of arguments.</w:t>
      </w:r>
      <w:r w:rsidR="00F310D5">
        <w:br/>
      </w:r>
      <w:r w:rsidR="00F310D5">
        <w:br/>
      </w:r>
      <w:r w:rsidR="006E7BD2">
        <w:t>obj1.call(obj2) =&gt; call-site: obj2</w:t>
      </w:r>
      <w:r w:rsidR="00F310D5">
        <w:br/>
      </w:r>
      <w:r w:rsidR="006E7BD2">
        <w:br/>
      </w:r>
      <w:r w:rsidR="003312FA" w:rsidRPr="003312FA">
        <w:t xml:space="preserve">Due to the asynchronous nature of </w:t>
      </w:r>
      <w:proofErr w:type="spellStart"/>
      <w:r w:rsidR="003312FA" w:rsidRPr="003312FA">
        <w:t>Javascript</w:t>
      </w:r>
      <w:proofErr w:type="spellEnd"/>
      <w:r w:rsidR="003312FA" w:rsidRPr="003312FA">
        <w:t xml:space="preserve"> sometimes implicit bindings are lost.  To combat this you can use </w:t>
      </w:r>
      <w:r w:rsidR="001A011A" w:rsidRPr="00A67412">
        <w:rPr>
          <w:b/>
        </w:rPr>
        <w:t>H</w:t>
      </w:r>
      <w:r w:rsidR="003312FA" w:rsidRPr="00A67412">
        <w:rPr>
          <w:b/>
        </w:rPr>
        <w:t xml:space="preserve">ard </w:t>
      </w:r>
      <w:r w:rsidR="001A011A" w:rsidRPr="00A67412">
        <w:rPr>
          <w:b/>
        </w:rPr>
        <w:t>B</w:t>
      </w:r>
      <w:r w:rsidR="003312FA" w:rsidRPr="00A67412">
        <w:rPr>
          <w:b/>
        </w:rPr>
        <w:t>inding</w:t>
      </w:r>
      <w:r w:rsidR="003312FA" w:rsidRPr="003312FA">
        <w:t xml:space="preserve"> using the bind function or manually by wrapping call()/</w:t>
      </w:r>
      <w:proofErr w:type="gramStart"/>
      <w:r w:rsidR="003312FA" w:rsidRPr="003312FA">
        <w:t>apply(</w:t>
      </w:r>
      <w:proofErr w:type="gramEnd"/>
      <w:r w:rsidR="003312FA" w:rsidRPr="003312FA">
        <w:t xml:space="preserve">) in a function.  bind(..) returns a new function that is hard-coded to call the original function with </w:t>
      </w:r>
      <w:proofErr w:type="gramStart"/>
      <w:r w:rsidR="003312FA" w:rsidRPr="003312FA">
        <w:t>the this</w:t>
      </w:r>
      <w:proofErr w:type="gramEnd"/>
      <w:r w:rsidR="003312FA" w:rsidRPr="003312FA">
        <w:t xml:space="preserve"> context set as you specified.  You can also bind arguments to the function. All arguments passed </w:t>
      </w:r>
      <w:proofErr w:type="gramStart"/>
      <w:r w:rsidR="003312FA" w:rsidRPr="003312FA">
        <w:t>to .bind</w:t>
      </w:r>
      <w:proofErr w:type="gramEnd"/>
      <w:r w:rsidR="003312FA" w:rsidRPr="003312FA">
        <w:t>() after the first argument will be permanently bound to the returned function so that any arguments passed to that function will be placed after the bound ones.</w:t>
      </w:r>
      <w:r w:rsidR="001A011A">
        <w:t xml:space="preserve"> </w:t>
      </w:r>
      <w:r w:rsidR="001A011A" w:rsidRPr="001A011A">
        <w:t xml:space="preserve"> Many libraries' functions, and indeed many new built-in functions in the JavaScript language and host environment, provide an optional parameter, usually called "context", which is designed as a work-around for you not having to use bind(..) to ensure your callback function uses a particular this</w:t>
      </w:r>
      <w:r w:rsidR="001A011A">
        <w:t>.  Ex:</w:t>
      </w:r>
      <w:r w:rsidR="001A011A" w:rsidRPr="001A011A">
        <w:t xml:space="preserve"> [1, 2, 3</w:t>
      </w:r>
      <w:proofErr w:type="gramStart"/>
      <w:r w:rsidR="001A011A" w:rsidRPr="001A011A">
        <w:t>].</w:t>
      </w:r>
      <w:proofErr w:type="spellStart"/>
      <w:r w:rsidR="001A011A" w:rsidRPr="001A011A">
        <w:t>forEach</w:t>
      </w:r>
      <w:proofErr w:type="spellEnd"/>
      <w:proofErr w:type="gramEnd"/>
      <w:r w:rsidR="001A011A" w:rsidRPr="001A011A">
        <w:t xml:space="preserve">( foo, </w:t>
      </w:r>
      <w:proofErr w:type="spellStart"/>
      <w:r w:rsidR="001A011A" w:rsidRPr="001A011A">
        <w:t>obj</w:t>
      </w:r>
      <w:proofErr w:type="spellEnd"/>
      <w:r w:rsidR="001A011A" w:rsidRPr="001A011A">
        <w:t xml:space="preserve"> );</w:t>
      </w:r>
      <w:r w:rsidR="003312FA">
        <w:br/>
      </w:r>
      <w:r w:rsidR="003312FA">
        <w:br/>
      </w:r>
      <w:r w:rsidR="00085402" w:rsidRPr="00A67412">
        <w:rPr>
          <w:b/>
        </w:rPr>
        <w:t>new Binding</w:t>
      </w:r>
      <w:r w:rsidR="00085402">
        <w:t xml:space="preserve">: do not make assumptions about similarity between class-oriented languages’ constructors </w:t>
      </w:r>
      <w:r w:rsidR="00085402" w:rsidRPr="00085402">
        <w:t xml:space="preserve">and so called constructors in </w:t>
      </w:r>
      <w:proofErr w:type="spellStart"/>
      <w:r w:rsidR="00085402" w:rsidRPr="00085402">
        <w:t>Javascript</w:t>
      </w:r>
      <w:proofErr w:type="spellEnd"/>
      <w:r w:rsidR="00085402" w:rsidRPr="00085402">
        <w:t>.  In JS, constructors are just functions that happen to be called with the new operator in front of them. They are not attached to classes, nor are they instantiating a class. They are not even special types of functions.</w:t>
      </w:r>
      <w:r w:rsidR="00085402">
        <w:t xml:space="preserve"> </w:t>
      </w:r>
      <w:r w:rsidR="00085402" w:rsidRPr="00085402">
        <w:t xml:space="preserve"> They're just regular functions that are, in essence, hijacked by the use of new in their invocation.  When a function is invoked with new in front of it, otherwise known as a constructor call, the following things are done automatically:</w:t>
      </w:r>
      <w:r w:rsidR="00085402">
        <w:br/>
      </w:r>
      <w:r w:rsidR="00085402">
        <w:br/>
        <w:t xml:space="preserve">1. </w:t>
      </w:r>
      <w:r w:rsidR="00085402" w:rsidRPr="00085402">
        <w:t>a brand new object is created (aka, constructed) out of thin air</w:t>
      </w:r>
      <w:r w:rsidR="00085402">
        <w:br/>
        <w:t xml:space="preserve">2. </w:t>
      </w:r>
      <w:r w:rsidR="00085402" w:rsidRPr="00085402">
        <w:t>the newly constructed object is [[Prototype]]-linked</w:t>
      </w:r>
      <w:r w:rsidR="00085402">
        <w:br/>
        <w:t xml:space="preserve">3. </w:t>
      </w:r>
      <w:r w:rsidR="00085402" w:rsidRPr="00085402">
        <w:t xml:space="preserve">the newly constructed object is set as </w:t>
      </w:r>
      <w:proofErr w:type="gramStart"/>
      <w:r w:rsidR="00085402" w:rsidRPr="00085402">
        <w:t>the this</w:t>
      </w:r>
      <w:proofErr w:type="gramEnd"/>
      <w:r w:rsidR="00085402" w:rsidRPr="00085402">
        <w:t xml:space="preserve"> binding for that function call</w:t>
      </w:r>
      <w:r w:rsidR="00085402">
        <w:br/>
        <w:t xml:space="preserve">4. </w:t>
      </w:r>
      <w:r w:rsidR="00085402" w:rsidRPr="00085402">
        <w:t>unless the function returns its own alternate object, the new-invoked function call will automatically return the newly constructed object.</w:t>
      </w:r>
      <w:r w:rsidR="00085402">
        <w:br/>
      </w:r>
      <w:r w:rsidR="00085402">
        <w:br/>
      </w:r>
      <w:r w:rsidR="007408B2">
        <w:t>Precedence: new</w:t>
      </w:r>
      <w:r w:rsidR="00474205">
        <w:t xml:space="preserve"> &gt; explicit &gt; implicit &gt; default</w:t>
      </w:r>
      <w:r w:rsidR="00474205">
        <w:br/>
      </w:r>
    </w:p>
    <w:p w:rsidR="00474205" w:rsidRPr="00474205" w:rsidRDefault="00474205" w:rsidP="00474205"/>
    <w:p w:rsidR="00474205" w:rsidRPr="00474205" w:rsidRDefault="00474205" w:rsidP="00474205"/>
    <w:p w:rsidR="00474205" w:rsidRDefault="00474205" w:rsidP="00474205">
      <w:pPr>
        <w:pStyle w:val="Heading3"/>
      </w:pPr>
      <w:bookmarkStart w:id="28" w:name="_Toc457826226"/>
      <w:r>
        <w:lastRenderedPageBreak/>
        <w:t>JS objects</w:t>
      </w:r>
      <w:bookmarkEnd w:id="28"/>
    </w:p>
    <w:p w:rsidR="004D504F" w:rsidRPr="004D504F" w:rsidRDefault="004D504F" w:rsidP="004D504F"/>
    <w:p w:rsidR="005E04F1" w:rsidRDefault="00474205" w:rsidP="007408B2">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pPr>
      <w:r>
        <w:t>Functions are a sub-type of object.  They are technically callable objects and are therefore considered to be first class objects.</w:t>
      </w:r>
    </w:p>
    <w:p w:rsidR="00474205" w:rsidRDefault="003852BD" w:rsidP="007408B2">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obj.prop</w:t>
      </w:r>
      <w:proofErr w:type="spellEnd"/>
      <w:proofErr w:type="gramEnd"/>
      <w:r>
        <w:t xml:space="preserve"> (property access) vs </w:t>
      </w:r>
      <w:proofErr w:type="spellStart"/>
      <w:r>
        <w:t>obj</w:t>
      </w:r>
      <w:proofErr w:type="spellEnd"/>
      <w:r>
        <w:t>[“prop”] (key access): using key access prop can be any UTF-8 compatible string, while property access can only use valid identifier names.  Technically both methods access the same location in memory.</w:t>
      </w:r>
    </w:p>
    <w:p w:rsidR="003852BD" w:rsidRDefault="003852BD" w:rsidP="007408B2">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As of ES6 you can use computed property names: </w:t>
      </w:r>
      <w:proofErr w:type="spellStart"/>
      <w:proofErr w:type="gramStart"/>
      <w:r>
        <w:t>obj</w:t>
      </w:r>
      <w:proofErr w:type="spellEnd"/>
      <w:r>
        <w:t>[</w:t>
      </w:r>
      <w:proofErr w:type="gramEnd"/>
      <w:r>
        <w:t>“</w:t>
      </w:r>
      <w:proofErr w:type="spellStart"/>
      <w:r>
        <w:t>abc</w:t>
      </w:r>
      <w:proofErr w:type="spellEnd"/>
      <w:r>
        <w:t>” + “</w:t>
      </w:r>
      <w:proofErr w:type="spellStart"/>
      <w:r>
        <w:t>def</w:t>
      </w:r>
      <w:proofErr w:type="spellEnd"/>
      <w:r>
        <w:t>”]</w:t>
      </w:r>
    </w:p>
    <w:p w:rsidR="003852BD" w:rsidRDefault="003852BD" w:rsidP="007408B2">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There is no true concept of </w:t>
      </w:r>
      <w:r w:rsidR="00E24689">
        <w:t xml:space="preserve">object methods in </w:t>
      </w:r>
      <w:proofErr w:type="spellStart"/>
      <w:r w:rsidR="00E24689">
        <w:t>Javascript</w:t>
      </w:r>
      <w:proofErr w:type="spellEnd"/>
      <w:r w:rsidR="00E24689">
        <w:t xml:space="preserve">.  Properties containing functions are only references and are not “owned” by the object itself even if the function is declared as part of the object literal.  Also note that </w:t>
      </w:r>
      <w:proofErr w:type="gramStart"/>
      <w:r w:rsidR="00E24689">
        <w:t>this bindings</w:t>
      </w:r>
      <w:proofErr w:type="gramEnd"/>
      <w:r w:rsidR="00E24689">
        <w:t xml:space="preserve"> are set purely according to call-site rules and do not blindly refer to the containing object.</w:t>
      </w:r>
    </w:p>
    <w:p w:rsidR="00E24689" w:rsidRDefault="00B95F2A" w:rsidP="00B95F2A">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02244A">
        <w:rPr>
          <w:b/>
        </w:rPr>
        <w:t>Arrays</w:t>
      </w:r>
      <w:r w:rsidRPr="00B95F2A">
        <w:t xml:space="preserve"> are objects, so even though each index is a positive integer, you can also add properties onto the array.  Adding named properties (regardless </w:t>
      </w:r>
      <w:proofErr w:type="gramStart"/>
      <w:r w:rsidRPr="00B95F2A">
        <w:t>of .</w:t>
      </w:r>
      <w:proofErr w:type="gramEnd"/>
      <w:r w:rsidRPr="00B95F2A">
        <w:t xml:space="preserve"> or </w:t>
      </w:r>
      <w:proofErr w:type="gramStart"/>
      <w:r w:rsidRPr="00B95F2A">
        <w:t>[ ]</w:t>
      </w:r>
      <w:proofErr w:type="gramEnd"/>
      <w:r w:rsidRPr="00B95F2A">
        <w:t xml:space="preserve"> operator syntax) does not change the reported length of the array.  You could use an array as a plain key/value object, and never add any numeric indices, but this is a bad idea because arrays have behavior and optimizations specific to their intended use, and likewise with plain objects. Use objects to store key/value pairs, and arrays to store values at numeric indices.  Be careful: If you try to add a property to an array, but the property name looks like a number, it will end up instead as a numeric index (thus modifying the array contents):</w:t>
      </w:r>
    </w:p>
    <w:p w:rsidR="007A684A" w:rsidRDefault="007A684A" w:rsidP="007A684A">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7A684A">
        <w:t xml:space="preserve">Automatically creating deep copies in </w:t>
      </w:r>
      <w:proofErr w:type="spellStart"/>
      <w:r w:rsidRPr="007A684A">
        <w:t>Javascript</w:t>
      </w:r>
      <w:proofErr w:type="spellEnd"/>
      <w:r w:rsidRPr="007A684A">
        <w:t xml:space="preserve"> is highly complex due to possible circular references and function copying therefore no built-in function exists to do so.  As of ES6, </w:t>
      </w:r>
      <w:proofErr w:type="spellStart"/>
      <w:r w:rsidRPr="007A684A">
        <w:t>Object.assign</w:t>
      </w:r>
      <w:proofErr w:type="spellEnd"/>
      <w:r w:rsidRPr="007A684A">
        <w:t>(</w:t>
      </w:r>
      <w:r>
        <w:t>..</w:t>
      </w:r>
      <w:r w:rsidRPr="007A684A">
        <w:t xml:space="preserve">) is provided to make shallow copies.  </w:t>
      </w:r>
      <w:proofErr w:type="spellStart"/>
      <w:r w:rsidRPr="007A684A">
        <w:t>Object.assign</w:t>
      </w:r>
      <w:proofErr w:type="spellEnd"/>
      <w:r w:rsidRPr="007A684A">
        <w:t>(..) takes a target object as its first parameter, and one or more source objects as its subsequent parameters. It iterates over all the enumerable, owned keys (immediately present) on the source object(s) and copies them (via = assignment only) to target</w:t>
      </w:r>
      <w:r>
        <w:t xml:space="preserve"> and returns the newly created object</w:t>
      </w:r>
      <w:r w:rsidRPr="007A684A">
        <w:t>.</w:t>
      </w:r>
    </w:p>
    <w:p w:rsidR="007A684A" w:rsidRDefault="007A684A" w:rsidP="007A684A">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pPr>
      <w:r>
        <w:t>As of ES5 all properties hav</w:t>
      </w:r>
      <w:r w:rsidR="00B56BD5">
        <w:t xml:space="preserve">e </w:t>
      </w:r>
      <w:r w:rsidR="00B56BD5" w:rsidRPr="006F11D9">
        <w:rPr>
          <w:b/>
        </w:rPr>
        <w:t>property descriptors</w:t>
      </w:r>
      <w:r w:rsidR="00B56BD5">
        <w:t xml:space="preserve">: value, writable, enumerable, and configurable.  By </w:t>
      </w:r>
      <w:proofErr w:type="gramStart"/>
      <w:r w:rsidR="00B56BD5">
        <w:t>default</w:t>
      </w:r>
      <w:proofErr w:type="gramEnd"/>
      <w:r w:rsidR="00B56BD5">
        <w:t xml:space="preserve"> all of the latter 3 are true, but can be modified using </w:t>
      </w:r>
      <w:proofErr w:type="spellStart"/>
      <w:r w:rsidR="00B56BD5">
        <w:t>Object.defineProperty</w:t>
      </w:r>
      <w:proofErr w:type="spellEnd"/>
      <w:r w:rsidR="00B56BD5">
        <w:t xml:space="preserve">(..) to alter </w:t>
      </w:r>
      <w:proofErr w:type="spellStart"/>
      <w:r w:rsidR="00B56BD5">
        <w:t>it’s</w:t>
      </w:r>
      <w:proofErr w:type="spellEnd"/>
      <w:r w:rsidR="00B56BD5">
        <w:t xml:space="preserve"> behavior.  The configurable property descriptor must be set </w:t>
      </w:r>
      <w:proofErr w:type="gramStart"/>
      <w:r w:rsidR="00B56BD5">
        <w:t>to</w:t>
      </w:r>
      <w:proofErr w:type="gramEnd"/>
      <w:r w:rsidR="00B56BD5">
        <w:t xml:space="preserve"> true to use </w:t>
      </w:r>
      <w:proofErr w:type="spellStart"/>
      <w:r w:rsidR="00B56BD5">
        <w:t>Object.defineProperty</w:t>
      </w:r>
      <w:proofErr w:type="spellEnd"/>
      <w:r w:rsidR="00B56BD5">
        <w:t xml:space="preserve">(..).  </w:t>
      </w:r>
      <w:proofErr w:type="spellStart"/>
      <w:proofErr w:type="gramStart"/>
      <w:r w:rsidR="00B56BD5">
        <w:t>configurable:false</w:t>
      </w:r>
      <w:proofErr w:type="spellEnd"/>
      <w:proofErr w:type="gramEnd"/>
      <w:r w:rsidR="00B56BD5">
        <w:t xml:space="preserve"> also prevents the ability to use the delete keyword on that property.</w:t>
      </w:r>
      <w:r w:rsidR="006F11D9">
        <w:t xml:space="preserve">  The enumerable property descriptor controls whether or not your properties show up in certain enumerations for instance for</w:t>
      </w:r>
      <w:proofErr w:type="gramStart"/>
      <w:r w:rsidR="006F11D9">
        <w:t xml:space="preserve"> ..</w:t>
      </w:r>
      <w:proofErr w:type="gramEnd"/>
      <w:r w:rsidR="006F11D9">
        <w:t xml:space="preserve"> in loops.</w:t>
      </w:r>
    </w:p>
    <w:p w:rsidR="00B56BD5" w:rsidRDefault="00B56BD5" w:rsidP="007A684A">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The </w:t>
      </w:r>
      <w:r w:rsidRPr="002D20D7">
        <w:rPr>
          <w:b/>
        </w:rPr>
        <w:t>delete</w:t>
      </w:r>
      <w:r>
        <w:t xml:space="preserve"> </w:t>
      </w:r>
      <w:r w:rsidRPr="002D20D7">
        <w:rPr>
          <w:b/>
        </w:rPr>
        <w:t>keyword</w:t>
      </w:r>
      <w:r>
        <w:t xml:space="preserve"> is only </w:t>
      </w:r>
      <w:r w:rsidR="00DD4B85">
        <w:t>used to remove object properties, not free up allocated memory like in other languages.  If the delete keyword is used and the property deleted is the last reference to some object/function it will be garbage collected.</w:t>
      </w:r>
    </w:p>
    <w:p w:rsidR="00C634EE" w:rsidRPr="00C634EE" w:rsidRDefault="00C634EE" w:rsidP="00C634EE">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C634EE">
        <w:rPr>
          <w:b/>
        </w:rPr>
        <w:t>Immutability</w:t>
      </w:r>
      <w:r>
        <w:t>:</w:t>
      </w:r>
      <w:r>
        <w:br/>
      </w:r>
      <w:r>
        <w:br/>
      </w:r>
      <w:r w:rsidRPr="00C634EE">
        <w:rPr>
          <w:b/>
        </w:rPr>
        <w:t>Constants</w:t>
      </w:r>
      <w:r>
        <w:t>:  b</w:t>
      </w:r>
      <w:r w:rsidRPr="00C634EE">
        <w:t xml:space="preserve">y combining </w:t>
      </w:r>
      <w:proofErr w:type="spellStart"/>
      <w:r w:rsidRPr="00C634EE">
        <w:t>writable:false</w:t>
      </w:r>
      <w:proofErr w:type="spellEnd"/>
      <w:r w:rsidRPr="00C634EE">
        <w:t xml:space="preserve"> and </w:t>
      </w:r>
      <w:proofErr w:type="spellStart"/>
      <w:r w:rsidRPr="00C634EE">
        <w:t>configurable:false</w:t>
      </w:r>
      <w:proofErr w:type="spellEnd"/>
      <w:r w:rsidRPr="00C634EE">
        <w:t>, you can essentially create a constant (cannot be changed, redefined or deleted) as an object property</w:t>
      </w:r>
      <w:r>
        <w:br/>
      </w:r>
      <w:r>
        <w:br/>
      </w:r>
      <w:r w:rsidRPr="00C634EE">
        <w:rPr>
          <w:b/>
        </w:rPr>
        <w:t>Prevent Extensions</w:t>
      </w:r>
      <w:r>
        <w:t>: i</w:t>
      </w:r>
      <w:r w:rsidR="006F11D9" w:rsidRPr="00C634EE">
        <w:t xml:space="preserve">f you want to prevent an object from having new properties added to it, but otherwise leave the rest of the object's properties alone, call </w:t>
      </w:r>
      <w:proofErr w:type="spellStart"/>
      <w:r w:rsidR="006F11D9" w:rsidRPr="00C634EE">
        <w:t>Object.preventExtensions</w:t>
      </w:r>
      <w:proofErr w:type="spellEnd"/>
      <w:r w:rsidR="006F11D9" w:rsidRPr="00C634EE">
        <w:t>(..).</w:t>
      </w:r>
      <w:r>
        <w:br/>
      </w:r>
      <w:r>
        <w:br/>
      </w:r>
      <w:r w:rsidRPr="00C634EE">
        <w:rPr>
          <w:b/>
        </w:rPr>
        <w:t>Seal</w:t>
      </w:r>
      <w:r>
        <w:t xml:space="preserve">: </w:t>
      </w:r>
      <w:proofErr w:type="spellStart"/>
      <w:r w:rsidRPr="00C634EE">
        <w:t>Object.seal</w:t>
      </w:r>
      <w:proofErr w:type="spellEnd"/>
      <w:r w:rsidRPr="00C634EE">
        <w:t xml:space="preserve">(..) creates a "sealed" object, which means it takes an existing object and essentially calls </w:t>
      </w:r>
      <w:proofErr w:type="spellStart"/>
      <w:r w:rsidRPr="00C634EE">
        <w:t>Object.preventExtensions</w:t>
      </w:r>
      <w:proofErr w:type="spellEnd"/>
      <w:r w:rsidRPr="00C634EE">
        <w:t xml:space="preserve">(..) on it, but also marks all its existing properties as </w:t>
      </w:r>
      <w:proofErr w:type="spellStart"/>
      <w:r w:rsidRPr="00C634EE">
        <w:t>configurable:false</w:t>
      </w:r>
      <w:proofErr w:type="spellEnd"/>
      <w:r w:rsidRPr="00C634EE">
        <w:t>.</w:t>
      </w:r>
      <w:r>
        <w:t xml:space="preserve"> </w:t>
      </w:r>
      <w:r w:rsidRPr="00C634EE">
        <w:t xml:space="preserve"> So, not only can you not add any more properties, but you also cannot </w:t>
      </w:r>
      <w:r w:rsidRPr="00C634EE">
        <w:lastRenderedPageBreak/>
        <w:t>reconfigure or delete any existing properties (though you can still modify their values).</w:t>
      </w:r>
      <w:r>
        <w:br/>
      </w:r>
      <w:r>
        <w:br/>
      </w:r>
      <w:r w:rsidRPr="00C634EE">
        <w:rPr>
          <w:b/>
        </w:rPr>
        <w:t>Freeze</w:t>
      </w:r>
      <w:r>
        <w:t xml:space="preserve">: </w:t>
      </w:r>
      <w:proofErr w:type="spellStart"/>
      <w:r w:rsidRPr="00C634EE">
        <w:t>Object.freeze</w:t>
      </w:r>
      <w:proofErr w:type="spellEnd"/>
      <w:r w:rsidRPr="00C634EE">
        <w:t xml:space="preserve">(..) creates a frozen object, which means it takes an existing object and essentially calls </w:t>
      </w:r>
      <w:proofErr w:type="spellStart"/>
      <w:r w:rsidRPr="00C634EE">
        <w:t>Object.seal</w:t>
      </w:r>
      <w:proofErr w:type="spellEnd"/>
      <w:r w:rsidRPr="00C634EE">
        <w:t xml:space="preserve">(..) on it, but it also marks all "data accessor" properties as </w:t>
      </w:r>
      <w:proofErr w:type="spellStart"/>
      <w:proofErr w:type="gramStart"/>
      <w:r w:rsidRPr="00C634EE">
        <w:t>writable:false</w:t>
      </w:r>
      <w:proofErr w:type="spellEnd"/>
      <w:proofErr w:type="gramEnd"/>
      <w:r w:rsidRPr="00C634EE">
        <w:t>, so that their values cannot be changed.  This approach is the highest level of immutability that you can attain for an object itself, as it prevents any changes to the object or to any of its direct properties (though, as mentioned above, the contents of any referenced other objects are unaffected).</w:t>
      </w:r>
    </w:p>
    <w:p w:rsidR="006F11D9" w:rsidRPr="001E326F" w:rsidRDefault="001E326F" w:rsidP="007A684A">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rPr>
          <w:b/>
        </w:rPr>
      </w:pPr>
      <w:r w:rsidRPr="001E326F">
        <w:rPr>
          <w:b/>
        </w:rPr>
        <w:t>[[Get]] and [[Put]]</w:t>
      </w:r>
      <w:r>
        <w:t>: are the 2 internal functions w</w:t>
      </w:r>
      <w:r w:rsidRPr="001E326F">
        <w:t xml:space="preserve">hich handle property accesses.  Either through object-literal syntax with get </w:t>
      </w:r>
      <w:proofErr w:type="gramStart"/>
      <w:r w:rsidRPr="001E326F">
        <w:t>a(</w:t>
      </w:r>
      <w:proofErr w:type="gramEnd"/>
      <w:r w:rsidRPr="001E326F">
        <w:t xml:space="preserve">) { .. } or through explicit definition with </w:t>
      </w:r>
      <w:proofErr w:type="spellStart"/>
      <w:r w:rsidRPr="001E326F">
        <w:t>defineProperty</w:t>
      </w:r>
      <w:proofErr w:type="spellEnd"/>
      <w:r w:rsidRPr="001E326F">
        <w:t>(..) we can define our own get and set functions for an object property.  When you define a property to have either a getter or a setter or both, its definition becomes an "accessor descriptor" (as opposed to a "data descriptor"). For accessor-descriptors, the value and writable characteristics of the descriptor are moot and ignored, and instead JS considers the set and get characteristics of the property (as well as configurable and enumerable).</w:t>
      </w:r>
    </w:p>
    <w:p w:rsidR="001E326F" w:rsidRPr="001E326F" w:rsidRDefault="001E326F" w:rsidP="001E326F">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rPr>
          <w:b/>
        </w:rPr>
      </w:pPr>
      <w:r>
        <w:rPr>
          <w:b/>
        </w:rPr>
        <w:t>Existence</w:t>
      </w:r>
      <w:r>
        <w:t>: (“prop” i</w:t>
      </w:r>
      <w:r w:rsidRPr="001E326F">
        <w:t xml:space="preserve">n </w:t>
      </w:r>
      <w:proofErr w:type="spellStart"/>
      <w:r w:rsidRPr="001E326F">
        <w:t>obj</w:t>
      </w:r>
      <w:proofErr w:type="spellEnd"/>
      <w:r w:rsidRPr="001E326F">
        <w:t xml:space="preserve">) or </w:t>
      </w:r>
      <w:proofErr w:type="spellStart"/>
      <w:proofErr w:type="gramStart"/>
      <w:r w:rsidRPr="001E326F">
        <w:t>obj.hasOwnProperty</w:t>
      </w:r>
      <w:proofErr w:type="spellEnd"/>
      <w:proofErr w:type="gramEnd"/>
      <w:r w:rsidRPr="001E326F">
        <w:t xml:space="preserve">(“prop”) evaluate to a </w:t>
      </w:r>
      <w:proofErr w:type="spellStart"/>
      <w:r w:rsidRPr="001E326F">
        <w:t>boolean</w:t>
      </w:r>
      <w:proofErr w:type="spellEnd"/>
      <w:r w:rsidRPr="001E326F">
        <w:t xml:space="preserve"> describing the existence of the property in an object.  The in operator will check to see if the property is in the object, or if it exists at any higher level of the [[Prototype]] chain </w:t>
      </w:r>
      <w:r>
        <w:t>object traversal</w:t>
      </w:r>
      <w:r w:rsidRPr="001E326F">
        <w:t xml:space="preserve">. By contrast, </w:t>
      </w:r>
      <w:proofErr w:type="spellStart"/>
      <w:r w:rsidRPr="001E326F">
        <w:t>hasOwnProperty</w:t>
      </w:r>
      <w:proofErr w:type="spellEnd"/>
      <w:r w:rsidRPr="001E326F">
        <w:t xml:space="preserve">(..) checks to see if only </w:t>
      </w:r>
      <w:proofErr w:type="spellStart"/>
      <w:r w:rsidRPr="001E326F">
        <w:t>myObject</w:t>
      </w:r>
      <w:proofErr w:type="spellEnd"/>
      <w:r w:rsidRPr="001E326F">
        <w:t xml:space="preserve"> has the property or not, and will not consult the [[Prototype]] chain.</w:t>
      </w:r>
    </w:p>
    <w:p w:rsidR="00006169" w:rsidRPr="00006169" w:rsidRDefault="00006169" w:rsidP="00006169">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sidRPr="00006169">
        <w:t>Object.keys</w:t>
      </w:r>
      <w:proofErr w:type="spellEnd"/>
      <w:r w:rsidRPr="00006169">
        <w:t xml:space="preserve">(..) returns an array of all enumerable properties, whereas </w:t>
      </w:r>
      <w:proofErr w:type="spellStart"/>
      <w:r w:rsidRPr="00006169">
        <w:t>Object.getOwnPropertyNames</w:t>
      </w:r>
      <w:proofErr w:type="spellEnd"/>
      <w:r w:rsidRPr="00006169">
        <w:t xml:space="preserve">(..) returns an array of all properties, enumerable or not.  </w:t>
      </w:r>
      <w:proofErr w:type="spellStart"/>
      <w:r w:rsidRPr="00006169">
        <w:t>propertyIsEnumerable</w:t>
      </w:r>
      <w:proofErr w:type="spellEnd"/>
      <w:r w:rsidRPr="00006169">
        <w:t xml:space="preserve">(..) tests whether the given property name exists directly on the object and is also </w:t>
      </w:r>
      <w:proofErr w:type="spellStart"/>
      <w:proofErr w:type="gramStart"/>
      <w:r w:rsidRPr="00006169">
        <w:t>enumerable:true</w:t>
      </w:r>
      <w:proofErr w:type="spellEnd"/>
      <w:proofErr w:type="gramEnd"/>
      <w:r w:rsidRPr="00006169">
        <w:t>.</w:t>
      </w:r>
    </w:p>
    <w:p w:rsidR="002D20D7" w:rsidRPr="002D20D7" w:rsidRDefault="002D20D7" w:rsidP="002D20D7">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2D20D7">
        <w:t xml:space="preserve">ES5 also added several </w:t>
      </w:r>
      <w:r w:rsidRPr="002D20D7">
        <w:rPr>
          <w:b/>
        </w:rPr>
        <w:t>iteration helpers for arrays</w:t>
      </w:r>
      <w:r w:rsidRPr="002D20D7">
        <w:t xml:space="preserve">, including </w:t>
      </w:r>
      <w:proofErr w:type="spellStart"/>
      <w:r w:rsidRPr="002D20D7">
        <w:rPr>
          <w:b/>
        </w:rPr>
        <w:t>forEach</w:t>
      </w:r>
      <w:proofErr w:type="spellEnd"/>
      <w:r w:rsidRPr="002D20D7">
        <w:t xml:space="preserve">(..), </w:t>
      </w:r>
      <w:r w:rsidRPr="002D20D7">
        <w:rPr>
          <w:b/>
        </w:rPr>
        <w:t>every</w:t>
      </w:r>
      <w:r w:rsidRPr="002D20D7">
        <w:t xml:space="preserve">(..), and </w:t>
      </w:r>
      <w:r w:rsidRPr="002D20D7">
        <w:rPr>
          <w:b/>
        </w:rPr>
        <w:t>some</w:t>
      </w:r>
      <w:r w:rsidRPr="002D20D7">
        <w:t>(..). Each of these helpers accepts a function callback to apply to each element in the array, differing only in how they respectively respond to a return value from the callback.</w:t>
      </w:r>
      <w:r>
        <w:br/>
      </w:r>
      <w:r>
        <w:br/>
      </w:r>
      <w:proofErr w:type="spellStart"/>
      <w:r w:rsidRPr="002D20D7">
        <w:t>forEach</w:t>
      </w:r>
      <w:proofErr w:type="spellEnd"/>
      <w:r w:rsidRPr="002D20D7">
        <w:t>(..) will iterate over all values in the array, and ignores any callback return values. every(..) keeps going until the end or the callback returns a false (or "</w:t>
      </w:r>
      <w:proofErr w:type="spellStart"/>
      <w:r w:rsidRPr="002D20D7">
        <w:t>falsy</w:t>
      </w:r>
      <w:proofErr w:type="spellEnd"/>
      <w:r w:rsidRPr="002D20D7">
        <w:t>") value, whereas some(..) keeps going until the end or the callback returns a true (or "</w:t>
      </w:r>
      <w:proofErr w:type="spellStart"/>
      <w:r w:rsidRPr="002D20D7">
        <w:t>truthy</w:t>
      </w:r>
      <w:proofErr w:type="spellEnd"/>
      <w:r w:rsidRPr="002D20D7">
        <w:t>") value.  These special return values inside every(..) and some(..) act somewhat like a break statement inside a normal for loop, in that they stop the iteration early before it reaches the end.</w:t>
      </w:r>
      <w:r>
        <w:br/>
      </w:r>
      <w:r>
        <w:br/>
        <w:t>The</w:t>
      </w:r>
      <w:r w:rsidRPr="002D20D7">
        <w:t xml:space="preserve"> order of iteration over an object's properties is not guaranteed and may vary between different JS engines. Do not rely on any observed ordering for anything that requires consistency among environments.</w:t>
      </w:r>
    </w:p>
    <w:p w:rsidR="00FF0302" w:rsidRPr="001B544C" w:rsidRDefault="00E76278" w:rsidP="001B544C">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rPr>
          <w:b/>
        </w:rPr>
      </w:pPr>
      <w:r>
        <w:t xml:space="preserve">As of ES6, </w:t>
      </w:r>
      <w:proofErr w:type="spellStart"/>
      <w:r>
        <w:t>Javascript</w:t>
      </w:r>
      <w:proofErr w:type="spellEnd"/>
      <w:r>
        <w:t xml:space="preserve"> has a for</w:t>
      </w:r>
      <w:proofErr w:type="gramStart"/>
      <w:r>
        <w:t xml:space="preserve"> ..</w:t>
      </w:r>
      <w:proofErr w:type="gramEnd"/>
      <w:r>
        <w:t xml:space="preserve"> of loop </w:t>
      </w:r>
      <w:r w:rsidR="00FF0302">
        <w:t>for iterating over arrays and objects.  Arrays have a built-in @@iterator (iterator object), but Objects need a custom @@iterator to be defined before using a for</w:t>
      </w:r>
      <w:proofErr w:type="gramStart"/>
      <w:r w:rsidR="00FF0302">
        <w:t xml:space="preserve"> ..</w:t>
      </w:r>
      <w:proofErr w:type="gramEnd"/>
      <w:r w:rsidR="00FF0302">
        <w:t xml:space="preserve"> of loop on it.  This can be either declared directly with [</w:t>
      </w:r>
      <w:proofErr w:type="spellStart"/>
      <w:r w:rsidR="00FF0302">
        <w:t>Symbol.iterator</w:t>
      </w:r>
      <w:proofErr w:type="spellEnd"/>
      <w:r w:rsidR="00FF0302">
        <w:t xml:space="preserve">]: or with </w:t>
      </w:r>
      <w:proofErr w:type="spellStart"/>
      <w:r w:rsidR="00FF0302">
        <w:t>Object.defineProperty</w:t>
      </w:r>
      <w:proofErr w:type="spellEnd"/>
      <w:r w:rsidR="00FF0302">
        <w:t>(.</w:t>
      </w:r>
      <w:r w:rsidR="00FF0302" w:rsidRPr="00FF0302">
        <w:t>..,</w:t>
      </w:r>
      <w:r w:rsidR="00FF0302">
        <w:t xml:space="preserve"> </w:t>
      </w:r>
      <w:proofErr w:type="spellStart"/>
      <w:r w:rsidR="00FF0302" w:rsidRPr="00FF0302">
        <w:t>Symbol.iterator</w:t>
      </w:r>
      <w:proofErr w:type="spellEnd"/>
      <w:r w:rsidR="00FF0302" w:rsidRPr="00FF0302">
        <w:t>, …</w:t>
      </w:r>
      <w:r w:rsidR="00FF0302">
        <w:t>).</w:t>
      </w:r>
    </w:p>
    <w:p w:rsidR="003C2398" w:rsidRPr="003C2398" w:rsidRDefault="003C2398" w:rsidP="003C2398"/>
    <w:p w:rsidR="003C2398" w:rsidRDefault="000F0853" w:rsidP="004D504F">
      <w:pPr>
        <w:pStyle w:val="Heading3"/>
      </w:pPr>
      <w:bookmarkStart w:id="29" w:name="_Toc457826227"/>
      <w:r>
        <w:t>The Object Prototype Chain</w:t>
      </w:r>
      <w:bookmarkEnd w:id="29"/>
    </w:p>
    <w:p w:rsidR="004D504F" w:rsidRPr="004D504F" w:rsidRDefault="004D504F" w:rsidP="004D504F"/>
    <w:p w:rsidR="003C2398" w:rsidRPr="003C2398" w:rsidRDefault="001B544C" w:rsidP="0062707F">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
        </w:rPr>
      </w:pPr>
      <w:r w:rsidRPr="003C2398">
        <w:rPr>
          <w:b/>
        </w:rPr>
        <w:t>[[Prototype]]</w:t>
      </w:r>
      <w:r>
        <w:t xml:space="preserve"> is a link/reference to a possible chain of other related objects.  A [[P</w:t>
      </w:r>
      <w:r w:rsidRPr="001B544C">
        <w:t xml:space="preserve">rototype]] linkage can be made with </w:t>
      </w:r>
      <w:proofErr w:type="spellStart"/>
      <w:r w:rsidRPr="001B544C">
        <w:t>Object.create</w:t>
      </w:r>
      <w:proofErr w:type="spellEnd"/>
      <w:r w:rsidRPr="001B544C">
        <w:t xml:space="preserve">(..) like: </w:t>
      </w:r>
      <w:proofErr w:type="spellStart"/>
      <w:r w:rsidRPr="003C2398">
        <w:rPr>
          <w:lang w:val="en"/>
        </w:rPr>
        <w:t>var</w:t>
      </w:r>
      <w:proofErr w:type="spellEnd"/>
      <w:r w:rsidRPr="003C2398">
        <w:rPr>
          <w:lang w:val="en"/>
        </w:rPr>
        <w:t xml:space="preserve"> </w:t>
      </w:r>
      <w:r w:rsidRPr="001B544C">
        <w:t>obj2</w:t>
      </w:r>
      <w:r w:rsidRPr="003C2398">
        <w:rPr>
          <w:lang w:val="en"/>
        </w:rPr>
        <w:t xml:space="preserve"> = </w:t>
      </w:r>
      <w:proofErr w:type="spellStart"/>
      <w:r w:rsidRPr="003C2398">
        <w:rPr>
          <w:lang w:val="en"/>
        </w:rPr>
        <w:t>Object.create</w:t>
      </w:r>
      <w:proofErr w:type="spellEnd"/>
      <w:proofErr w:type="gramStart"/>
      <w:r w:rsidRPr="003C2398">
        <w:rPr>
          <w:lang w:val="en"/>
        </w:rPr>
        <w:t xml:space="preserve">( </w:t>
      </w:r>
      <w:r w:rsidRPr="001B544C">
        <w:t>obj</w:t>
      </w:r>
      <w:proofErr w:type="gramEnd"/>
      <w:r w:rsidRPr="001B544C">
        <w:t>1</w:t>
      </w:r>
      <w:r w:rsidRPr="003C2398">
        <w:rPr>
          <w:lang w:val="en"/>
        </w:rPr>
        <w:t xml:space="preserve"> );</w:t>
      </w:r>
      <w:r w:rsidRPr="001B544C">
        <w:t xml:space="preserve">  When trying to </w:t>
      </w:r>
      <w:r w:rsidRPr="001B544C">
        <w:lastRenderedPageBreak/>
        <w:t xml:space="preserve">access a property that does not exist, </w:t>
      </w:r>
      <w:proofErr w:type="spellStart"/>
      <w:r w:rsidRPr="001B544C">
        <w:t>Javascript</w:t>
      </w:r>
      <w:proofErr w:type="spellEnd"/>
      <w:r w:rsidRPr="001B544C">
        <w:t xml:space="preserve"> checks the [[Prototype]] chain.  If no matching property is ever found by the end of the chain, the return result from the [[Get]] operation is undefined.</w:t>
      </w:r>
    </w:p>
    <w:p w:rsidR="001B544C" w:rsidRPr="003C2398" w:rsidRDefault="001B544C" w:rsidP="0062707F">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
        </w:rPr>
      </w:pPr>
      <w:r w:rsidRPr="001B544C">
        <w:t xml:space="preserve">Similar to this [[Prototype]] chain look-up process, if you use a </w:t>
      </w:r>
      <w:proofErr w:type="spellStart"/>
      <w:proofErr w:type="gramStart"/>
      <w:r w:rsidRPr="001B544C">
        <w:t>for..</w:t>
      </w:r>
      <w:proofErr w:type="gramEnd"/>
      <w:r w:rsidRPr="001B544C">
        <w:t>in</w:t>
      </w:r>
      <w:proofErr w:type="spellEnd"/>
      <w:r w:rsidRPr="001B544C">
        <w:t xml:space="preserve"> loop to iterate over an object, any property that can be reached via its chain (and is also enumerable) will be enumerated. If you use the in operator to test for the existence of a property on an object, in will check the entire chain of the object (regardless of </w:t>
      </w:r>
      <w:proofErr w:type="spellStart"/>
      <w:r w:rsidRPr="001B544C">
        <w:t>enumerability</w:t>
      </w:r>
      <w:proofErr w:type="spellEnd"/>
      <w:r w:rsidRPr="001B544C">
        <w:t>).</w:t>
      </w:r>
    </w:p>
    <w:p w:rsidR="003C2398" w:rsidRPr="003C2398" w:rsidRDefault="003C2398" w:rsidP="008535FB">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rPr>
          <w:b/>
        </w:rPr>
      </w:pPr>
      <w:r>
        <w:t xml:space="preserve">All </w:t>
      </w:r>
      <w:proofErr w:type="spellStart"/>
      <w:r>
        <w:t>Javascript</w:t>
      </w:r>
      <w:proofErr w:type="spellEnd"/>
      <w:r>
        <w:t xml:space="preserve"> objects have </w:t>
      </w:r>
      <w:proofErr w:type="spellStart"/>
      <w:r>
        <w:t>Object.prototype</w:t>
      </w:r>
      <w:proofErr w:type="spellEnd"/>
      <w:r>
        <w:t xml:space="preserve"> at the top of their [[Prototype]] chain which contains functions </w:t>
      </w:r>
      <w:proofErr w:type="gramStart"/>
      <w:r>
        <w:t>like .</w:t>
      </w:r>
      <w:proofErr w:type="spellStart"/>
      <w:r>
        <w:t>toString</w:t>
      </w:r>
      <w:proofErr w:type="spellEnd"/>
      <w:proofErr w:type="gramEnd"/>
      <w:r>
        <w:t>(), .</w:t>
      </w:r>
      <w:proofErr w:type="spellStart"/>
      <w:r>
        <w:t>valueOf</w:t>
      </w:r>
      <w:proofErr w:type="spellEnd"/>
      <w:r>
        <w:t>(), .</w:t>
      </w:r>
      <w:proofErr w:type="spellStart"/>
      <w:r>
        <w:t>hasOwnProperty</w:t>
      </w:r>
      <w:proofErr w:type="spellEnd"/>
      <w:r>
        <w:t>(), and .</w:t>
      </w:r>
      <w:proofErr w:type="spellStart"/>
      <w:r>
        <w:t>isPrototypeOf</w:t>
      </w:r>
      <w:proofErr w:type="spellEnd"/>
      <w:r>
        <w:t>().</w:t>
      </w:r>
    </w:p>
    <w:p w:rsidR="00A33A9F" w:rsidRDefault="00805210" w:rsidP="00A33A9F">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A33A9F">
        <w:rPr>
          <w:b/>
        </w:rPr>
        <w:t>Shadowing</w:t>
      </w:r>
      <w:r>
        <w:t>:  when an object (obj1) sets the value of a property belonging not to itself, but belonging to an object (obj2) in its [[Prototype]] link chain.  When this occurs, a property</w:t>
      </w:r>
      <w:r w:rsidR="00A33A9F">
        <w:t xml:space="preserve"> of the same name</w:t>
      </w:r>
      <w:r>
        <w:t xml:space="preserve"> is created </w:t>
      </w:r>
      <w:r w:rsidR="00A33A9F">
        <w:t>inside of</w:t>
      </w:r>
      <w:r>
        <w:t xml:space="preserve"> obj1</w:t>
      </w:r>
      <w:r w:rsidR="00A33A9F">
        <w:t xml:space="preserve"> and that property is said to shadow obj2’s version of the property.  </w:t>
      </w:r>
      <w:r w:rsidR="00A33A9F">
        <w:br/>
      </w:r>
      <w:r w:rsidR="00A33A9F">
        <w:br/>
        <w:t xml:space="preserve">Shadowing is complicated and not recommended as there are cleaner ways to execute this same concept.  </w:t>
      </w:r>
      <w:r w:rsidR="00A33A9F" w:rsidRPr="00A33A9F">
        <w:t xml:space="preserve">Be very careful when dealing with delegated properties that you modify. If you wanted to increment </w:t>
      </w:r>
      <w:r w:rsidR="00A33A9F">
        <w:t>obj2</w:t>
      </w:r>
      <w:r w:rsidR="00A33A9F" w:rsidRPr="00A33A9F">
        <w:t xml:space="preserve">.a, the only proper way is </w:t>
      </w:r>
      <w:r w:rsidR="00A33A9F">
        <w:t>obj2</w:t>
      </w:r>
      <w:r w:rsidR="00A33A9F" w:rsidRPr="00A33A9F">
        <w:t>.a++</w:t>
      </w:r>
      <w:r w:rsidR="00A33A9F">
        <w:t>.</w:t>
      </w:r>
    </w:p>
    <w:p w:rsidR="00A33A9F" w:rsidRDefault="00A33A9F" w:rsidP="00483EF5">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483EF5">
        <w:t>In JavaScript, classes can</w:t>
      </w:r>
      <w:r w:rsidR="00483EF5">
        <w:t>'t (being that they don't exist</w:t>
      </w:r>
      <w:r w:rsidRPr="00483EF5">
        <w:t xml:space="preserve">) describe what an object can do. The object defines its own behavior directly. </w:t>
      </w:r>
      <w:r w:rsidR="00483EF5">
        <w:t xml:space="preserve"> </w:t>
      </w:r>
      <w:r w:rsidRPr="00483EF5">
        <w:t>There's just the object</w:t>
      </w:r>
      <w:r w:rsidR="00483EF5">
        <w:t>.</w:t>
      </w:r>
      <w:r w:rsidR="00562D55">
        <w:t xml:space="preserve"> </w:t>
      </w:r>
      <w:r w:rsidR="00483EF5">
        <w:t xml:space="preserve"> </w:t>
      </w:r>
      <w:r w:rsidR="00562D55">
        <w:t>True c</w:t>
      </w:r>
      <w:r w:rsidR="00483EF5">
        <w:t xml:space="preserve">lass instantiated objects are all separate copies of each other with their inherited functionality copied </w:t>
      </w:r>
      <w:r w:rsidR="00562D55">
        <w:t>from their ancestors</w:t>
      </w:r>
      <w:r w:rsidR="00483EF5">
        <w:t xml:space="preserve">.  </w:t>
      </w:r>
      <w:proofErr w:type="spellStart"/>
      <w:r w:rsidR="00483EF5">
        <w:t>Javascript</w:t>
      </w:r>
      <w:proofErr w:type="spellEnd"/>
      <w:r w:rsidR="00483EF5">
        <w:t xml:space="preserve"> “so-called class” objects are </w:t>
      </w:r>
      <w:r w:rsidR="00562D55">
        <w:t xml:space="preserve">nothing more than </w:t>
      </w:r>
      <w:r w:rsidR="00483EF5">
        <w:t>separate objects pointing to each other and there is no true inheritance.</w:t>
      </w:r>
      <w:r w:rsidR="00562D55">
        <w:t xml:space="preserve">  Rather than inheritance a better description is delegation.</w:t>
      </w:r>
    </w:p>
    <w:p w:rsidR="00562D55" w:rsidRDefault="00A43B2E" w:rsidP="00A43B2E">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sidRPr="00A43B2E">
        <w:t>Javascript</w:t>
      </w:r>
      <w:proofErr w:type="spellEnd"/>
      <w:r w:rsidRPr="00A43B2E">
        <w:t xml:space="preserve"> has no special constructor functions.  W</w:t>
      </w:r>
      <w:r w:rsidR="00562D55" w:rsidRPr="00A43B2E">
        <w:t>hen you put the new keyword in front of a normal function call</w:t>
      </w:r>
      <w:r>
        <w:t xml:space="preserve"> (any function)</w:t>
      </w:r>
      <w:r w:rsidR="00562D55" w:rsidRPr="00A43B2E">
        <w:t>, that makes that function call a "constructor call". In fact, new sort of hijacks any normal function and calls it in a fashion that constructs an object, in addition to whatever else it was going to do.</w:t>
      </w:r>
      <w:r w:rsidRPr="00A43B2E">
        <w:t xml:space="preserve">  Functions aren't constructors, but function calls are "constructor calls" if and only if new is used.</w:t>
      </w:r>
    </w:p>
    <w:p w:rsidR="00A43B2E" w:rsidRDefault="00DF008C" w:rsidP="00DF008C">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DF008C">
        <w:rPr>
          <w:b/>
        </w:rPr>
        <w:t>Linking object prototypes</w:t>
      </w:r>
      <w:r w:rsidRPr="00DF008C">
        <w:t>:</w:t>
      </w:r>
      <w:r w:rsidRPr="00DF008C">
        <w:br/>
        <w:t xml:space="preserve">obj1.prototype = </w:t>
      </w:r>
      <w:proofErr w:type="spellStart"/>
      <w:r w:rsidRPr="00DF008C">
        <w:t>Object.create</w:t>
      </w:r>
      <w:proofErr w:type="spellEnd"/>
      <w:proofErr w:type="gramStart"/>
      <w:r w:rsidRPr="00DF008C">
        <w:t>( obj2.prototype</w:t>
      </w:r>
      <w:proofErr w:type="gramEnd"/>
      <w:r w:rsidRPr="00DF008C">
        <w:t xml:space="preserve"> ); // pre ES6</w:t>
      </w:r>
      <w:r>
        <w:br/>
      </w:r>
      <w:proofErr w:type="spellStart"/>
      <w:r w:rsidRPr="00DF008C">
        <w:t>Object.setPrototypeOf</w:t>
      </w:r>
      <w:proofErr w:type="spellEnd"/>
      <w:r w:rsidRPr="00DF008C">
        <w:t>( obj1.prototype, obj2.prototype ); // ES6+</w:t>
      </w:r>
    </w:p>
    <w:p w:rsidR="00DF008C" w:rsidRDefault="00DF008C" w:rsidP="00DF008C">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pPr>
      <w:r>
        <w:rPr>
          <w:b/>
        </w:rPr>
        <w:t>Introspection</w:t>
      </w:r>
      <w:r>
        <w:t>:</w:t>
      </w:r>
      <w:r w:rsidRPr="00DF008C">
        <w:t xml:space="preserve">  </w:t>
      </w:r>
      <w:proofErr w:type="spellStart"/>
      <w:r>
        <w:t>obj</w:t>
      </w:r>
      <w:proofErr w:type="spellEnd"/>
      <w:r w:rsidRPr="00DF008C">
        <w:t xml:space="preserve"> </w:t>
      </w:r>
      <w:proofErr w:type="spellStart"/>
      <w:r w:rsidRPr="00DF008C">
        <w:t>instanceof</w:t>
      </w:r>
      <w:proofErr w:type="spellEnd"/>
      <w:r w:rsidRPr="00DF008C">
        <w:t xml:space="preserve"> </w:t>
      </w:r>
      <w:proofErr w:type="spellStart"/>
      <w:r>
        <w:t>ClassName</w:t>
      </w:r>
      <w:proofErr w:type="spellEnd"/>
      <w:r w:rsidRPr="00DF008C">
        <w:t>;</w:t>
      </w:r>
      <w:r>
        <w:br/>
      </w:r>
      <w:r w:rsidRPr="00DF008C">
        <w:br/>
        <w:t xml:space="preserve">The </w:t>
      </w:r>
      <w:proofErr w:type="spellStart"/>
      <w:r w:rsidRPr="00DF008C">
        <w:t>instanceof</w:t>
      </w:r>
      <w:proofErr w:type="spellEnd"/>
      <w:r w:rsidRPr="00DF008C">
        <w:t xml:space="preserve"> operator takes a plain object as its left-hand operand and a function as its right-hand operand. The question </w:t>
      </w:r>
      <w:proofErr w:type="spellStart"/>
      <w:r w:rsidRPr="00DF008C">
        <w:t>instanceof</w:t>
      </w:r>
      <w:proofErr w:type="spellEnd"/>
      <w:r w:rsidRPr="00DF008C">
        <w:t xml:space="preserve"> answers is: in the entire [[Prototype]] chain of a, does the object arbitrarily pointed to by </w:t>
      </w:r>
      <w:proofErr w:type="spellStart"/>
      <w:r w:rsidRPr="00DF008C">
        <w:t>Foo.prototype</w:t>
      </w:r>
      <w:proofErr w:type="spellEnd"/>
      <w:r w:rsidRPr="00DF008C">
        <w:t xml:space="preserve"> ever appear?</w:t>
      </w:r>
    </w:p>
    <w:p w:rsidR="000F0853" w:rsidRPr="000F0853" w:rsidRDefault="000F0853" w:rsidP="000F0853">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sidRPr="000F0853">
        <w:t>Object.create</w:t>
      </w:r>
      <w:proofErr w:type="spellEnd"/>
      <w:r w:rsidRPr="000F0853">
        <w:t xml:space="preserve">(null) creates an object that has an empty (aka, null) [[Prototype]] linkage, and thus the object can't delegate anywhere. Since such an object has no prototype chain, the </w:t>
      </w:r>
      <w:proofErr w:type="spellStart"/>
      <w:r w:rsidRPr="000F0853">
        <w:t>instanceof</w:t>
      </w:r>
      <w:proofErr w:type="spellEnd"/>
      <w:r w:rsidRPr="000F0853">
        <w:t xml:space="preserve"> operator has nothing to check, so it will always return false. These special empty-[[Prototype]] objects are often called "</w:t>
      </w:r>
      <w:r w:rsidRPr="000F0853">
        <w:rPr>
          <w:b/>
        </w:rPr>
        <w:t>dictionaries</w:t>
      </w:r>
      <w:r w:rsidRPr="000F0853">
        <w:t>" as they are typically used purely for storing data in properties, mostly because they have no possible surprise effects from any delegated properties/functions on the [[Prototype]] chain, and are thus purely flat data storage.</w:t>
      </w:r>
    </w:p>
    <w:p w:rsidR="00F310D5" w:rsidRPr="00085402" w:rsidRDefault="00F310D5" w:rsidP="00085402"/>
    <w:p w:rsidR="009F4660" w:rsidRPr="009F4660" w:rsidRDefault="00993549" w:rsidP="004D504F">
      <w:pPr>
        <w:pStyle w:val="Heading3"/>
      </w:pPr>
      <w:bookmarkStart w:id="30" w:name="_Toc457826228"/>
      <w:r>
        <w:rPr>
          <w:lang w:val="en"/>
        </w:rPr>
        <w:t xml:space="preserve">Behavior Delegation </w:t>
      </w:r>
      <w:r w:rsidR="000F0853">
        <w:rPr>
          <w:lang w:val="en"/>
        </w:rPr>
        <w:t>Oriented Design</w:t>
      </w:r>
      <w:bookmarkEnd w:id="30"/>
    </w:p>
    <w:p w:rsidR="009F4660" w:rsidRDefault="009F4660" w:rsidP="009F4660"/>
    <w:p w:rsidR="00993549" w:rsidRDefault="00993549" w:rsidP="00993549">
      <w:pPr>
        <w:pStyle w:val="ListParagraph"/>
        <w:numPr>
          <w:ilvl w:val="0"/>
          <w:numId w:val="31"/>
        </w:num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 xml:space="preserve">Do not attempt to setup an object </w:t>
      </w:r>
      <w:proofErr w:type="spellStart"/>
      <w:r>
        <w:t>heirarchy</w:t>
      </w:r>
      <w:proofErr w:type="spellEnd"/>
      <w:r>
        <w:t xml:space="preserve"> (as with classes and OOP) with </w:t>
      </w:r>
      <w:proofErr w:type="spellStart"/>
      <w:r>
        <w:t>Javascript</w:t>
      </w:r>
      <w:proofErr w:type="spellEnd"/>
      <w:r>
        <w:t xml:space="preserve"> rather create utility objects to organize common, reusable fu</w:t>
      </w:r>
      <w:r w:rsidRPr="00993549">
        <w:t>nctionality to which other objects can delegate those tasks to.  Rather than organizing the objects in your mind vertically, with Parents flowing down to Children, think of objects side-by-side, as peers, with any direction of delegation links between the objects as necessary</w:t>
      </w:r>
      <w:r>
        <w:t>.  Other objects can now also delegate to the utility function.   Store data properties on the delegator objects not the delegate (utility function) to maintain state.</w:t>
      </w:r>
      <w:r>
        <w:br/>
      </w:r>
      <w:r>
        <w:br/>
      </w:r>
      <w:proofErr w:type="spellStart"/>
      <w:r>
        <w:t>var</w:t>
      </w:r>
      <w:proofErr w:type="spellEnd"/>
      <w:r>
        <w:t xml:space="preserve"> </w:t>
      </w:r>
      <w:proofErr w:type="spellStart"/>
      <w:r>
        <w:t>utilObj</w:t>
      </w:r>
      <w:proofErr w:type="spellEnd"/>
      <w:r>
        <w:t xml:space="preserve"> = </w:t>
      </w:r>
      <w:proofErr w:type="gramStart"/>
      <w:r>
        <w:t xml:space="preserve">{ </w:t>
      </w:r>
      <w:proofErr w:type="spellStart"/>
      <w:r>
        <w:t>setID</w:t>
      </w:r>
      <w:proofErr w:type="spellEnd"/>
      <w:proofErr w:type="gramEnd"/>
      <w:r>
        <w:t>: function(ID) { this.id = ID } };</w:t>
      </w:r>
      <w:r>
        <w:br/>
      </w:r>
      <w:proofErr w:type="spellStart"/>
      <w:r>
        <w:t>var</w:t>
      </w:r>
      <w:proofErr w:type="spellEnd"/>
      <w:r>
        <w:t xml:space="preserve"> obj1 = </w:t>
      </w:r>
      <w:proofErr w:type="spellStart"/>
      <w:r>
        <w:t>Object.create</w:t>
      </w:r>
      <w:proofErr w:type="spellEnd"/>
      <w:r>
        <w:t xml:space="preserve">( </w:t>
      </w:r>
      <w:proofErr w:type="spellStart"/>
      <w:r>
        <w:t>utilObj</w:t>
      </w:r>
      <w:proofErr w:type="spellEnd"/>
      <w:r>
        <w:t xml:space="preserve"> );</w:t>
      </w:r>
      <w:r>
        <w:br/>
        <w:t xml:space="preserve">obj1.init = function () { </w:t>
      </w:r>
      <w:proofErr w:type="spellStart"/>
      <w:r>
        <w:t>this.setID</w:t>
      </w:r>
      <w:proofErr w:type="spellEnd"/>
      <w:r>
        <w:t>(); };</w:t>
      </w:r>
      <w:r>
        <w:br/>
      </w:r>
    </w:p>
    <w:p w:rsidR="00993549" w:rsidRDefault="00993549" w:rsidP="00993549">
      <w:pPr>
        <w:pStyle w:val="ListParagraph"/>
        <w:numPr>
          <w:ilvl w:val="0"/>
          <w:numId w:val="31"/>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Avoid naming function members the same on the delegator and delegate objects.  In OOP this would be equivalent to polymorphism (overriding), in </w:t>
      </w:r>
      <w:proofErr w:type="spellStart"/>
      <w:r>
        <w:t>Javascript</w:t>
      </w:r>
      <w:proofErr w:type="spellEnd"/>
      <w:r>
        <w:t xml:space="preserve"> it is </w:t>
      </w:r>
      <w:proofErr w:type="spellStart"/>
      <w:r>
        <w:t>shawdowing</w:t>
      </w:r>
      <w:proofErr w:type="spellEnd"/>
      <w:r>
        <w:t xml:space="preserve"> which produces unreliable results and is not recommended.</w:t>
      </w:r>
    </w:p>
    <w:p w:rsidR="00993549" w:rsidRDefault="00993549" w:rsidP="00993549">
      <w:pPr>
        <w:pStyle w:val="ListParagraph"/>
        <w:numPr>
          <w:ilvl w:val="0"/>
          <w:numId w:val="31"/>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When calling a function which is delegated and this refers to the delegator (most common), </w:t>
      </w:r>
      <w:proofErr w:type="spellStart"/>
      <w:r>
        <w:t>Javascript</w:t>
      </w:r>
      <w:proofErr w:type="spellEnd"/>
      <w:r>
        <w:t xml:space="preserve"> will look for the function on the delegator and won’t find it then it will follow the [[Prototype]] chain and will find it on the delegate then execute it.  Even though this is true, this will still refer to the delegator due to the call-site rules.  Having our data members as part of the delegator object, this will be what we want to happen.</w:t>
      </w:r>
    </w:p>
    <w:p w:rsidR="00993549" w:rsidRDefault="00993549" w:rsidP="004D504F">
      <w:pPr>
        <w:pStyle w:val="ListParagraph"/>
        <w:numPr>
          <w:ilvl w:val="0"/>
          <w:numId w:val="31"/>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993549">
        <w:t>You cannot create a cycle where two or more objects are mutually delegated (bi-directionally) to each other. If you make B linked to A, and then try to link A to B, you will get an error.</w:t>
      </w:r>
    </w:p>
    <w:p w:rsidR="009F4660" w:rsidRDefault="009F4660" w:rsidP="009F4660"/>
    <w:p w:rsidR="004D504F" w:rsidRDefault="004D504F" w:rsidP="004D504F">
      <w:pPr>
        <w:pStyle w:val="Heading2"/>
      </w:pPr>
      <w:r>
        <w:t>The Module Pattern</w:t>
      </w:r>
    </w:p>
    <w:p w:rsidR="004D504F" w:rsidRDefault="004D504F" w:rsidP="004D504F"/>
    <w:p w:rsidR="004D504F" w:rsidRDefault="004D504F" w:rsidP="004D504F">
      <w:pPr>
        <w:pStyle w:val="Heading3"/>
      </w:pPr>
      <w:r>
        <w:t>Variations</w:t>
      </w:r>
    </w:p>
    <w:p w:rsidR="004D504F" w:rsidRDefault="004D504F" w:rsidP="004D504F"/>
    <w:p w:rsidR="004D504F" w:rsidRDefault="004D504F" w:rsidP="004D504F">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4D504F">
        <w:rPr>
          <w:b/>
        </w:rPr>
        <w:t>Augmentation</w:t>
      </w:r>
      <w:r w:rsidRPr="004D504F">
        <w:t xml:space="preserve">: </w:t>
      </w:r>
      <w:r>
        <w:t>useful to split up module implementation code.  Allows overrides.</w:t>
      </w:r>
      <w:r>
        <w:br/>
      </w:r>
      <w:proofErr w:type="spellStart"/>
      <w:r w:rsidRPr="004D504F">
        <w:t>var</w:t>
      </w:r>
      <w:proofErr w:type="spellEnd"/>
      <w:r w:rsidRPr="004D504F">
        <w:t xml:space="preserve"> MODULE = (function (</w:t>
      </w:r>
      <w:proofErr w:type="spellStart"/>
      <w:r>
        <w:t>api</w:t>
      </w:r>
      <w:proofErr w:type="spellEnd"/>
      <w:r w:rsidRPr="004D504F">
        <w:t xml:space="preserve">) </w:t>
      </w:r>
      <w:proofErr w:type="gramStart"/>
      <w:r w:rsidRPr="004D504F">
        <w:t>{ return</w:t>
      </w:r>
      <w:proofErr w:type="gramEnd"/>
      <w:r w:rsidRPr="004D504F">
        <w:t xml:space="preserve"> </w:t>
      </w:r>
      <w:proofErr w:type="spellStart"/>
      <w:r>
        <w:t>api</w:t>
      </w:r>
      <w:proofErr w:type="spellEnd"/>
      <w:r w:rsidRPr="004D504F">
        <w:t>; }</w:t>
      </w:r>
      <w:r>
        <w:t xml:space="preserve"> </w:t>
      </w:r>
      <w:r w:rsidRPr="004D504F">
        <w:t>(MODULE));</w:t>
      </w:r>
    </w:p>
    <w:p w:rsidR="004D504F" w:rsidRDefault="004D504F" w:rsidP="004D504F">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4D504F">
        <w:rPr>
          <w:b/>
        </w:rPr>
        <w:t>Loose Augmentation</w:t>
      </w:r>
      <w:r w:rsidRPr="004D504F">
        <w:t xml:space="preserve">: </w:t>
      </w:r>
      <w:r>
        <w:t>augmentation with the added benefit of not having to be in a specific order.  No Overrides.</w:t>
      </w:r>
      <w:r>
        <w:br/>
      </w:r>
      <w:proofErr w:type="spellStart"/>
      <w:r w:rsidRPr="004D504F">
        <w:t>var</w:t>
      </w:r>
      <w:proofErr w:type="spellEnd"/>
      <w:r w:rsidRPr="004D504F">
        <w:t xml:space="preserve"> MODULE = (function (</w:t>
      </w:r>
      <w:proofErr w:type="spellStart"/>
      <w:r>
        <w:t>api</w:t>
      </w:r>
      <w:proofErr w:type="spellEnd"/>
      <w:r w:rsidRPr="004D504F">
        <w:t xml:space="preserve">) </w:t>
      </w:r>
      <w:proofErr w:type="gramStart"/>
      <w:r w:rsidRPr="004D504F">
        <w:t>{ return</w:t>
      </w:r>
      <w:proofErr w:type="gramEnd"/>
      <w:r w:rsidRPr="004D504F">
        <w:t xml:space="preserve"> </w:t>
      </w:r>
      <w:proofErr w:type="spellStart"/>
      <w:r>
        <w:t>api</w:t>
      </w:r>
      <w:proofErr w:type="spellEnd"/>
      <w:r w:rsidRPr="004D504F">
        <w:t>; }</w:t>
      </w:r>
      <w:r>
        <w:t xml:space="preserve"> </w:t>
      </w:r>
      <w:r w:rsidRPr="004D504F">
        <w:t>(MODULE</w:t>
      </w:r>
      <w:r>
        <w:t xml:space="preserve"> || {}</w:t>
      </w:r>
      <w:r w:rsidRPr="004D504F">
        <w:t>));</w:t>
      </w:r>
    </w:p>
    <w:p w:rsidR="004D504F" w:rsidRDefault="004D504F" w:rsidP="004D504F">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4D504F">
        <w:rPr>
          <w:b/>
        </w:rPr>
        <w:t>Submodules</w:t>
      </w:r>
      <w:r>
        <w:t>:</w:t>
      </w:r>
      <w:r>
        <w:br/>
      </w:r>
      <w:proofErr w:type="spellStart"/>
      <w:r w:rsidRPr="004D504F">
        <w:t>var</w:t>
      </w:r>
      <w:proofErr w:type="spellEnd"/>
      <w:r w:rsidRPr="004D504F">
        <w:t xml:space="preserve"> </w:t>
      </w:r>
      <w:proofErr w:type="spellStart"/>
      <w:r w:rsidRPr="004D504F">
        <w:t>MODULE</w:t>
      </w:r>
      <w:r>
        <w:t>.sub</w:t>
      </w:r>
      <w:proofErr w:type="spellEnd"/>
      <w:r>
        <w:t xml:space="preserve"> = (function (</w:t>
      </w:r>
      <w:r w:rsidRPr="004D504F">
        <w:t xml:space="preserve">) </w:t>
      </w:r>
      <w:proofErr w:type="gramStart"/>
      <w:r w:rsidRPr="004D504F">
        <w:t>{ return</w:t>
      </w:r>
      <w:proofErr w:type="gramEnd"/>
      <w:r w:rsidRPr="004D504F">
        <w:t xml:space="preserve"> </w:t>
      </w:r>
      <w:proofErr w:type="spellStart"/>
      <w:r>
        <w:t>api</w:t>
      </w:r>
      <w:proofErr w:type="spellEnd"/>
      <w:r w:rsidRPr="004D504F">
        <w:t xml:space="preserve">; </w:t>
      </w:r>
      <w:r>
        <w:t>} (</w:t>
      </w:r>
      <w:r w:rsidRPr="004D504F">
        <w:t>));</w:t>
      </w:r>
    </w:p>
    <w:p w:rsidR="004D504F" w:rsidRDefault="004D504F" w:rsidP="009F4660"/>
    <w:p w:rsidR="004D504F" w:rsidRDefault="004D504F" w:rsidP="009F4660"/>
    <w:p w:rsidR="004D504F" w:rsidRDefault="004D504F" w:rsidP="009F4660"/>
    <w:p w:rsidR="004D504F" w:rsidRDefault="004D504F" w:rsidP="004D504F">
      <w:pPr>
        <w:pStyle w:val="Heading2"/>
      </w:pPr>
      <w:r>
        <w:t>Asynchrony</w:t>
      </w:r>
    </w:p>
    <w:p w:rsidR="004D504F" w:rsidRDefault="004D504F" w:rsidP="004D504F"/>
    <w:p w:rsidR="004D504F" w:rsidRPr="00AD52AD" w:rsidRDefault="00AD52AD" w:rsidP="00AD52AD">
      <w:pPr>
        <w:pStyle w:val="ListParagraph"/>
        <w:numPr>
          <w:ilvl w:val="0"/>
          <w:numId w:val="34"/>
        </w:num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sidRPr="00AD52AD">
        <w:rPr>
          <w:b/>
        </w:rPr>
        <w:t>Async</w:t>
      </w:r>
      <w:proofErr w:type="spellEnd"/>
      <w:r w:rsidRPr="00AD52AD">
        <w:t xml:space="preserve"> is about the gap between now and later, but </w:t>
      </w:r>
      <w:r w:rsidRPr="00AD52AD">
        <w:rPr>
          <w:b/>
        </w:rPr>
        <w:t>parallel</w:t>
      </w:r>
      <w:r w:rsidRPr="00AD52AD">
        <w:t xml:space="preserve"> is about things being able to occur simultaneously.</w:t>
      </w:r>
    </w:p>
    <w:p w:rsidR="00AD52AD" w:rsidRDefault="00AD52AD" w:rsidP="00CA3E8A">
      <w:pPr>
        <w:pStyle w:val="ListParagraph"/>
        <w:numPr>
          <w:ilvl w:val="0"/>
          <w:numId w:val="34"/>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AD52AD">
        <w:t>Up until ES6, JavaScript itself has actually never had any direct notion of asynchrony built into it.</w:t>
      </w:r>
    </w:p>
    <w:p w:rsidR="00CA3E8A" w:rsidRDefault="00CA3E8A" w:rsidP="00AD0E97">
      <w:pPr>
        <w:pStyle w:val="ListParagraph"/>
        <w:numPr>
          <w:ilvl w:val="0"/>
          <w:numId w:val="34"/>
        </w:num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Javascript</w:t>
      </w:r>
      <w:proofErr w:type="spellEnd"/>
      <w:r>
        <w:t xml:space="preserve"> is single threaded, but race conditions are still created via asynchrony.</w:t>
      </w:r>
    </w:p>
    <w:p w:rsidR="00CA3E8A" w:rsidRDefault="007F3995" w:rsidP="007F3995">
      <w:pPr>
        <w:pStyle w:val="ListParagraph"/>
        <w:numPr>
          <w:ilvl w:val="0"/>
          <w:numId w:val="34"/>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7F3995">
        <w:lastRenderedPageBreak/>
        <w:t>Use the </w:t>
      </w:r>
      <w:proofErr w:type="spellStart"/>
      <w:r w:rsidRPr="00777A11">
        <w:rPr>
          <w:b/>
        </w:rPr>
        <w:t>setTimeout</w:t>
      </w:r>
      <w:proofErr w:type="spellEnd"/>
      <w:proofErr w:type="gramStart"/>
      <w:r w:rsidRPr="00777A11">
        <w:rPr>
          <w:b/>
        </w:rPr>
        <w:t>(..</w:t>
      </w:r>
      <w:proofErr w:type="gramEnd"/>
      <w:r w:rsidRPr="00777A11">
        <w:rPr>
          <w:b/>
        </w:rPr>
        <w:t>0) (hack)</w:t>
      </w:r>
      <w:r w:rsidRPr="007F3995">
        <w:t xml:space="preserve"> for </w:t>
      </w:r>
      <w:proofErr w:type="spellStart"/>
      <w:r w:rsidRPr="007F3995">
        <w:t>async</w:t>
      </w:r>
      <w:proofErr w:type="spellEnd"/>
      <w:r w:rsidRPr="007F3995">
        <w:t xml:space="preserve"> scheduling, which basically just means "stick this function at the end of the current event loop queue."</w:t>
      </w:r>
    </w:p>
    <w:p w:rsidR="007F3995" w:rsidRPr="00727392" w:rsidRDefault="007F3995" w:rsidP="00727392">
      <w:pPr>
        <w:pStyle w:val="ListParagraph"/>
        <w:numPr>
          <w:ilvl w:val="0"/>
          <w:numId w:val="34"/>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727392">
        <w:t>As of ES6, there's a new concept layered on top of the event loop queue, called the "</w:t>
      </w:r>
      <w:r w:rsidRPr="00777A11">
        <w:rPr>
          <w:b/>
        </w:rPr>
        <w:t>Job queue</w:t>
      </w:r>
      <w:r w:rsidRPr="00727392">
        <w:t>." The most likely exposure you'll have to it is with the asynchronous behavior of Promises.  The "Job queue" is like a queue hanging off the end of every tick in the event loop queue.</w:t>
      </w:r>
    </w:p>
    <w:p w:rsidR="007F3995" w:rsidRPr="00727392" w:rsidRDefault="00A65BEF" w:rsidP="00727392">
      <w:pPr>
        <w:pStyle w:val="ListParagraph"/>
        <w:numPr>
          <w:ilvl w:val="0"/>
          <w:numId w:val="34"/>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727392">
        <w:t>For long running processes, break the processing up into chunks so that it does not hog the event loop.</w:t>
      </w:r>
    </w:p>
    <w:p w:rsidR="004D504F" w:rsidRDefault="006E7750" w:rsidP="00727392">
      <w:pPr>
        <w:pStyle w:val="ListParagraph"/>
        <w:numPr>
          <w:ilvl w:val="0"/>
          <w:numId w:val="34"/>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727392">
        <w:t xml:space="preserve">Ways to avoid </w:t>
      </w:r>
      <w:r w:rsidRPr="00777A11">
        <w:rPr>
          <w:b/>
        </w:rPr>
        <w:t>race conditions</w:t>
      </w:r>
      <w:r w:rsidRPr="00727392">
        <w:t xml:space="preserve"> in non-deterministic situations:</w:t>
      </w:r>
      <w:r w:rsidRPr="00727392">
        <w:br/>
      </w:r>
      <w:r w:rsidR="00727392">
        <w:t xml:space="preserve">ensure ordering: </w:t>
      </w:r>
      <w:r w:rsidR="00AE42C0" w:rsidRPr="00727392">
        <w:t xml:space="preserve">avoid pushing/queueing </w:t>
      </w:r>
      <w:proofErr w:type="spellStart"/>
      <w:r w:rsidR="00AE42C0" w:rsidRPr="00727392">
        <w:t>async</w:t>
      </w:r>
      <w:proofErr w:type="spellEnd"/>
      <w:r w:rsidR="00AE42C0" w:rsidRPr="00727392">
        <w:t xml:space="preserve"> results rather use specific/known locations</w:t>
      </w:r>
      <w:r w:rsidR="00AE42C0" w:rsidRPr="00727392">
        <w:br/>
        <w:t xml:space="preserve">use gates: conditionals to test expected </w:t>
      </w:r>
      <w:proofErr w:type="spellStart"/>
      <w:r w:rsidR="00AE42C0" w:rsidRPr="00727392">
        <w:t>async</w:t>
      </w:r>
      <w:proofErr w:type="spellEnd"/>
      <w:r w:rsidR="00AE42C0" w:rsidRPr="00727392">
        <w:t xml:space="preserve"> results before </w:t>
      </w:r>
      <w:proofErr w:type="spellStart"/>
      <w:r w:rsidR="00AE42C0" w:rsidRPr="00727392">
        <w:t>proceding</w:t>
      </w:r>
      <w:proofErr w:type="spellEnd"/>
    </w:p>
    <w:p w:rsidR="00727392" w:rsidRDefault="00637DF5" w:rsidP="0013389F">
      <w:pPr>
        <w:pStyle w:val="ListParagraph"/>
        <w:numPr>
          <w:ilvl w:val="0"/>
          <w:numId w:val="34"/>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777A11">
        <w:rPr>
          <w:b/>
        </w:rPr>
        <w:t>C</w:t>
      </w:r>
      <w:r w:rsidR="00727392" w:rsidRPr="00777A11">
        <w:rPr>
          <w:b/>
        </w:rPr>
        <w:t>allbacks</w:t>
      </w:r>
      <w:r w:rsidR="00727392" w:rsidRPr="0013389F">
        <w:t xml:space="preserve"> are by far the most common way that asynchrony in JS programs is expressed and managed. Indeed, the callback is the most fundamental </w:t>
      </w:r>
      <w:proofErr w:type="spellStart"/>
      <w:r w:rsidR="00727392" w:rsidRPr="0013389F">
        <w:t>async</w:t>
      </w:r>
      <w:proofErr w:type="spellEnd"/>
      <w:r w:rsidR="00727392" w:rsidRPr="0013389F">
        <w:t xml:space="preserve"> pattern in the language.</w:t>
      </w:r>
    </w:p>
    <w:p w:rsidR="00941B0F" w:rsidRPr="00941B0F" w:rsidRDefault="00941B0F" w:rsidP="00941B0F"/>
    <w:p w:rsidR="00941B0F" w:rsidRPr="00941B0F" w:rsidRDefault="00941B0F" w:rsidP="00941B0F">
      <w:pPr>
        <w:pStyle w:val="Heading2"/>
      </w:pPr>
      <w:r w:rsidRPr="00941B0F">
        <w:t>Promises</w:t>
      </w:r>
    </w:p>
    <w:p w:rsidR="00941B0F" w:rsidRPr="00941B0F" w:rsidRDefault="00941B0F" w:rsidP="00941B0F"/>
    <w:p w:rsidR="00551F39" w:rsidRPr="0013389F" w:rsidRDefault="0013389F" w:rsidP="0013389F">
      <w:pPr>
        <w:pStyle w:val="ListParagraph"/>
        <w:numPr>
          <w:ilvl w:val="0"/>
          <w:numId w:val="34"/>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13389F">
        <w:t xml:space="preserve">Once a </w:t>
      </w:r>
      <w:r w:rsidRPr="00777A11">
        <w:rPr>
          <w:b/>
        </w:rPr>
        <w:t>Promise</w:t>
      </w:r>
      <w:r w:rsidRPr="0013389F">
        <w:t xml:space="preserve"> is resolved, it stays that way forever -- it becomes an immutable value at that point -- and can then be observed as many times as necessary.</w:t>
      </w:r>
    </w:p>
    <w:p w:rsidR="004D504F" w:rsidRDefault="00777A11" w:rsidP="0013389F">
      <w:pPr>
        <w:pStyle w:val="ListParagraph"/>
        <w:numPr>
          <w:ilvl w:val="0"/>
          <w:numId w:val="34"/>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Do not use </w:t>
      </w:r>
      <w:proofErr w:type="spellStart"/>
      <w:r>
        <w:t>instanceof</w:t>
      </w:r>
      <w:proofErr w:type="spellEnd"/>
      <w:r>
        <w:t xml:space="preserve"> Promise to recognize a Promise.  </w:t>
      </w:r>
      <w:r w:rsidR="0013389F" w:rsidRPr="0013389F">
        <w:t>It was decided that the way to recognize a Promise (or something that behaves like a Promise) would be to define something called a "</w:t>
      </w:r>
      <w:proofErr w:type="spellStart"/>
      <w:r w:rsidR="0013389F" w:rsidRPr="0013389F">
        <w:rPr>
          <w:b/>
        </w:rPr>
        <w:t>thenable</w:t>
      </w:r>
      <w:proofErr w:type="spellEnd"/>
      <w:r w:rsidR="0013389F" w:rsidRPr="0013389F">
        <w:t>" as any object or function which has a then(..) method on it.</w:t>
      </w:r>
      <w:r>
        <w:t xml:space="preserve">  This method of identification is known as duck typing (looks like a duck, quacks like a duck).  It is not a bulletproof way to determine if it’s actually a Promise, be wary.</w:t>
      </w:r>
    </w:p>
    <w:p w:rsidR="00777A11" w:rsidRDefault="006E556C" w:rsidP="0013389F">
      <w:pPr>
        <w:pStyle w:val="ListParagraph"/>
        <w:numPr>
          <w:ilvl w:val="0"/>
          <w:numId w:val="34"/>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Even when a task may finish synchronously, Promises are automatically called asynchronously so no need to insert </w:t>
      </w:r>
      <w:proofErr w:type="spellStart"/>
      <w:r>
        <w:t>setTimeout</w:t>
      </w:r>
      <w:proofErr w:type="spellEnd"/>
      <w:proofErr w:type="gramStart"/>
      <w:r>
        <w:t>(..</w:t>
      </w:r>
      <w:proofErr w:type="gramEnd"/>
      <w:r>
        <w:t>0) hacks to prevent race conditions.</w:t>
      </w:r>
    </w:p>
    <w:p w:rsidR="006E556C" w:rsidRPr="000C0047" w:rsidRDefault="006E556C" w:rsidP="000C0047">
      <w:pPr>
        <w:pStyle w:val="ListParagraph"/>
        <w:numPr>
          <w:ilvl w:val="0"/>
          <w:numId w:val="34"/>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0C0047">
        <w:t>When a Promise is resolved, all then(..) registered callbacks on it will be called, in order, immediately at the next asynchronous opportunity and nothing that happens inside of one of those callbacks can affect/delay the calling of the other callbacks.</w:t>
      </w:r>
    </w:p>
    <w:p w:rsidR="006E556C" w:rsidRPr="000C0047" w:rsidRDefault="00455A73" w:rsidP="000C0047">
      <w:pPr>
        <w:pStyle w:val="ListParagraph"/>
        <w:numPr>
          <w:ilvl w:val="0"/>
          <w:numId w:val="34"/>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0C0047">
        <w:t>Promises are defined so that they can only be resolved once. If for some reason the Promise creation code tries to call </w:t>
      </w:r>
      <w:r w:rsidRPr="000C0047">
        <w:rPr>
          <w:b/>
        </w:rPr>
        <w:t>resolve</w:t>
      </w:r>
      <w:r w:rsidRPr="000C0047">
        <w:t>(..) or </w:t>
      </w:r>
      <w:r w:rsidRPr="000C0047">
        <w:rPr>
          <w:b/>
        </w:rPr>
        <w:t>reject</w:t>
      </w:r>
      <w:r w:rsidRPr="000C0047">
        <w:t>(..) multiple times, or tries to call both, the Promise will accept only the first resolution, and will silently ignore any subsequent attempts.  Of course, if you register the same callback more than once, (e.g., </w:t>
      </w:r>
      <w:proofErr w:type="spellStart"/>
      <w:proofErr w:type="gramStart"/>
      <w:r w:rsidRPr="000C0047">
        <w:t>p.then</w:t>
      </w:r>
      <w:proofErr w:type="spellEnd"/>
      <w:proofErr w:type="gramEnd"/>
      <w:r w:rsidRPr="000C0047">
        <w:t xml:space="preserve">(f); </w:t>
      </w:r>
      <w:proofErr w:type="spellStart"/>
      <w:r w:rsidRPr="000C0047">
        <w:t>p.then</w:t>
      </w:r>
      <w:proofErr w:type="spellEnd"/>
      <w:r w:rsidRPr="000C0047">
        <w:t>(f);), it'll be called as many times as it was registered.</w:t>
      </w:r>
    </w:p>
    <w:p w:rsidR="00455A73" w:rsidRPr="000C0047" w:rsidRDefault="000B2248" w:rsidP="000C0047">
      <w:pPr>
        <w:pStyle w:val="ListParagraph"/>
        <w:numPr>
          <w:ilvl w:val="0"/>
          <w:numId w:val="34"/>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0C0047">
        <w:t xml:space="preserve">If a </w:t>
      </w:r>
      <w:proofErr w:type="spellStart"/>
      <w:r w:rsidRPr="000C0047">
        <w:t>Javascript</w:t>
      </w:r>
      <w:proofErr w:type="spellEnd"/>
      <w:r w:rsidRPr="000C0047">
        <w:t xml:space="preserve"> error or exception is encountered before resolving a Promise, it will be rejected.</w:t>
      </w:r>
    </w:p>
    <w:p w:rsidR="000B2248" w:rsidRDefault="000C0047" w:rsidP="000C0047">
      <w:pPr>
        <w:pStyle w:val="ListParagraph"/>
        <w:numPr>
          <w:ilvl w:val="0"/>
          <w:numId w:val="34"/>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0C0047">
        <w:t xml:space="preserve">It is good practice to wrap potentially Promise returning function calls in </w:t>
      </w:r>
      <w:proofErr w:type="spellStart"/>
      <w:r w:rsidRPr="000C0047">
        <w:t>Promise.resolve</w:t>
      </w:r>
      <w:proofErr w:type="spellEnd"/>
      <w:r w:rsidRPr="000C0047">
        <w:t xml:space="preserve">(..).  It will ensure that a </w:t>
      </w:r>
      <w:r>
        <w:t xml:space="preserve">trustable </w:t>
      </w:r>
      <w:r w:rsidRPr="000C0047">
        <w:t>Promise will always be returned</w:t>
      </w:r>
      <w:r>
        <w:t>.</w:t>
      </w:r>
    </w:p>
    <w:p w:rsidR="00037EE4" w:rsidRPr="00037EE4" w:rsidRDefault="00037EE4" w:rsidP="00037EE4">
      <w:pPr>
        <w:pStyle w:val="ListParagraph"/>
        <w:numPr>
          <w:ilvl w:val="0"/>
          <w:numId w:val="34"/>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037EE4">
        <w:t>Every time you call then(..) on a Promise, it creates and returns a new Promise, which we can chain with.  The return value of the then call is set as the fulfillment value of the returned Promise:</w:t>
      </w:r>
      <w:r>
        <w:br/>
      </w:r>
      <w:r w:rsidRPr="00037EE4">
        <w:br/>
      </w:r>
      <w:proofErr w:type="spellStart"/>
      <w:proofErr w:type="gramStart"/>
      <w:r w:rsidRPr="00037EE4">
        <w:t>p.then</w:t>
      </w:r>
      <w:proofErr w:type="spellEnd"/>
      <w:proofErr w:type="gramEnd"/>
      <w:r w:rsidRPr="00037EE4">
        <w:t>(function(v){ return ‘a’; })</w:t>
      </w:r>
      <w:r>
        <w:br/>
        <w:t xml:space="preserve">  </w:t>
      </w:r>
      <w:r w:rsidRPr="00037EE4">
        <w:t>.then(function(v){ return v + ‘b’; })</w:t>
      </w:r>
      <w:r>
        <w:br/>
        <w:t xml:space="preserve">  </w:t>
      </w:r>
      <w:r w:rsidRPr="00037EE4">
        <w:t>.then(function(v){ return v + ‘c’; });  // ‘</w:t>
      </w:r>
      <w:proofErr w:type="spellStart"/>
      <w:r w:rsidRPr="00037EE4">
        <w:t>abc</w:t>
      </w:r>
      <w:proofErr w:type="spellEnd"/>
      <w:r w:rsidRPr="00037EE4">
        <w:t>’</w:t>
      </w:r>
      <w:r>
        <w:br/>
      </w:r>
      <w:r>
        <w:lastRenderedPageBreak/>
        <w:br/>
        <w:t xml:space="preserve">These steps will execute in order even if </w:t>
      </w:r>
      <w:r w:rsidR="00924F35">
        <w:t>they contain asynchronous operations.</w:t>
      </w:r>
    </w:p>
    <w:p w:rsidR="000C0047" w:rsidRDefault="00924F35" w:rsidP="000C0047">
      <w:pPr>
        <w:pStyle w:val="ListParagraph"/>
        <w:numPr>
          <w:ilvl w:val="0"/>
          <w:numId w:val="34"/>
        </w:numPr>
        <w:pBdr>
          <w:top w:val="single" w:sz="4" w:space="1" w:color="auto"/>
          <w:left w:val="single" w:sz="4" w:space="4" w:color="auto"/>
          <w:bottom w:val="single" w:sz="4" w:space="1" w:color="auto"/>
          <w:right w:val="single" w:sz="4" w:space="4" w:color="auto"/>
          <w:between w:val="single" w:sz="4" w:space="1" w:color="auto"/>
          <w:bar w:val="single" w:sz="4" w:color="auto"/>
        </w:pBdr>
      </w:pPr>
      <w:r>
        <w:t>If an error is thrown along the Promise chain, the error will continue propagating until an explicitly defined rejection handler is encountered.</w:t>
      </w:r>
    </w:p>
    <w:p w:rsidR="00924F35" w:rsidRDefault="00706A06" w:rsidP="000C0047">
      <w:pPr>
        <w:pStyle w:val="ListParagraph"/>
        <w:numPr>
          <w:ilvl w:val="0"/>
          <w:numId w:val="34"/>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In JS </w:t>
      </w:r>
      <w:proofErr w:type="spellStart"/>
      <w:proofErr w:type="gramStart"/>
      <w:r>
        <w:t>try..</w:t>
      </w:r>
      <w:proofErr w:type="gramEnd"/>
      <w:r>
        <w:t>catch</w:t>
      </w:r>
      <w:proofErr w:type="spellEnd"/>
      <w:r>
        <w:t xml:space="preserve"> statements are synchronous and will not catch errors in asynchronous situations.</w:t>
      </w:r>
    </w:p>
    <w:p w:rsidR="00706A06" w:rsidRDefault="00706A06" w:rsidP="000C0047">
      <w:pPr>
        <w:pStyle w:val="ListParagraph"/>
        <w:numPr>
          <w:ilvl w:val="0"/>
          <w:numId w:val="34"/>
        </w:numPr>
        <w:pBdr>
          <w:top w:val="single" w:sz="4" w:space="1" w:color="auto"/>
          <w:left w:val="single" w:sz="4" w:space="4" w:color="auto"/>
          <w:bottom w:val="single" w:sz="4" w:space="1" w:color="auto"/>
          <w:right w:val="single" w:sz="4" w:space="4" w:color="auto"/>
          <w:between w:val="single" w:sz="4" w:space="1" w:color="auto"/>
          <w:bar w:val="single" w:sz="4" w:color="auto"/>
        </w:pBdr>
      </w:pPr>
    </w:p>
    <w:p w:rsidR="004D504F" w:rsidRPr="004D504F" w:rsidRDefault="004D504F" w:rsidP="004D504F"/>
    <w:p w:rsidR="00C24C32" w:rsidRDefault="00C24C32" w:rsidP="00C24C32"/>
    <w:p w:rsidR="00C24C32" w:rsidRDefault="00C24C32" w:rsidP="00C24C32">
      <w:pPr>
        <w:pStyle w:val="Heading2"/>
      </w:pPr>
      <w:bookmarkStart w:id="31" w:name="_Toc457826229"/>
      <w:r>
        <w:t>Design Patterns</w:t>
      </w:r>
      <w:bookmarkEnd w:id="31"/>
    </w:p>
    <w:p w:rsidR="00C24C32" w:rsidRDefault="00C24C32" w:rsidP="00C24C32"/>
    <w:p w:rsidR="00C24C32" w:rsidRDefault="00C24C32" w:rsidP="00C24C32">
      <w:pPr>
        <w:pStyle w:val="Heading3"/>
      </w:pPr>
      <w:bookmarkStart w:id="32" w:name="_Toc457826230"/>
      <w:r>
        <w:t>Types</w:t>
      </w:r>
      <w:bookmarkEnd w:id="32"/>
    </w:p>
    <w:p w:rsidR="00C24C32" w:rsidRPr="00C24C32" w:rsidRDefault="00C24C32" w:rsidP="00F75F0E">
      <w:pPr>
        <w:pStyle w:val="ListParagraph"/>
        <w:numPr>
          <w:ilvl w:val="0"/>
          <w:numId w:val="8"/>
        </w:numPr>
      </w:pPr>
      <w:r w:rsidRPr="00C24C32">
        <w:rPr>
          <w:b/>
        </w:rPr>
        <w:t>Creational</w:t>
      </w:r>
      <w:r w:rsidRPr="00C24C32">
        <w:t xml:space="preserve"> patterns focus on ways to create objects or classes. This may sound simple (and it is in some cases), but large applications need to control the object creation process. </w:t>
      </w:r>
    </w:p>
    <w:p w:rsidR="00C24C32" w:rsidRPr="00C24C32" w:rsidRDefault="00C24C32" w:rsidP="00F75F0E">
      <w:pPr>
        <w:pStyle w:val="ListParagraph"/>
        <w:numPr>
          <w:ilvl w:val="0"/>
          <w:numId w:val="8"/>
        </w:numPr>
      </w:pPr>
      <w:r w:rsidRPr="00C24C32">
        <w:rPr>
          <w:b/>
        </w:rPr>
        <w:t>Structural</w:t>
      </w:r>
      <w:r w:rsidRPr="00C24C32">
        <w:t xml:space="preserve"> design patterns focus on ways to manage relationships between objects so that your application is architected in a scalable way. A key aspect of structural patterns is to ensure that a change in one part of your application does not affect all other parts. </w:t>
      </w:r>
    </w:p>
    <w:p w:rsidR="00C24C32" w:rsidRDefault="00C24C32" w:rsidP="00F75F0E">
      <w:pPr>
        <w:pStyle w:val="ListParagraph"/>
        <w:numPr>
          <w:ilvl w:val="0"/>
          <w:numId w:val="8"/>
        </w:numPr>
      </w:pPr>
      <w:r w:rsidRPr="00C24C32">
        <w:rPr>
          <w:b/>
        </w:rPr>
        <w:t>Behavioral</w:t>
      </w:r>
      <w:r w:rsidRPr="00C24C32">
        <w:t xml:space="preserve"> patterns focus on communication between objects. </w:t>
      </w:r>
    </w:p>
    <w:p w:rsidR="004D504F" w:rsidRPr="00C24C32" w:rsidRDefault="004D504F" w:rsidP="004D504F">
      <w:pPr>
        <w:pStyle w:val="ListParagraph"/>
      </w:pPr>
    </w:p>
    <w:p w:rsidR="00033712" w:rsidRPr="00033712" w:rsidRDefault="00033712" w:rsidP="00033712"/>
    <w:p w:rsidR="00C24C32" w:rsidRDefault="00C24C32" w:rsidP="00B33E81"/>
    <w:p w:rsidR="00227009" w:rsidRDefault="0038054C" w:rsidP="00227009">
      <w:pPr>
        <w:pStyle w:val="Heading1"/>
      </w:pPr>
      <w:bookmarkStart w:id="33" w:name="_Toc457826231"/>
      <w:r>
        <w:t>jQuery</w:t>
      </w:r>
      <w:bookmarkEnd w:id="33"/>
    </w:p>
    <w:p w:rsidR="00227009" w:rsidRDefault="00227009" w:rsidP="00227009"/>
    <w:p w:rsidR="00227009" w:rsidRDefault="00227009" w:rsidP="00227009">
      <w:pPr>
        <w:pStyle w:val="Heading2"/>
      </w:pPr>
      <w:bookmarkStart w:id="34" w:name="_Toc457826232"/>
      <w:r>
        <w:t>jQuery References</w:t>
      </w:r>
      <w:bookmarkEnd w:id="34"/>
    </w:p>
    <w:p w:rsidR="00227009" w:rsidRDefault="00227009" w:rsidP="00F75F0E">
      <w:pPr>
        <w:pStyle w:val="ListParagraph"/>
        <w:numPr>
          <w:ilvl w:val="0"/>
          <w:numId w:val="9"/>
        </w:numPr>
      </w:pPr>
      <w:r>
        <w:t>jQuery Best Practices</w:t>
      </w:r>
    </w:p>
    <w:p w:rsidR="00227009" w:rsidRDefault="00952B72" w:rsidP="00227009">
      <w:pPr>
        <w:pStyle w:val="ListParagraph"/>
      </w:pPr>
      <w:hyperlink r:id="rId25" w:history="1">
        <w:r w:rsidR="00227009" w:rsidRPr="003F11FF">
          <w:rPr>
            <w:rStyle w:val="Hyperlink"/>
          </w:rPr>
          <w:t>http://lab.abhinayrathore.com/jquery-standards/</w:t>
        </w:r>
      </w:hyperlink>
    </w:p>
    <w:p w:rsidR="00227009" w:rsidRDefault="00227009" w:rsidP="00F75F0E">
      <w:pPr>
        <w:pStyle w:val="ListParagraph"/>
        <w:numPr>
          <w:ilvl w:val="0"/>
          <w:numId w:val="9"/>
        </w:numPr>
      </w:pPr>
      <w:r>
        <w:t>jQuery Cheat Sheet</w:t>
      </w:r>
    </w:p>
    <w:p w:rsidR="00227009" w:rsidRPr="003F11FF" w:rsidRDefault="00952B72" w:rsidP="00227009">
      <w:pPr>
        <w:pStyle w:val="ListParagraph"/>
      </w:pPr>
      <w:hyperlink r:id="rId26" w:history="1">
        <w:r w:rsidR="00227009" w:rsidRPr="003F11FF">
          <w:rPr>
            <w:rStyle w:val="Hyperlink"/>
          </w:rPr>
          <w:t>http://lab.abhinayrathore.com/jquery-cheatsheet/</w:t>
        </w:r>
      </w:hyperlink>
    </w:p>
    <w:p w:rsidR="002F4C21" w:rsidRDefault="002F4C21" w:rsidP="002F4C21"/>
    <w:p w:rsidR="002F4C21" w:rsidRDefault="008861E2" w:rsidP="00B73DBA">
      <w:pPr>
        <w:pStyle w:val="Heading2"/>
      </w:pPr>
      <w:bookmarkStart w:id="35" w:name="_Toc457826233"/>
      <w:r>
        <w:t>jQuery Environment</w:t>
      </w:r>
      <w:bookmarkEnd w:id="35"/>
    </w:p>
    <w:p w:rsidR="00B73DBA" w:rsidRPr="00B73DBA" w:rsidRDefault="00B73DBA" w:rsidP="00B73DBA"/>
    <w:p w:rsidR="004925FF" w:rsidRPr="00C82DC3" w:rsidRDefault="00703FC4" w:rsidP="00F75F0E">
      <w:pPr>
        <w:pStyle w:val="ListParagraph"/>
        <w:numPr>
          <w:ilvl w:val="0"/>
          <w:numId w:val="9"/>
        </w:numPr>
        <w:pBdr>
          <w:top w:val="single" w:sz="4" w:space="1" w:color="auto"/>
          <w:left w:val="single" w:sz="4" w:space="4" w:color="auto"/>
          <w:bottom w:val="single" w:sz="4" w:space="0" w:color="auto"/>
          <w:right w:val="single" w:sz="4" w:space="4" w:color="auto"/>
          <w:between w:val="single" w:sz="4" w:space="1" w:color="auto"/>
          <w:bar w:val="single" w:sz="4" w:color="auto"/>
        </w:pBdr>
      </w:pPr>
      <w:r w:rsidRPr="00C82DC3">
        <w:t xml:space="preserve">Code included inside </w:t>
      </w:r>
      <w:proofErr w:type="gramStart"/>
      <w:r w:rsidRPr="00C82DC3">
        <w:t>$( window</w:t>
      </w:r>
      <w:proofErr w:type="gramEnd"/>
      <w:r w:rsidRPr="00C82DC3">
        <w:t xml:space="preserve"> ).load(function() { ... }) will run once the entire page (images or </w:t>
      </w:r>
      <w:proofErr w:type="spellStart"/>
      <w:r w:rsidRPr="00C82DC3">
        <w:t>iframes</w:t>
      </w:r>
      <w:proofErr w:type="spellEnd"/>
      <w:r w:rsidRPr="00C82DC3">
        <w:t>), not just the DOM, is ready.</w:t>
      </w:r>
    </w:p>
    <w:p w:rsidR="004925FF" w:rsidRPr="00C82DC3" w:rsidRDefault="004925FF" w:rsidP="00F75F0E">
      <w:pPr>
        <w:pStyle w:val="ListParagraph"/>
        <w:numPr>
          <w:ilvl w:val="0"/>
          <w:numId w:val="9"/>
        </w:numPr>
        <w:pBdr>
          <w:top w:val="single" w:sz="4" w:space="1" w:color="auto"/>
          <w:left w:val="single" w:sz="4" w:space="4" w:color="auto"/>
          <w:bottom w:val="single" w:sz="4" w:space="0" w:color="auto"/>
          <w:right w:val="single" w:sz="4" w:space="4" w:color="auto"/>
          <w:between w:val="single" w:sz="4" w:space="1" w:color="auto"/>
          <w:bar w:val="single" w:sz="4" w:color="auto"/>
        </w:pBdr>
      </w:pPr>
      <w:r w:rsidRPr="00C82DC3">
        <w:t>$(</w:t>
      </w:r>
      <w:proofErr w:type="gramStart"/>
      <w:r w:rsidRPr="00C82DC3">
        <w:t>function(</w:t>
      </w:r>
      <w:proofErr w:type="gramEnd"/>
      <w:r w:rsidRPr="00C82DC3">
        <w:t>) { … }); is shorthand for $( document ).ready(function() { … });</w:t>
      </w:r>
    </w:p>
    <w:p w:rsidR="004925FF" w:rsidRPr="00C82DC3" w:rsidRDefault="004925FF" w:rsidP="00F75F0E">
      <w:pPr>
        <w:pStyle w:val="ListParagraph"/>
        <w:numPr>
          <w:ilvl w:val="0"/>
          <w:numId w:val="9"/>
        </w:numPr>
        <w:pBdr>
          <w:top w:val="single" w:sz="4" w:space="1" w:color="auto"/>
          <w:left w:val="single" w:sz="4" w:space="4" w:color="auto"/>
          <w:bottom w:val="single" w:sz="4" w:space="0" w:color="auto"/>
          <w:right w:val="single" w:sz="4" w:space="4" w:color="auto"/>
          <w:between w:val="single" w:sz="4" w:space="1" w:color="auto"/>
          <w:bar w:val="single" w:sz="4" w:color="auto"/>
        </w:pBdr>
      </w:pPr>
      <w:r w:rsidRPr="00C82DC3">
        <w:t xml:space="preserve">It is good practice to pass a named function to document ready rather than an anonymous one:  </w:t>
      </w:r>
      <w:proofErr w:type="gramStart"/>
      <w:r w:rsidRPr="00C82DC3">
        <w:t>$( document</w:t>
      </w:r>
      <w:proofErr w:type="gramEnd"/>
      <w:r w:rsidRPr="00C82DC3">
        <w:t xml:space="preserve"> ).ready( </w:t>
      </w:r>
      <w:proofErr w:type="spellStart"/>
      <w:r w:rsidRPr="00C82DC3">
        <w:t>readyFn</w:t>
      </w:r>
      <w:proofErr w:type="spellEnd"/>
      <w:r w:rsidRPr="00C82DC3">
        <w:t xml:space="preserve"> );</w:t>
      </w:r>
    </w:p>
    <w:p w:rsidR="00C82DC3" w:rsidRPr="00C82DC3" w:rsidRDefault="004925FF" w:rsidP="00F75F0E">
      <w:pPr>
        <w:pStyle w:val="ListParagraph"/>
        <w:numPr>
          <w:ilvl w:val="0"/>
          <w:numId w:val="9"/>
        </w:numPr>
        <w:pBdr>
          <w:top w:val="single" w:sz="4" w:space="1" w:color="auto"/>
          <w:left w:val="single" w:sz="4" w:space="4" w:color="auto"/>
          <w:bottom w:val="single" w:sz="4" w:space="0" w:color="auto"/>
          <w:right w:val="single" w:sz="4" w:space="4" w:color="auto"/>
          <w:between w:val="single" w:sz="4" w:space="1" w:color="auto"/>
          <w:bar w:val="single" w:sz="4" w:color="auto"/>
        </w:pBdr>
      </w:pPr>
      <w:r w:rsidRPr="00C82DC3">
        <w:t xml:space="preserve">You can change the jQuery alias name to avoid conflicts on the $ variable with other </w:t>
      </w:r>
      <w:proofErr w:type="spellStart"/>
      <w:r w:rsidRPr="00C82DC3">
        <w:t>js</w:t>
      </w:r>
      <w:proofErr w:type="spellEnd"/>
      <w:r w:rsidRPr="00C82DC3">
        <w:t xml:space="preserve"> libraries: </w:t>
      </w:r>
      <w:proofErr w:type="spellStart"/>
      <w:r w:rsidRPr="00C82DC3">
        <w:t>var</w:t>
      </w:r>
      <w:proofErr w:type="spellEnd"/>
      <w:r w:rsidRPr="00C82DC3">
        <w:t xml:space="preserve"> $j = </w:t>
      </w:r>
      <w:proofErr w:type="spellStart"/>
      <w:r w:rsidRPr="00C82DC3">
        <w:t>jQuery.noConflict</w:t>
      </w:r>
      <w:proofErr w:type="spellEnd"/>
      <w:r w:rsidRPr="00C82DC3">
        <w:t>();</w:t>
      </w:r>
    </w:p>
    <w:p w:rsidR="004925FF" w:rsidRDefault="004925FF" w:rsidP="00F75F0E">
      <w:pPr>
        <w:pStyle w:val="ListParagraph"/>
        <w:numPr>
          <w:ilvl w:val="0"/>
          <w:numId w:val="9"/>
        </w:numPr>
        <w:pBdr>
          <w:top w:val="single" w:sz="4" w:space="1" w:color="auto"/>
          <w:left w:val="single" w:sz="4" w:space="4" w:color="auto"/>
          <w:bottom w:val="single" w:sz="4" w:space="0" w:color="auto"/>
          <w:right w:val="single" w:sz="4" w:space="4" w:color="auto"/>
          <w:between w:val="single" w:sz="4" w:space="1" w:color="auto"/>
          <w:bar w:val="single" w:sz="4" w:color="auto"/>
        </w:pBdr>
      </w:pPr>
      <w:r w:rsidRPr="00C82DC3">
        <w:t xml:space="preserve">The best </w:t>
      </w:r>
      <w:r w:rsidR="00C82DC3" w:rsidRPr="00C82DC3">
        <w:t xml:space="preserve">approach to avoiding conflicts is by providing document ready with $ as an argument.  This is best so the references to the $ variable need not be replaced throughout the code:  </w:t>
      </w:r>
      <w:proofErr w:type="gramStart"/>
      <w:r w:rsidR="00C82DC3" w:rsidRPr="00C82DC3">
        <w:t>jQuery( document</w:t>
      </w:r>
      <w:proofErr w:type="gramEnd"/>
      <w:r w:rsidR="00C82DC3" w:rsidRPr="00C82DC3">
        <w:t xml:space="preserve"> ).ready(function( $ ) { … });  or you can use an immediately invoked function expression:  (function( $ ) { … })( jQuery );</w:t>
      </w:r>
    </w:p>
    <w:p w:rsidR="00143709" w:rsidRDefault="00143709" w:rsidP="00143709"/>
    <w:p w:rsidR="008861E2" w:rsidRDefault="008861E2" w:rsidP="008861E2">
      <w:pPr>
        <w:pStyle w:val="Heading2"/>
      </w:pPr>
      <w:bookmarkStart w:id="36" w:name="_Toc457826234"/>
      <w:r>
        <w:lastRenderedPageBreak/>
        <w:t>The jQuery Object</w:t>
      </w:r>
      <w:bookmarkEnd w:id="36"/>
    </w:p>
    <w:p w:rsidR="008861E2" w:rsidRPr="00143709" w:rsidRDefault="008861E2" w:rsidP="008861E2"/>
    <w:p w:rsidR="008861E2" w:rsidRDefault="008861E2" w:rsidP="00F75F0E">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t>The jQuery Object has many similarities to an array, but it is not an array.</w:t>
      </w:r>
    </w:p>
    <w:p w:rsidR="008861E2" w:rsidRPr="00B10D94" w:rsidRDefault="008861E2" w:rsidP="00F75F0E">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B10D94">
        <w:t>The jQuery Object extends functionality and takes care of compatibility issues for native DOM elements.  Simply wrap DOM elements in jQuery like so</w:t>
      </w:r>
      <w:r>
        <w:t xml:space="preserve"> to benefit</w:t>
      </w:r>
      <w:r w:rsidRPr="00B10D94">
        <w:t>:</w:t>
      </w:r>
      <w:r w:rsidRPr="00B10D94">
        <w:br/>
      </w:r>
      <w:proofErr w:type="spellStart"/>
      <w:r w:rsidRPr="00B10D94">
        <w:t>var</w:t>
      </w:r>
      <w:proofErr w:type="spellEnd"/>
      <w:r w:rsidRPr="00B10D94">
        <w:t xml:space="preserve"> target = </w:t>
      </w:r>
      <w:proofErr w:type="spellStart"/>
      <w:proofErr w:type="gramStart"/>
      <w:r w:rsidRPr="00B10D94">
        <w:t>document.getElementById</w:t>
      </w:r>
      <w:proofErr w:type="spellEnd"/>
      <w:proofErr w:type="gramEnd"/>
      <w:r w:rsidRPr="00B10D94">
        <w:t>( "target" );</w:t>
      </w:r>
      <w:r w:rsidRPr="00B10D94">
        <w:br/>
        <w:t>$( target ).html( "&lt;td&gt;Hello &lt;b&gt;World&lt;/b&gt;!&lt;/td&gt;" );</w:t>
      </w:r>
    </w:p>
    <w:p w:rsidR="008861E2" w:rsidRPr="00DC4596" w:rsidRDefault="008861E2" w:rsidP="00F75F0E">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To get the native DOM element itself from a jQuery object, </w:t>
      </w:r>
      <w:proofErr w:type="gramStart"/>
      <w:r>
        <w:t>use .get</w:t>
      </w:r>
      <w:proofErr w:type="gramEnd"/>
      <w:r>
        <w:t>()</w:t>
      </w:r>
      <w:r>
        <w:br/>
      </w:r>
      <w:proofErr w:type="spellStart"/>
      <w:r w:rsidRPr="00DC4596">
        <w:t>var</w:t>
      </w:r>
      <w:proofErr w:type="spellEnd"/>
      <w:r w:rsidRPr="00DC4596">
        <w:t xml:space="preserve"> </w:t>
      </w:r>
      <w:proofErr w:type="spellStart"/>
      <w:r w:rsidRPr="00DC4596">
        <w:t>firstHeadingElem</w:t>
      </w:r>
      <w:proofErr w:type="spellEnd"/>
      <w:r w:rsidRPr="00DC4596">
        <w:t xml:space="preserve"> = $( "h1" ).get( 0 );  or</w:t>
      </w:r>
      <w:r w:rsidRPr="00DC4596">
        <w:br/>
      </w:r>
      <w:proofErr w:type="spellStart"/>
      <w:r w:rsidRPr="00DC4596">
        <w:t>var</w:t>
      </w:r>
      <w:proofErr w:type="spellEnd"/>
      <w:r w:rsidRPr="00DC4596">
        <w:t xml:space="preserve"> </w:t>
      </w:r>
      <w:proofErr w:type="spellStart"/>
      <w:r w:rsidRPr="00DC4596">
        <w:t>firstHeadingElem</w:t>
      </w:r>
      <w:proofErr w:type="spellEnd"/>
      <w:r w:rsidRPr="00DC4596">
        <w:t xml:space="preserve"> = $( "h1" )[ 0 ];</w:t>
      </w:r>
    </w:p>
    <w:p w:rsidR="008861E2" w:rsidRDefault="008861E2" w:rsidP="00F75F0E">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All jQuery objects are unique, even when created with the exact same selector, therefore you must compare their native DOM elements:  </w:t>
      </w:r>
      <w:r w:rsidRPr="00DC4596">
        <w:t>$("#</w:t>
      </w:r>
      <w:proofErr w:type="spellStart"/>
      <w:r>
        <w:t>myElem</w:t>
      </w:r>
      <w:proofErr w:type="spellEnd"/>
      <w:r>
        <w:t>"</w:t>
      </w:r>
      <w:proofErr w:type="gramStart"/>
      <w:r>
        <w:t>).get</w:t>
      </w:r>
      <w:proofErr w:type="gramEnd"/>
      <w:r>
        <w:t>(0) == $("#</w:t>
      </w:r>
      <w:proofErr w:type="spellStart"/>
      <w:r>
        <w:t>myElem</w:t>
      </w:r>
      <w:proofErr w:type="spellEnd"/>
      <w:r w:rsidRPr="00DC4596">
        <w:t xml:space="preserve"> ").get(0)</w:t>
      </w:r>
      <w:r>
        <w:t xml:space="preserve"> evaluates to true.</w:t>
      </w:r>
    </w:p>
    <w:p w:rsidR="008861E2" w:rsidRPr="008B45CF" w:rsidRDefault="008861E2" w:rsidP="00F75F0E">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8B45CF">
        <w:t>Native DOM methods and properties are not present on the jQuery object, and vice versa.</w:t>
      </w:r>
    </w:p>
    <w:p w:rsidR="008861E2" w:rsidRPr="00C82DC3" w:rsidRDefault="008861E2" w:rsidP="00F75F0E">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C82DC3">
        <w:t xml:space="preserve">jQuery object methods are part of the </w:t>
      </w:r>
      <w:proofErr w:type="gramStart"/>
      <w:r w:rsidRPr="00C82DC3">
        <w:t>$.</w:t>
      </w:r>
      <w:proofErr w:type="spellStart"/>
      <w:r w:rsidRPr="00C82DC3">
        <w:t>fn</w:t>
      </w:r>
      <w:proofErr w:type="spellEnd"/>
      <w:proofErr w:type="gramEnd"/>
      <w:r w:rsidRPr="00C82DC3">
        <w:t xml:space="preserve"> namespace, </w:t>
      </w:r>
      <w:r>
        <w:t>aka the</w:t>
      </w:r>
      <w:r w:rsidRPr="00C82DC3">
        <w:t xml:space="preserve"> "jQuery prototype".</w:t>
      </w:r>
    </w:p>
    <w:p w:rsidR="00E3149A" w:rsidRDefault="008861E2" w:rsidP="00F75F0E">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C82DC3">
        <w:t>Methods in the $ namespace</w:t>
      </w:r>
      <w:r>
        <w:t xml:space="preserve"> (aka core jQuery methods)</w:t>
      </w:r>
      <w:r w:rsidRPr="00C82DC3">
        <w:t xml:space="preserve"> are generally utility-type methods, and do not work with selections; they are not automatically passed any arguments, and their return value will vary.  Do not confuse or make assumptions about similarities between methods in the $ namespace and those in the jQuery prototype even if they have the same name.  Ex: </w:t>
      </w:r>
      <w:proofErr w:type="gramStart"/>
      <w:r w:rsidRPr="00C82DC3">
        <w:t>$.each</w:t>
      </w:r>
      <w:proofErr w:type="gramEnd"/>
      <w:r w:rsidRPr="00C82DC3">
        <w:t>() vs .each().  Make sure you read the documentation to know the particular differences.</w:t>
      </w:r>
    </w:p>
    <w:p w:rsidR="009C5C13" w:rsidRDefault="009C5C13" w:rsidP="009C5C13"/>
    <w:p w:rsidR="00E3149A" w:rsidRDefault="009C5C13" w:rsidP="009C5C13">
      <w:pPr>
        <w:pStyle w:val="Heading2"/>
      </w:pPr>
      <w:bookmarkStart w:id="37" w:name="_Toc457826235"/>
      <w:r>
        <w:t>Element Data</w:t>
      </w:r>
      <w:bookmarkEnd w:id="37"/>
    </w:p>
    <w:p w:rsidR="009C5C13" w:rsidRPr="009C5C13" w:rsidRDefault="009C5C13" w:rsidP="009C5C13"/>
    <w:p w:rsidR="0055243F" w:rsidRDefault="0055243F" w:rsidP="00F75F0E">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t>Avoid adding properties to DOM elements to store data/info, instead use the .</w:t>
      </w:r>
      <w:proofErr w:type="gramStart"/>
      <w:r>
        <w:t>data(</w:t>
      </w:r>
      <w:proofErr w:type="gramEnd"/>
      <w:r>
        <w:t>) method which will manage any memory issues.</w:t>
      </w:r>
    </w:p>
    <w:p w:rsidR="0055243F" w:rsidRDefault="0055243F" w:rsidP="00F75F0E">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A common thing to store via the </w:t>
      </w:r>
      <w:r w:rsidRPr="007F7102">
        <w:rPr>
          <w:b/>
        </w:rPr>
        <w:t>.</w:t>
      </w:r>
      <w:proofErr w:type="gramStart"/>
      <w:r w:rsidRPr="007F7102">
        <w:rPr>
          <w:b/>
        </w:rPr>
        <w:t>data(</w:t>
      </w:r>
      <w:proofErr w:type="gramEnd"/>
      <w:r w:rsidRPr="007F7102">
        <w:rPr>
          <w:b/>
        </w:rPr>
        <w:t>)</w:t>
      </w:r>
      <w:r>
        <w:t xml:space="preserve"> method is a relationship between elements:</w:t>
      </w:r>
      <w:r>
        <w:br/>
        <w:t>$</w:t>
      </w:r>
      <w:proofErr w:type="spellStart"/>
      <w:r w:rsidRPr="0055243F">
        <w:t>li.data</w:t>
      </w:r>
      <w:proofErr w:type="spellEnd"/>
      <w:r w:rsidRPr="0055243F">
        <w:t>( "</w:t>
      </w:r>
      <w:proofErr w:type="spellStart"/>
      <w:r w:rsidRPr="0055243F">
        <w:t>contentDiv</w:t>
      </w:r>
      <w:proofErr w:type="spellEnd"/>
      <w:r w:rsidRPr="0055243F">
        <w:t xml:space="preserve">", </w:t>
      </w:r>
      <w:r>
        <w:t xml:space="preserve">$( </w:t>
      </w:r>
      <w:r w:rsidRPr="0055243F">
        <w:t>"</w:t>
      </w:r>
      <w:r>
        <w:t>#</w:t>
      </w:r>
      <w:proofErr w:type="spellStart"/>
      <w:r w:rsidRPr="0055243F">
        <w:t>content</w:t>
      </w:r>
      <w:r>
        <w:t>Div</w:t>
      </w:r>
      <w:proofErr w:type="spellEnd"/>
      <w:r w:rsidRPr="0055243F">
        <w:t>" ) );</w:t>
      </w:r>
    </w:p>
    <w:p w:rsidR="0055243F" w:rsidRDefault="0055243F" w:rsidP="00F75F0E">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55243F">
        <w:t>You can also pass .</w:t>
      </w:r>
      <w:proofErr w:type="gramStart"/>
      <w:r w:rsidRPr="0055243F">
        <w:t>data(</w:t>
      </w:r>
      <w:proofErr w:type="gramEnd"/>
      <w:r w:rsidRPr="0055243F">
        <w:t>) an object containing key value pairs.</w:t>
      </w:r>
    </w:p>
    <w:p w:rsidR="009C5C13" w:rsidRPr="0055243F" w:rsidRDefault="009C5C13" w:rsidP="00F75F0E">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t>HTML data attributes (data-) are automatically accessible in jQuery via .</w:t>
      </w:r>
      <w:proofErr w:type="gramStart"/>
      <w:r>
        <w:t>data(</w:t>
      </w:r>
      <w:proofErr w:type="gramEnd"/>
      <w:r>
        <w:t>).  You can use either snake or camel case as the key passed to .</w:t>
      </w:r>
      <w:proofErr w:type="gramStart"/>
      <w:r>
        <w:t>data(</w:t>
      </w:r>
      <w:proofErr w:type="gramEnd"/>
      <w:r>
        <w:t>):</w:t>
      </w:r>
      <w:r>
        <w:br/>
        <w:t>data-my-attribute=”blah” can be accessed via:  .data(‘my-attribute’); or .data(‘</w:t>
      </w:r>
      <w:proofErr w:type="spellStart"/>
      <w:r>
        <w:t>myAttribute</w:t>
      </w:r>
      <w:proofErr w:type="spellEnd"/>
      <w:r>
        <w:t>’);</w:t>
      </w:r>
    </w:p>
    <w:p w:rsidR="008861E2" w:rsidRDefault="008861E2" w:rsidP="00143709"/>
    <w:p w:rsidR="00143709" w:rsidRDefault="00143709" w:rsidP="00143709">
      <w:pPr>
        <w:pStyle w:val="Heading2"/>
      </w:pPr>
      <w:bookmarkStart w:id="38" w:name="_Toc457826236"/>
      <w:r>
        <w:t>Selecting Elements</w:t>
      </w:r>
      <w:bookmarkEnd w:id="38"/>
    </w:p>
    <w:p w:rsidR="00143709" w:rsidRDefault="00143709" w:rsidP="00143709"/>
    <w:p w:rsidR="00E17149" w:rsidRPr="00E83FF9" w:rsidRDefault="00E17149" w:rsidP="00F75F0E">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E83FF9">
        <w:t xml:space="preserve">When using </w:t>
      </w:r>
      <w:proofErr w:type="gramStart"/>
      <w:r w:rsidRPr="00E83FF9">
        <w:t>the :visible</w:t>
      </w:r>
      <w:proofErr w:type="gramEnd"/>
      <w:r w:rsidRPr="00E83FF9">
        <w:t xml:space="preserve"> and :hidden pseudo-selectors, jQuery tests the actual </w:t>
      </w:r>
      <w:r w:rsidRPr="007F7102">
        <w:rPr>
          <w:b/>
        </w:rPr>
        <w:t>visibility</w:t>
      </w:r>
      <w:r w:rsidRPr="00E83FF9">
        <w:t xml:space="preserve"> of the element, not its CSS visibility or display properties. jQuery looks to see if the element's physical height and width on the page are both greater than zero except in the case of &lt;</w:t>
      </w:r>
      <w:proofErr w:type="spellStart"/>
      <w:r w:rsidRPr="00E83FF9">
        <w:t>tr</w:t>
      </w:r>
      <w:proofErr w:type="spellEnd"/>
      <w:r w:rsidRPr="00E83FF9">
        <w:t>&gt; elements in which it checks the display property.  Also, elements that have not been added to the DOM will always be considered hidden.</w:t>
      </w:r>
    </w:p>
    <w:p w:rsidR="00E17149" w:rsidRDefault="00E17149" w:rsidP="00F75F0E">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It is important to know jQuery best practices for using selectors to retrieve jQuery collections.  Minor details in selector choice can have a great impact on the amount </w:t>
      </w:r>
      <w:r w:rsidR="007F7102">
        <w:t xml:space="preserve">of </w:t>
      </w:r>
      <w:r>
        <w:t>DOM traversal performed.</w:t>
      </w:r>
    </w:p>
    <w:p w:rsidR="00E17149" w:rsidRPr="00E83FF9" w:rsidRDefault="00E17149" w:rsidP="00F75F0E">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E83FF9">
        <w:t xml:space="preserve">This is the proper way to check for an empty set when retrieving jQuery collections:  </w:t>
      </w:r>
      <w:r w:rsidR="00E83FF9">
        <w:br/>
      </w:r>
      <w:r w:rsidRPr="00E83FF9">
        <w:t>if</w:t>
      </w:r>
      <w:r w:rsidR="00E83FF9" w:rsidRPr="00E83FF9">
        <w:t xml:space="preserve"> </w:t>
      </w:r>
      <w:proofErr w:type="gramStart"/>
      <w:r w:rsidR="00E83FF9" w:rsidRPr="00E83FF9">
        <w:t>( $</w:t>
      </w:r>
      <w:proofErr w:type="gramEnd"/>
      <w:r w:rsidR="00E83FF9" w:rsidRPr="00E83FF9">
        <w:t>(</w:t>
      </w:r>
      <w:r w:rsidRPr="00E83FF9">
        <w:t>"</w:t>
      </w:r>
      <w:r w:rsidR="00E83FF9" w:rsidRPr="00E83FF9">
        <w:t>selector</w:t>
      </w:r>
      <w:r w:rsidRPr="00E83FF9">
        <w:t>"</w:t>
      </w:r>
      <w:r w:rsidR="00E83FF9" w:rsidRPr="00E83FF9">
        <w:t>).length</w:t>
      </w:r>
      <w:r w:rsidR="007F659E">
        <w:t xml:space="preserve"> </w:t>
      </w:r>
      <w:r w:rsidR="00E83FF9" w:rsidRPr="00E83FF9">
        <w:t>)</w:t>
      </w:r>
      <w:r w:rsidR="007F659E">
        <w:t xml:space="preserve"> </w:t>
      </w:r>
      <w:r w:rsidRPr="00E83FF9">
        <w:t>{</w:t>
      </w:r>
      <w:r w:rsidR="00E83FF9" w:rsidRPr="00E83FF9">
        <w:t xml:space="preserve"> … </w:t>
      </w:r>
      <w:r w:rsidRPr="00E83FF9">
        <w:t>}</w:t>
      </w:r>
    </w:p>
    <w:p w:rsidR="00703FC4" w:rsidRPr="0063329D" w:rsidRDefault="00E83FF9" w:rsidP="00F75F0E">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63329D">
        <w:lastRenderedPageBreak/>
        <w:t xml:space="preserve">Always leverage jQuery variable caching when possible to avoid unnecessary jQuery operations:  </w:t>
      </w:r>
      <w:proofErr w:type="spellStart"/>
      <w:r w:rsidRPr="0063329D">
        <w:t>var</w:t>
      </w:r>
      <w:proofErr w:type="spellEnd"/>
      <w:r w:rsidRPr="0063329D">
        <w:t xml:space="preserve"> $</w:t>
      </w:r>
      <w:proofErr w:type="spellStart"/>
      <w:r w:rsidRPr="0063329D">
        <w:t>divs</w:t>
      </w:r>
      <w:proofErr w:type="spellEnd"/>
      <w:r w:rsidRPr="0063329D">
        <w:t xml:space="preserve"> = </w:t>
      </w:r>
      <w:proofErr w:type="gramStart"/>
      <w:r w:rsidRPr="0063329D">
        <w:t>$( "</w:t>
      </w:r>
      <w:proofErr w:type="gramEnd"/>
      <w:r w:rsidRPr="0063329D">
        <w:t>div" );</w:t>
      </w:r>
    </w:p>
    <w:p w:rsidR="003F11FF" w:rsidRPr="0063329D" w:rsidRDefault="0063329D" w:rsidP="00F75F0E">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63329D">
        <w:t>Filtering selections is very useful.  Use:</w:t>
      </w:r>
      <w:proofErr w:type="gramStart"/>
      <w:r w:rsidRPr="0063329D">
        <w:t xml:space="preserve">  .has</w:t>
      </w:r>
      <w:proofErr w:type="gramEnd"/>
      <w:r w:rsidRPr="0063329D">
        <w:t>(), .not(), .filter(), .first(), .</w:t>
      </w:r>
      <w:proofErr w:type="spellStart"/>
      <w:r w:rsidRPr="0063329D">
        <w:t>eq</w:t>
      </w:r>
      <w:proofErr w:type="spellEnd"/>
      <w:r w:rsidRPr="0063329D">
        <w:t>().</w:t>
      </w:r>
    </w:p>
    <w:p w:rsidR="0063329D" w:rsidRDefault="0063329D" w:rsidP="00F75F0E">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7F7102">
        <w:rPr>
          <w:b/>
        </w:rPr>
        <w:t>Pseudo selectors</w:t>
      </w:r>
      <w:r w:rsidRPr="0063329D">
        <w:t xml:space="preserve"> for form elements are very useful.  Use:</w:t>
      </w:r>
      <w:proofErr w:type="gramStart"/>
      <w:r w:rsidRPr="0063329D">
        <w:t xml:space="preserve">  :checked</w:t>
      </w:r>
      <w:proofErr w:type="gramEnd"/>
      <w:r w:rsidRPr="0063329D">
        <w:t>, :disabled, :enabled, :input, :selected.  Also there are pseudo selectors for forms according to type, but beware of specific performance concerns.</w:t>
      </w:r>
    </w:p>
    <w:p w:rsidR="002F4C21" w:rsidRPr="00EB2E71" w:rsidRDefault="002F4C21" w:rsidP="00F75F0E">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EB2E71">
        <w:t>Setters return a jQuery object, allowing you to continue calling jQuery methods on your selection. Getters return whatever they were asked to get, so you can't continue to call jQuery methods on the value returned by the getter</w:t>
      </w:r>
      <w:r w:rsidR="007F659E">
        <w:t xml:space="preserve"> (no chaining)</w:t>
      </w:r>
      <w:r w:rsidRPr="00EB2E71">
        <w:t>.</w:t>
      </w:r>
    </w:p>
    <w:p w:rsidR="002F4C21" w:rsidRDefault="00EB2E71" w:rsidP="00F75F0E">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 xml:space="preserve">Using </w:t>
      </w:r>
      <w:r w:rsidRPr="007F7102">
        <w:rPr>
          <w:b/>
        </w:rPr>
        <w:t>.end</w:t>
      </w:r>
      <w:proofErr w:type="gramEnd"/>
      <w:r w:rsidRPr="007F7102">
        <w:rPr>
          <w:b/>
        </w:rPr>
        <w:t>()</w:t>
      </w:r>
      <w:r>
        <w:t xml:space="preserve"> in the chain will reset the jQuery collection back to what it originally was should you change it.</w:t>
      </w:r>
    </w:p>
    <w:p w:rsidR="00EB2E71" w:rsidRPr="004D504F" w:rsidRDefault="00EB2E71" w:rsidP="004D504F">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4D504F">
        <w:t>Use discretion when chaining jQuery methods as it can make code difficult to modify and debug.</w:t>
      </w:r>
    </w:p>
    <w:p w:rsidR="008C52C5" w:rsidRPr="004D504F" w:rsidRDefault="008C52C5" w:rsidP="004D504F">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sidRPr="004D504F">
        <w:t>Use .index</w:t>
      </w:r>
      <w:proofErr w:type="gramEnd"/>
      <w:r w:rsidRPr="004D504F">
        <w:t>() to determine a particular element’s index position in respect to its siblings.</w:t>
      </w:r>
    </w:p>
    <w:p w:rsidR="004D504F" w:rsidRPr="004D504F" w:rsidRDefault="004D504F" w:rsidP="004D504F">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4D504F">
        <w:t>$('&lt;</w:t>
      </w:r>
      <w:proofErr w:type="spellStart"/>
      <w:r w:rsidRPr="004D504F">
        <w:t>img</w:t>
      </w:r>
      <w:proofErr w:type="spellEnd"/>
      <w:r w:rsidRPr="004D504F">
        <w:t xml:space="preserve"> /&gt;') creates a new &lt;</w:t>
      </w:r>
      <w:proofErr w:type="spellStart"/>
      <w:r w:rsidRPr="004D504F">
        <w:t>img</w:t>
      </w:r>
      <w:proofErr w:type="spellEnd"/>
      <w:r w:rsidRPr="004D504F">
        <w:t xml:space="preserve"> /&gt; element to be inserted to the DOM.</w:t>
      </w:r>
      <w:r w:rsidRPr="004D504F">
        <w:br/>
        <w:t>$('</w:t>
      </w:r>
      <w:proofErr w:type="spellStart"/>
      <w:r w:rsidRPr="004D504F">
        <w:t>img</w:t>
      </w:r>
      <w:proofErr w:type="spellEnd"/>
      <w:r w:rsidRPr="004D504F">
        <w:t>') selects all existing &lt;</w:t>
      </w:r>
      <w:proofErr w:type="spellStart"/>
      <w:r w:rsidRPr="004D504F">
        <w:t>img</w:t>
      </w:r>
      <w:proofErr w:type="spellEnd"/>
      <w:r w:rsidRPr="004D504F">
        <w:t xml:space="preserve"> /&gt; elements.</w:t>
      </w:r>
    </w:p>
    <w:p w:rsidR="007F7102" w:rsidRPr="007F7102" w:rsidRDefault="007F7102" w:rsidP="004D504F">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4D504F">
        <w:t>Performance recommendations:</w:t>
      </w:r>
      <w:r w:rsidRPr="004D504F">
        <w:br/>
      </w:r>
      <w:r w:rsidRPr="004D504F">
        <w:rPr>
          <w:sz w:val="20"/>
          <w:szCs w:val="20"/>
        </w:rPr>
        <w:t>- avoid jQuery extensions</w:t>
      </w:r>
      <w:r w:rsidR="000139DE" w:rsidRPr="004D504F">
        <w:rPr>
          <w:sz w:val="20"/>
          <w:szCs w:val="20"/>
        </w:rPr>
        <w:t xml:space="preserve"> (ex: </w:t>
      </w:r>
      <w:proofErr w:type="gramStart"/>
      <w:r w:rsidR="000139DE" w:rsidRPr="004D504F">
        <w:rPr>
          <w:sz w:val="20"/>
          <w:szCs w:val="20"/>
        </w:rPr>
        <w:t>“:even</w:t>
      </w:r>
      <w:proofErr w:type="gramEnd"/>
      <w:r w:rsidR="000139DE" w:rsidRPr="004D504F">
        <w:rPr>
          <w:sz w:val="20"/>
          <w:szCs w:val="20"/>
        </w:rPr>
        <w:t>”) when possible</w:t>
      </w:r>
      <w:r w:rsidRPr="004D504F">
        <w:rPr>
          <w:sz w:val="20"/>
          <w:szCs w:val="20"/>
        </w:rPr>
        <w:br/>
        <w:t>- avoid excessive specificity</w:t>
      </w:r>
      <w:r w:rsidRPr="004D504F">
        <w:rPr>
          <w:sz w:val="20"/>
          <w:szCs w:val="20"/>
        </w:rPr>
        <w:br/>
        <w:t>- use id based selectors</w:t>
      </w:r>
      <w:r w:rsidRPr="004D504F">
        <w:rPr>
          <w:sz w:val="20"/>
          <w:szCs w:val="20"/>
        </w:rPr>
        <w:br/>
        <w:t>- be specific on the right-hand side of your selector, and less specific on the left</w:t>
      </w:r>
    </w:p>
    <w:p w:rsidR="00143709" w:rsidRDefault="00143709" w:rsidP="00143709"/>
    <w:p w:rsidR="00143709" w:rsidRDefault="00143709" w:rsidP="00143709">
      <w:pPr>
        <w:pStyle w:val="Heading2"/>
      </w:pPr>
      <w:bookmarkStart w:id="39" w:name="_Toc457826237"/>
      <w:r w:rsidRPr="00143709">
        <w:t>Manipulating Elements</w:t>
      </w:r>
      <w:bookmarkEnd w:id="39"/>
    </w:p>
    <w:p w:rsidR="00143709" w:rsidRPr="00143709" w:rsidRDefault="00143709" w:rsidP="00143709"/>
    <w:p w:rsidR="00EB2E71" w:rsidRDefault="00AE5258" w:rsidP="00F75F0E">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When moving, copying, or removing elements around the DOM, </w:t>
      </w:r>
      <w:r w:rsidR="00F22BBA">
        <w:t xml:space="preserve">the </w:t>
      </w:r>
      <w:r>
        <w:t>returned jQuery collection will consist of the element(s) selected in the $ function not the manipulating method:</w:t>
      </w:r>
      <w:r>
        <w:br/>
      </w:r>
      <w:proofErr w:type="spellStart"/>
      <w:r w:rsidRPr="00AE5258">
        <w:t>var</w:t>
      </w:r>
      <w:proofErr w:type="spellEnd"/>
      <w:r w:rsidRPr="00AE5258">
        <w:t xml:space="preserve"> </w:t>
      </w:r>
      <w:proofErr w:type="spellStart"/>
      <w:r>
        <w:t>val</w:t>
      </w:r>
      <w:proofErr w:type="spellEnd"/>
      <w:r>
        <w:t xml:space="preserve"> = $("#li123</w:t>
      </w:r>
      <w:r w:rsidRPr="00AE5258">
        <w:t>"</w:t>
      </w:r>
      <w:proofErr w:type="gramStart"/>
      <w:r w:rsidRPr="00AE5258">
        <w:t>).</w:t>
      </w:r>
      <w:proofErr w:type="spellStart"/>
      <w:r w:rsidRPr="00AE5258">
        <w:t>appendTo</w:t>
      </w:r>
      <w:proofErr w:type="spellEnd"/>
      <w:proofErr w:type="gramEnd"/>
      <w:r w:rsidRPr="00AE5258">
        <w:t>("#my-list");</w:t>
      </w:r>
      <w:r>
        <w:t xml:space="preserve">  // </w:t>
      </w:r>
      <w:proofErr w:type="spellStart"/>
      <w:r>
        <w:t>val</w:t>
      </w:r>
      <w:proofErr w:type="spellEnd"/>
      <w:r>
        <w:t xml:space="preserve"> contains a reference to the element with id == li123</w:t>
      </w:r>
    </w:p>
    <w:p w:rsidR="00AE5258" w:rsidRDefault="00F22BBA" w:rsidP="00F75F0E">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Rather than moving an element around, if you need a new copy of an element to insert into the DOM somewhere, </w:t>
      </w:r>
      <w:proofErr w:type="gramStart"/>
      <w:r>
        <w:t>use .clone</w:t>
      </w:r>
      <w:proofErr w:type="gramEnd"/>
      <w:r>
        <w:t xml:space="preserve">():  </w:t>
      </w:r>
      <w:r w:rsidRPr="00F22BBA">
        <w:t>$( "#</w:t>
      </w:r>
      <w:proofErr w:type="spellStart"/>
      <w:r w:rsidRPr="00F22BBA">
        <w:t>myList</w:t>
      </w:r>
      <w:proofErr w:type="spellEnd"/>
      <w:r w:rsidRPr="00F22BBA">
        <w:t xml:space="preserve"> </w:t>
      </w:r>
      <w:proofErr w:type="spellStart"/>
      <w:r w:rsidRPr="00F22BBA">
        <w:t>li:first</w:t>
      </w:r>
      <w:proofErr w:type="spellEnd"/>
      <w:r w:rsidRPr="00F22BBA">
        <w:t>" ).clone().</w:t>
      </w:r>
      <w:proofErr w:type="spellStart"/>
      <w:r w:rsidRPr="00F22BBA">
        <w:t>appendTo</w:t>
      </w:r>
      <w:proofErr w:type="spellEnd"/>
      <w:r w:rsidRPr="00F22BBA">
        <w:t>( "#</w:t>
      </w:r>
      <w:proofErr w:type="spellStart"/>
      <w:r w:rsidRPr="00F22BBA">
        <w:t>myList</w:t>
      </w:r>
      <w:proofErr w:type="spellEnd"/>
      <w:r w:rsidRPr="00F22BBA">
        <w:t>" );</w:t>
      </w:r>
    </w:p>
    <w:p w:rsidR="00F22BBA" w:rsidRDefault="00411B6D" w:rsidP="00F75F0E">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.empty</w:t>
      </w:r>
      <w:proofErr w:type="gramEnd"/>
      <w:r>
        <w:t xml:space="preserve">() removes all child elements of a selection, .remove() removes all elements </w:t>
      </w:r>
      <w:r w:rsidR="00A33438">
        <w:t xml:space="preserve">from the DOM </w:t>
      </w:r>
      <w:r>
        <w:t>matching a selection including all associated data set with .data()</w:t>
      </w:r>
      <w:r w:rsidR="00A33438">
        <w:t xml:space="preserve"> and bound events.  </w:t>
      </w:r>
      <w:proofErr w:type="gramStart"/>
      <w:r w:rsidR="00A33438">
        <w:t>.detach</w:t>
      </w:r>
      <w:proofErr w:type="gramEnd"/>
      <w:r w:rsidR="00A33438">
        <w:t xml:space="preserve">() does the same as .remove() except it leaves all data and events in place.  </w:t>
      </w:r>
      <w:proofErr w:type="gramStart"/>
      <w:r w:rsidR="00A33438">
        <w:t>.remove</w:t>
      </w:r>
      <w:proofErr w:type="gramEnd"/>
      <w:r w:rsidR="00A33438">
        <w:t>() is faster than .detach(), but using .detach() can be a great performance boost if doing heavy manipulation to elements which are frequently reinserted into the DOM.</w:t>
      </w:r>
    </w:p>
    <w:p w:rsidR="00A33438" w:rsidRDefault="00A33438" w:rsidP="00F75F0E">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0E0BDA">
        <w:t>You can create new elements using the $ function.  Advanced syntax uses an attribute array</w:t>
      </w:r>
      <w:r w:rsidR="000E0BDA">
        <w:t>:</w:t>
      </w:r>
      <w:r w:rsidR="000E0BDA">
        <w:br/>
      </w:r>
      <w:r w:rsidRPr="000E0BDA">
        <w:br/>
      </w:r>
      <w:proofErr w:type="gramStart"/>
      <w:r w:rsidRPr="000E0BDA">
        <w:t>$( "</w:t>
      </w:r>
      <w:proofErr w:type="gramEnd"/>
      <w:r w:rsidRPr="000E0BDA">
        <w:t>&lt;a/&gt;", {</w:t>
      </w:r>
      <w:r w:rsidR="000E0BDA">
        <w:br/>
        <w:t xml:space="preserve">  </w:t>
      </w:r>
      <w:r w:rsidRPr="000E0BDA">
        <w:t>html: "This is a &lt;strong&gt;new&lt;/strong&gt; link",</w:t>
      </w:r>
      <w:r w:rsidR="000E0BDA">
        <w:br/>
        <w:t xml:space="preserve">  </w:t>
      </w:r>
      <w:r w:rsidRPr="000E0BDA">
        <w:t>"class": "new",</w:t>
      </w:r>
      <w:r w:rsidR="000E0BDA">
        <w:br/>
        <w:t xml:space="preserve">  </w:t>
      </w:r>
      <w:proofErr w:type="spellStart"/>
      <w:r w:rsidRPr="000E0BDA">
        <w:t>href</w:t>
      </w:r>
      <w:proofErr w:type="spellEnd"/>
      <w:r w:rsidRPr="000E0BDA">
        <w:t>: "foo.html"</w:t>
      </w:r>
      <w:r w:rsidR="000E0BDA" w:rsidRPr="000E0BDA">
        <w:br/>
      </w:r>
      <w:r w:rsidRPr="000E0BDA">
        <w:t>});</w:t>
      </w:r>
    </w:p>
    <w:p w:rsidR="000E0BDA" w:rsidRDefault="000E0BDA" w:rsidP="00F75F0E">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You can also add html elements directly in string form using the various insertion methods </w:t>
      </w:r>
      <w:proofErr w:type="gramStart"/>
      <w:r>
        <w:t>(.append</w:t>
      </w:r>
      <w:proofErr w:type="gramEnd"/>
      <w:r>
        <w:t>(), .prepend(), etc.), but always concatenate the html strings before insertion to avoid DOM touches.</w:t>
      </w:r>
    </w:p>
    <w:p w:rsidR="000E0BDA" w:rsidRDefault="00C37A41" w:rsidP="00F75F0E">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sidRPr="00895018">
        <w:rPr>
          <w:b/>
        </w:rPr>
        <w:lastRenderedPageBreak/>
        <w:t>.</w:t>
      </w:r>
      <w:proofErr w:type="spellStart"/>
      <w:r w:rsidRPr="00895018">
        <w:rPr>
          <w:b/>
        </w:rPr>
        <w:t>attr</w:t>
      </w:r>
      <w:proofErr w:type="spellEnd"/>
      <w:proofErr w:type="gramEnd"/>
      <w:r w:rsidRPr="00895018">
        <w:rPr>
          <w:b/>
        </w:rPr>
        <w:t>()</w:t>
      </w:r>
      <w:r>
        <w:t xml:space="preserve"> can take a string and a primitive, a string and a function, or an object containing key value pairs to modify.</w:t>
      </w:r>
    </w:p>
    <w:p w:rsidR="00EB201C" w:rsidRDefault="00EB201C" w:rsidP="00F75F0E">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Do not use </w:t>
      </w:r>
      <w:r w:rsidRPr="00895018">
        <w:rPr>
          <w:b/>
        </w:rPr>
        <w:t>.</w:t>
      </w:r>
      <w:proofErr w:type="spellStart"/>
      <w:proofErr w:type="gramStart"/>
      <w:r w:rsidRPr="00895018">
        <w:rPr>
          <w:b/>
        </w:rPr>
        <w:t>css</w:t>
      </w:r>
      <w:proofErr w:type="spellEnd"/>
      <w:r w:rsidRPr="00895018">
        <w:rPr>
          <w:b/>
        </w:rPr>
        <w:t>(</w:t>
      </w:r>
      <w:proofErr w:type="gramEnd"/>
      <w:r w:rsidRPr="00895018">
        <w:rPr>
          <w:b/>
        </w:rPr>
        <w:t>)</w:t>
      </w:r>
      <w:r>
        <w:t xml:space="preserve"> as a setter only as a getter to check </w:t>
      </w:r>
      <w:proofErr w:type="spellStart"/>
      <w:r>
        <w:t>css</w:t>
      </w:r>
      <w:proofErr w:type="spellEnd"/>
      <w:r>
        <w:t xml:space="preserve"> values.</w:t>
      </w:r>
    </w:p>
    <w:p w:rsidR="00FA68B0" w:rsidRPr="00895018" w:rsidRDefault="00FA68B0" w:rsidP="00895018">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895018">
        <w:t xml:space="preserve">The DOM is slow; you want to avoid manipulating it as much as possible. jQuery </w:t>
      </w:r>
      <w:proofErr w:type="gramStart"/>
      <w:r w:rsidRPr="00895018">
        <w:t>introduced </w:t>
      </w:r>
      <w:r w:rsidR="00895018" w:rsidRPr="00895018">
        <w:rPr>
          <w:b/>
        </w:rPr>
        <w:t>.</w:t>
      </w:r>
      <w:r w:rsidRPr="00895018">
        <w:rPr>
          <w:b/>
        </w:rPr>
        <w:t>detach</w:t>
      </w:r>
      <w:proofErr w:type="gramEnd"/>
      <w:r w:rsidRPr="00895018">
        <w:rPr>
          <w:b/>
        </w:rPr>
        <w:t>()</w:t>
      </w:r>
      <w:r w:rsidRPr="00895018">
        <w:t> in version 1.4 to help address this issue, allowing you to remove an element from the DOM while you work with it.</w:t>
      </w:r>
    </w:p>
    <w:p w:rsidR="00895018" w:rsidRDefault="00895018" w:rsidP="00895018">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895018">
        <w:t xml:space="preserve">jQuery won't tell you if you're trying to run a whole lot of code on an </w:t>
      </w:r>
      <w:r w:rsidRPr="00895018">
        <w:rPr>
          <w:b/>
        </w:rPr>
        <w:t>empty selection</w:t>
      </w:r>
      <w:r w:rsidRPr="00895018">
        <w:t xml:space="preserve"> – it will proceed as though nothing's wrong. It's up to you to verify that your selection contains some elements.</w:t>
      </w:r>
    </w:p>
    <w:p w:rsidR="00895018" w:rsidRDefault="00895018" w:rsidP="00895018">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p>
    <w:p w:rsidR="00895018" w:rsidRPr="00895018" w:rsidRDefault="00895018" w:rsidP="00895018"/>
    <w:p w:rsidR="00400B36" w:rsidRDefault="00400B36" w:rsidP="00400B36">
      <w:pPr>
        <w:pStyle w:val="Heading2"/>
      </w:pPr>
      <w:bookmarkStart w:id="40" w:name="_Toc457826238"/>
      <w:r>
        <w:t>Traversing</w:t>
      </w:r>
      <w:bookmarkEnd w:id="40"/>
    </w:p>
    <w:p w:rsidR="00400B36" w:rsidRDefault="00400B36" w:rsidP="00400B36"/>
    <w:p w:rsidR="00CC60D9" w:rsidRDefault="00CC60D9" w:rsidP="00F75F0E">
      <w:pPr>
        <w:pStyle w:val="ListParagraph"/>
        <w:numPr>
          <w:ilvl w:val="0"/>
          <w:numId w:val="18"/>
        </w:numPr>
        <w:pBdr>
          <w:top w:val="single" w:sz="4" w:space="1" w:color="auto"/>
          <w:left w:val="single" w:sz="4" w:space="4" w:color="auto"/>
          <w:bottom w:val="single" w:sz="4" w:space="1" w:color="auto"/>
          <w:right w:val="single" w:sz="4" w:space="4" w:color="auto"/>
          <w:between w:val="single" w:sz="4" w:space="1" w:color="auto"/>
          <w:bar w:val="single" w:sz="4" w:color="auto"/>
        </w:pBdr>
      </w:pPr>
      <w:r>
        <w:t>Retrieving the desired node or collection is accomplished by using traversal and filter methods.</w:t>
      </w:r>
    </w:p>
    <w:p w:rsidR="00C95D5F" w:rsidRPr="00CC60D9" w:rsidRDefault="00C95D5F" w:rsidP="00F75F0E">
      <w:pPr>
        <w:pStyle w:val="ListParagraph"/>
        <w:numPr>
          <w:ilvl w:val="0"/>
          <w:numId w:val="18"/>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CC60D9">
        <w:t>jQuery traversal methods are most often overloaded to accept string selectors, jQuery objects, etc. to filter down or traverse the current set of jQuery objects.</w:t>
      </w:r>
    </w:p>
    <w:p w:rsidR="00C95D5F" w:rsidRPr="00CC60D9" w:rsidRDefault="00C95D5F" w:rsidP="00F75F0E">
      <w:pPr>
        <w:pStyle w:val="ListParagraph"/>
        <w:numPr>
          <w:ilvl w:val="0"/>
          <w:numId w:val="18"/>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CC60D9">
        <w:t>Its best practice to avoid traversing too far.  1 or 2 moves is ok, and don’t traverse across containers if possible.</w:t>
      </w:r>
    </w:p>
    <w:p w:rsidR="00400B36" w:rsidRDefault="00400B36" w:rsidP="00CC0632"/>
    <w:p w:rsidR="00832FCA" w:rsidRDefault="00832FCA" w:rsidP="00832FCA">
      <w:pPr>
        <w:pStyle w:val="Heading2"/>
      </w:pPr>
      <w:bookmarkStart w:id="41" w:name="_Toc457826239"/>
      <w:r>
        <w:t>Utility Functions</w:t>
      </w:r>
      <w:bookmarkEnd w:id="41"/>
    </w:p>
    <w:p w:rsidR="00832FCA" w:rsidRDefault="00832FCA" w:rsidP="00832FCA"/>
    <w:p w:rsidR="00832FCA" w:rsidRPr="00F10EA5" w:rsidRDefault="00832FCA" w:rsidP="00F75F0E">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sidRPr="00F10EA5">
        <w:t>$.each</w:t>
      </w:r>
      <w:proofErr w:type="gramEnd"/>
      <w:r w:rsidRPr="00F10EA5">
        <w:t>() iterates over arrays and objects.</w:t>
      </w:r>
    </w:p>
    <w:p w:rsidR="00832FCA" w:rsidRPr="00F10EA5" w:rsidRDefault="00832FCA" w:rsidP="00F75F0E">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sidRPr="00F10EA5">
        <w:t>$.</w:t>
      </w:r>
      <w:proofErr w:type="spellStart"/>
      <w:r w:rsidRPr="00F10EA5">
        <w:t>inArray</w:t>
      </w:r>
      <w:proofErr w:type="spellEnd"/>
      <w:proofErr w:type="gramEnd"/>
      <w:r w:rsidRPr="00F10EA5">
        <w:t>() returns a value's index in an array, or -1 if the value is not in the array.</w:t>
      </w:r>
    </w:p>
    <w:p w:rsidR="00832FCA" w:rsidRDefault="00832FCA" w:rsidP="00F75F0E">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sidRPr="00F10EA5">
        <w:t>$.extend</w:t>
      </w:r>
      <w:proofErr w:type="gramEnd"/>
      <w:r w:rsidRPr="00F10EA5">
        <w:t>() changes the properties of the first object using the properties of subsequent objects.</w:t>
      </w:r>
    </w:p>
    <w:p w:rsidR="00BB5654" w:rsidRDefault="00BB5654" w:rsidP="00F75F0E">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$.proxy</w:t>
      </w:r>
      <w:proofErr w:type="gramEnd"/>
      <w:r>
        <w:t>() allows you to provide the scope of this</w:t>
      </w:r>
    </w:p>
    <w:p w:rsidR="00BB5654" w:rsidRPr="00F10EA5" w:rsidRDefault="00BB5654" w:rsidP="00F75F0E">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Use </w:t>
      </w:r>
      <w:proofErr w:type="gramStart"/>
      <w:r>
        <w:t>$.</w:t>
      </w:r>
      <w:proofErr w:type="spellStart"/>
      <w:r>
        <w:t>isArray</w:t>
      </w:r>
      <w:proofErr w:type="spellEnd"/>
      <w:proofErr w:type="gramEnd"/>
      <w:r>
        <w:t>(), $.</w:t>
      </w:r>
      <w:proofErr w:type="spellStart"/>
      <w:r>
        <w:t>isFunction</w:t>
      </w:r>
      <w:proofErr w:type="spellEnd"/>
      <w:r>
        <w:t>(), $.</w:t>
      </w:r>
      <w:proofErr w:type="spellStart"/>
      <w:r>
        <w:t>isNumeric</w:t>
      </w:r>
      <w:proofErr w:type="spellEnd"/>
      <w:r>
        <w:t xml:space="preserve">() instead of the </w:t>
      </w:r>
      <w:proofErr w:type="spellStart"/>
      <w:r>
        <w:t>typeof</w:t>
      </w:r>
      <w:proofErr w:type="spellEnd"/>
      <w:r>
        <w:t xml:space="preserve"> operator</w:t>
      </w:r>
    </w:p>
    <w:p w:rsidR="00832FCA" w:rsidRPr="00832FCA" w:rsidRDefault="00832FCA" w:rsidP="00BB5654"/>
    <w:p w:rsidR="00832FCA" w:rsidRDefault="00BB5654" w:rsidP="00BB5654">
      <w:pPr>
        <w:pStyle w:val="Heading2"/>
      </w:pPr>
      <w:bookmarkStart w:id="42" w:name="_Toc457826240"/>
      <w:r>
        <w:t>Iteration</w:t>
      </w:r>
      <w:bookmarkEnd w:id="42"/>
    </w:p>
    <w:p w:rsidR="00BB5654" w:rsidRDefault="00BB5654" w:rsidP="00BB5654"/>
    <w:p w:rsidR="00BB5654" w:rsidRDefault="00BB5654" w:rsidP="00F75F0E">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Use </w:t>
      </w:r>
      <w:proofErr w:type="gramStart"/>
      <w:r>
        <w:t>$.each</w:t>
      </w:r>
      <w:proofErr w:type="gramEnd"/>
      <w:r>
        <w:t xml:space="preserve">() to replace </w:t>
      </w:r>
      <w:proofErr w:type="spellStart"/>
      <w:r w:rsidR="00B95FDB">
        <w:t>fors</w:t>
      </w:r>
      <w:proofErr w:type="spellEnd"/>
      <w:r w:rsidR="00B95FDB">
        <w:t xml:space="preserve"> on arrays and for ins on objects</w:t>
      </w:r>
    </w:p>
    <w:p w:rsidR="00BB5654" w:rsidRDefault="00CE671A" w:rsidP="00F75F0E">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CE671A">
        <w:t>Many jQuery methods implicitly iterate over the entire collection, applying their behavior to each matched element. Conversely</w:t>
      </w:r>
      <w:r>
        <w:t>,</w:t>
      </w:r>
      <w:r w:rsidRPr="00CE671A">
        <w:t xml:space="preserve"> the following is a list of methods that require .each():</w:t>
      </w:r>
      <w:r w:rsidRPr="00CE671A">
        <w:br/>
      </w:r>
      <w:hyperlink r:id="rId27" w:anchor="attr1" w:history="1">
        <w:r w:rsidRPr="00CE671A">
          <w:rPr>
            <w:rStyle w:val="Hyperlink"/>
          </w:rPr>
          <w:t>.</w:t>
        </w:r>
        <w:proofErr w:type="spellStart"/>
        <w:r w:rsidRPr="00CE671A">
          <w:rPr>
            <w:rStyle w:val="Hyperlink"/>
          </w:rPr>
          <w:t>attr</w:t>
        </w:r>
        <w:proofErr w:type="spellEnd"/>
        <w:r w:rsidRPr="00CE671A">
          <w:rPr>
            <w:rStyle w:val="Hyperlink"/>
          </w:rPr>
          <w:t>()</w:t>
        </w:r>
      </w:hyperlink>
      <w:r w:rsidRPr="00CE671A">
        <w:t xml:space="preserve"> (getter), </w:t>
      </w:r>
      <w:hyperlink r:id="rId28" w:anchor="css1" w:history="1">
        <w:r w:rsidRPr="00CE671A">
          <w:rPr>
            <w:rStyle w:val="Hyperlink"/>
          </w:rPr>
          <w:t>.</w:t>
        </w:r>
        <w:proofErr w:type="spellStart"/>
        <w:r w:rsidRPr="00CE671A">
          <w:rPr>
            <w:rStyle w:val="Hyperlink"/>
          </w:rPr>
          <w:t>css</w:t>
        </w:r>
        <w:proofErr w:type="spellEnd"/>
        <w:r w:rsidRPr="00CE671A">
          <w:rPr>
            <w:rStyle w:val="Hyperlink"/>
          </w:rPr>
          <w:t>()</w:t>
        </w:r>
      </w:hyperlink>
      <w:r w:rsidRPr="00CE671A">
        <w:t xml:space="preserve"> (getter), </w:t>
      </w:r>
      <w:hyperlink r:id="rId29" w:anchor="data2" w:history="1">
        <w:r w:rsidRPr="00CE671A">
          <w:rPr>
            <w:rStyle w:val="Hyperlink"/>
          </w:rPr>
          <w:t>.data()</w:t>
        </w:r>
      </w:hyperlink>
      <w:r w:rsidRPr="00CE671A">
        <w:t xml:space="preserve"> (getter), </w:t>
      </w:r>
      <w:hyperlink r:id="rId30" w:anchor="height1" w:history="1">
        <w:r w:rsidRPr="00CE671A">
          <w:rPr>
            <w:rStyle w:val="Hyperlink"/>
          </w:rPr>
          <w:t>.height()</w:t>
        </w:r>
      </w:hyperlink>
      <w:r w:rsidRPr="00CE671A">
        <w:t xml:space="preserve"> (getter), </w:t>
      </w:r>
      <w:hyperlink r:id="rId31" w:anchor="html1" w:history="1">
        <w:r w:rsidRPr="00CE671A">
          <w:rPr>
            <w:rStyle w:val="Hyperlink"/>
          </w:rPr>
          <w:t>.html()</w:t>
        </w:r>
      </w:hyperlink>
      <w:r w:rsidRPr="00CE671A">
        <w:t xml:space="preserve"> (getter), </w:t>
      </w:r>
      <w:hyperlink r:id="rId32" w:history="1">
        <w:r w:rsidRPr="00CE671A">
          <w:rPr>
            <w:rStyle w:val="Hyperlink"/>
          </w:rPr>
          <w:t>.</w:t>
        </w:r>
        <w:proofErr w:type="spellStart"/>
        <w:r w:rsidRPr="00CE671A">
          <w:rPr>
            <w:rStyle w:val="Hyperlink"/>
          </w:rPr>
          <w:t>innerHeight</w:t>
        </w:r>
        <w:proofErr w:type="spellEnd"/>
        <w:r w:rsidRPr="00CE671A">
          <w:rPr>
            <w:rStyle w:val="Hyperlink"/>
          </w:rPr>
          <w:t>()</w:t>
        </w:r>
      </w:hyperlink>
      <w:r w:rsidRPr="00CE671A">
        <w:t xml:space="preserve">, </w:t>
      </w:r>
      <w:hyperlink r:id="rId33" w:history="1">
        <w:r w:rsidRPr="00CE671A">
          <w:rPr>
            <w:rStyle w:val="Hyperlink"/>
          </w:rPr>
          <w:t>.</w:t>
        </w:r>
        <w:proofErr w:type="spellStart"/>
        <w:r w:rsidRPr="00CE671A">
          <w:rPr>
            <w:rStyle w:val="Hyperlink"/>
          </w:rPr>
          <w:t>innerWidth</w:t>
        </w:r>
        <w:proofErr w:type="spellEnd"/>
        <w:r w:rsidRPr="00CE671A">
          <w:rPr>
            <w:rStyle w:val="Hyperlink"/>
          </w:rPr>
          <w:t>()</w:t>
        </w:r>
      </w:hyperlink>
      <w:r w:rsidRPr="00CE671A">
        <w:t xml:space="preserve">, </w:t>
      </w:r>
      <w:hyperlink r:id="rId34" w:anchor="offset1" w:history="1">
        <w:r w:rsidRPr="00CE671A">
          <w:rPr>
            <w:rStyle w:val="Hyperlink"/>
          </w:rPr>
          <w:t>.offset()</w:t>
        </w:r>
      </w:hyperlink>
      <w:r w:rsidRPr="00CE671A">
        <w:t xml:space="preserve"> (getter), </w:t>
      </w:r>
      <w:hyperlink r:id="rId35" w:history="1">
        <w:r w:rsidRPr="00CE671A">
          <w:rPr>
            <w:rStyle w:val="Hyperlink"/>
          </w:rPr>
          <w:t>.</w:t>
        </w:r>
        <w:proofErr w:type="spellStart"/>
        <w:r w:rsidRPr="00CE671A">
          <w:rPr>
            <w:rStyle w:val="Hyperlink"/>
          </w:rPr>
          <w:t>outerHeight</w:t>
        </w:r>
        <w:proofErr w:type="spellEnd"/>
        <w:r w:rsidRPr="00CE671A">
          <w:rPr>
            <w:rStyle w:val="Hyperlink"/>
          </w:rPr>
          <w:t>()</w:t>
        </w:r>
      </w:hyperlink>
      <w:r w:rsidRPr="00CE671A">
        <w:t xml:space="preserve">, </w:t>
      </w:r>
      <w:hyperlink r:id="rId36" w:history="1">
        <w:r w:rsidRPr="00CE671A">
          <w:rPr>
            <w:rStyle w:val="Hyperlink"/>
          </w:rPr>
          <w:t>.</w:t>
        </w:r>
        <w:proofErr w:type="spellStart"/>
        <w:r w:rsidRPr="00CE671A">
          <w:rPr>
            <w:rStyle w:val="Hyperlink"/>
          </w:rPr>
          <w:t>outerWidth</w:t>
        </w:r>
        <w:proofErr w:type="spellEnd"/>
        <w:r w:rsidRPr="00CE671A">
          <w:rPr>
            <w:rStyle w:val="Hyperlink"/>
          </w:rPr>
          <w:t>()</w:t>
        </w:r>
      </w:hyperlink>
      <w:r w:rsidRPr="00CE671A">
        <w:t xml:space="preserve">, </w:t>
      </w:r>
      <w:hyperlink r:id="rId37" w:history="1">
        <w:r w:rsidRPr="00CE671A">
          <w:rPr>
            <w:rStyle w:val="Hyperlink"/>
          </w:rPr>
          <w:t>.position()</w:t>
        </w:r>
      </w:hyperlink>
      <w:r w:rsidRPr="00CE671A">
        <w:t xml:space="preserve">, </w:t>
      </w:r>
      <w:hyperlink r:id="rId38" w:anchor="prop1" w:history="1">
        <w:r w:rsidRPr="00CE671A">
          <w:rPr>
            <w:rStyle w:val="Hyperlink"/>
          </w:rPr>
          <w:t>.prop()</w:t>
        </w:r>
      </w:hyperlink>
      <w:r w:rsidRPr="00CE671A">
        <w:t xml:space="preserve"> (getter), </w:t>
      </w:r>
      <w:hyperlink r:id="rId39" w:anchor="scrollLeft1" w:history="1">
        <w:r w:rsidRPr="00CE671A">
          <w:rPr>
            <w:rStyle w:val="Hyperlink"/>
          </w:rPr>
          <w:t>.</w:t>
        </w:r>
        <w:proofErr w:type="spellStart"/>
        <w:r w:rsidRPr="00CE671A">
          <w:rPr>
            <w:rStyle w:val="Hyperlink"/>
          </w:rPr>
          <w:t>scrollLeft</w:t>
        </w:r>
        <w:proofErr w:type="spellEnd"/>
        <w:r w:rsidRPr="00CE671A">
          <w:rPr>
            <w:rStyle w:val="Hyperlink"/>
          </w:rPr>
          <w:t>()</w:t>
        </w:r>
      </w:hyperlink>
      <w:r w:rsidRPr="00CE671A">
        <w:t xml:space="preserve"> (getter), </w:t>
      </w:r>
      <w:hyperlink r:id="rId40" w:anchor="scrollTop1" w:history="1">
        <w:r w:rsidRPr="00CE671A">
          <w:rPr>
            <w:rStyle w:val="Hyperlink"/>
          </w:rPr>
          <w:t>.</w:t>
        </w:r>
        <w:proofErr w:type="spellStart"/>
        <w:r w:rsidRPr="00CE671A">
          <w:rPr>
            <w:rStyle w:val="Hyperlink"/>
          </w:rPr>
          <w:t>scrollTop</w:t>
        </w:r>
        <w:proofErr w:type="spellEnd"/>
        <w:r w:rsidRPr="00CE671A">
          <w:rPr>
            <w:rStyle w:val="Hyperlink"/>
          </w:rPr>
          <w:t>()</w:t>
        </w:r>
      </w:hyperlink>
      <w:r w:rsidRPr="00CE671A">
        <w:t xml:space="preserve"> (getter), </w:t>
      </w:r>
      <w:hyperlink r:id="rId41" w:anchor="val1" w:history="1">
        <w:r w:rsidRPr="00CE671A">
          <w:rPr>
            <w:rStyle w:val="Hyperlink"/>
          </w:rPr>
          <w:t>.</w:t>
        </w:r>
        <w:proofErr w:type="spellStart"/>
        <w:r w:rsidRPr="00CE671A">
          <w:rPr>
            <w:rStyle w:val="Hyperlink"/>
          </w:rPr>
          <w:t>val</w:t>
        </w:r>
        <w:proofErr w:type="spellEnd"/>
        <w:r w:rsidRPr="00CE671A">
          <w:rPr>
            <w:rStyle w:val="Hyperlink"/>
          </w:rPr>
          <w:t>()</w:t>
        </w:r>
      </w:hyperlink>
      <w:r w:rsidRPr="00CE671A">
        <w:t xml:space="preserve"> (getter), </w:t>
      </w:r>
      <w:hyperlink r:id="rId42" w:anchor="width1" w:history="1">
        <w:r w:rsidRPr="00CE671A">
          <w:rPr>
            <w:rStyle w:val="Hyperlink"/>
          </w:rPr>
          <w:t>.width()</w:t>
        </w:r>
      </w:hyperlink>
      <w:r w:rsidRPr="00CE671A">
        <w:t xml:space="preserve"> (getter)</w:t>
      </w:r>
    </w:p>
    <w:p w:rsidR="0062707F" w:rsidRDefault="0062707F" w:rsidP="00832FCA"/>
    <w:p w:rsidR="0062707F" w:rsidRDefault="0062707F" w:rsidP="0062707F">
      <w:pPr>
        <w:pStyle w:val="Heading2"/>
        <w:rPr>
          <w:lang w:val="en"/>
        </w:rPr>
      </w:pPr>
      <w:bookmarkStart w:id="43" w:name="_Toc457826241"/>
      <w:r>
        <w:rPr>
          <w:lang w:val="en"/>
        </w:rPr>
        <w:t>Effects</w:t>
      </w:r>
      <w:bookmarkEnd w:id="43"/>
    </w:p>
    <w:p w:rsidR="0062707F" w:rsidRPr="0062707F" w:rsidRDefault="0062707F" w:rsidP="0062707F">
      <w:pPr>
        <w:rPr>
          <w:lang w:val="en"/>
        </w:rPr>
      </w:pPr>
    </w:p>
    <w:p w:rsidR="0062707F" w:rsidRPr="0062707F" w:rsidRDefault="0062707F" w:rsidP="0062707F">
      <w:pPr>
        <w:pStyle w:val="ListParagraph"/>
        <w:numPr>
          <w:ilvl w:val="0"/>
          <w:numId w:val="32"/>
        </w:num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200" w:line="276" w:lineRule="auto"/>
        <w:rPr>
          <w:rFonts w:ascii="Calibri" w:hAnsi="Calibri" w:cs="Calibri"/>
          <w:lang w:val="en"/>
        </w:rPr>
      </w:pPr>
      <w:r w:rsidRPr="0062707F">
        <w:rPr>
          <w:rFonts w:ascii="Calibri" w:hAnsi="Calibri" w:cs="Calibri"/>
          <w:lang w:val="en"/>
        </w:rPr>
        <w:t>When jQuery hides an element, it sets its CSS display property to none. This means the content will have zero width and height; it does not mean that the content will simply become transparent and leave an empty area on the page.</w:t>
      </w:r>
    </w:p>
    <w:p w:rsidR="0062707F" w:rsidRPr="0062707F" w:rsidRDefault="0062707F" w:rsidP="0062707F">
      <w:pPr>
        <w:pStyle w:val="ListParagraph"/>
        <w:numPr>
          <w:ilvl w:val="0"/>
          <w:numId w:val="32"/>
        </w:num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200" w:line="276" w:lineRule="auto"/>
        <w:rPr>
          <w:rFonts w:ascii="Calibri" w:hAnsi="Calibri" w:cs="Calibri"/>
          <w:lang w:val="en"/>
        </w:rPr>
      </w:pPr>
      <w:r w:rsidRPr="0062707F">
        <w:rPr>
          <w:rFonts w:ascii="Calibri" w:hAnsi="Calibri" w:cs="Calibri"/>
          <w:lang w:val="en"/>
        </w:rPr>
        <w:lastRenderedPageBreak/>
        <w:t xml:space="preserve">Inside of an </w:t>
      </w:r>
      <w:r w:rsidRPr="00776EF4">
        <w:rPr>
          <w:rFonts w:ascii="Calibri" w:hAnsi="Calibri" w:cs="Calibri"/>
          <w:b/>
          <w:lang w:val="en"/>
        </w:rPr>
        <w:t>animation callback</w:t>
      </w:r>
      <w:r w:rsidRPr="0062707F">
        <w:rPr>
          <w:rFonts w:ascii="Calibri" w:hAnsi="Calibri" w:cs="Calibri"/>
          <w:lang w:val="en"/>
        </w:rPr>
        <w:t>, you can use the keyword this to refer to the DOM element being animated.  Also note that the callback will be called for each element in the jQuery object.  This means that if your selector returns no elements, your animation callback will never run.  You can solve this problem by testing whether your selection returned any elements; if not, you can just run the callback immediately.</w:t>
      </w:r>
    </w:p>
    <w:p w:rsidR="0062707F" w:rsidRPr="0062707F" w:rsidRDefault="0062707F" w:rsidP="0062707F">
      <w:pPr>
        <w:pStyle w:val="ListParagraph"/>
        <w:numPr>
          <w:ilvl w:val="0"/>
          <w:numId w:val="32"/>
        </w:num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200" w:line="276" w:lineRule="auto"/>
        <w:rPr>
          <w:rFonts w:ascii="Calibri" w:hAnsi="Calibri" w:cs="Calibri"/>
          <w:lang w:val="en"/>
        </w:rPr>
      </w:pPr>
      <w:proofErr w:type="gramStart"/>
      <w:r w:rsidRPr="00776EF4">
        <w:rPr>
          <w:rFonts w:ascii="Calibri" w:hAnsi="Calibri" w:cs="Calibri"/>
          <w:b/>
          <w:lang w:val="en"/>
        </w:rPr>
        <w:t>.stop</w:t>
      </w:r>
      <w:proofErr w:type="gramEnd"/>
      <w:r w:rsidRPr="00776EF4">
        <w:rPr>
          <w:rFonts w:ascii="Calibri" w:hAnsi="Calibri" w:cs="Calibri"/>
          <w:b/>
          <w:lang w:val="en"/>
        </w:rPr>
        <w:t>()</w:t>
      </w:r>
      <w:r w:rsidRPr="0062707F">
        <w:rPr>
          <w:rFonts w:ascii="Calibri" w:hAnsi="Calibri" w:cs="Calibri"/>
          <w:lang w:val="en"/>
        </w:rPr>
        <w:t xml:space="preserve"> will immediately terminate all animations running on the elements in your selection. You might give end-users control over page animations by rigging a button they can click to stop the animations.</w:t>
      </w:r>
    </w:p>
    <w:p w:rsidR="0062707F" w:rsidRPr="0062707F" w:rsidRDefault="0062707F" w:rsidP="0062707F">
      <w:pPr>
        <w:pStyle w:val="ListParagraph"/>
        <w:numPr>
          <w:ilvl w:val="0"/>
          <w:numId w:val="32"/>
        </w:num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200" w:line="276" w:lineRule="auto"/>
        <w:rPr>
          <w:rFonts w:ascii="Calibri" w:hAnsi="Calibri" w:cs="Calibri"/>
          <w:lang w:val="en"/>
        </w:rPr>
      </w:pPr>
      <w:proofErr w:type="gramStart"/>
      <w:r w:rsidRPr="00776EF4">
        <w:rPr>
          <w:rFonts w:ascii="Calibri" w:hAnsi="Calibri" w:cs="Calibri"/>
          <w:b/>
          <w:lang w:val="en"/>
        </w:rPr>
        <w:t>.delay</w:t>
      </w:r>
      <w:proofErr w:type="gramEnd"/>
      <w:r w:rsidRPr="00776EF4">
        <w:rPr>
          <w:rFonts w:ascii="Calibri" w:hAnsi="Calibri" w:cs="Calibri"/>
          <w:b/>
          <w:lang w:val="en"/>
        </w:rPr>
        <w:t>()</w:t>
      </w:r>
      <w:r w:rsidRPr="0062707F">
        <w:rPr>
          <w:rFonts w:ascii="Calibri" w:hAnsi="Calibri" w:cs="Calibri"/>
          <w:lang w:val="en"/>
        </w:rPr>
        <w:t xml:space="preserve"> is used to introduce a delay between successive animations:</w:t>
      </w:r>
      <w:r>
        <w:rPr>
          <w:rFonts w:ascii="Calibri" w:hAnsi="Calibri" w:cs="Calibri"/>
          <w:lang w:val="en"/>
        </w:rPr>
        <w:br/>
      </w:r>
      <w:r w:rsidRPr="0062707F">
        <w:rPr>
          <w:rFonts w:ascii="Calibri" w:hAnsi="Calibri" w:cs="Calibri"/>
          <w:lang w:val="en"/>
        </w:rPr>
        <w:t>$( "</w:t>
      </w:r>
      <w:proofErr w:type="spellStart"/>
      <w:r w:rsidRPr="0062707F">
        <w:rPr>
          <w:rFonts w:ascii="Calibri" w:hAnsi="Calibri" w:cs="Calibri"/>
          <w:lang w:val="en"/>
        </w:rPr>
        <w:t>elem</w:t>
      </w:r>
      <w:proofErr w:type="spellEnd"/>
      <w:r w:rsidRPr="0062707F">
        <w:rPr>
          <w:rFonts w:ascii="Calibri" w:hAnsi="Calibri" w:cs="Calibri"/>
          <w:lang w:val="en"/>
        </w:rPr>
        <w:t>" ).hide( 500 ).delay( 1500 ).show( 300 );</w:t>
      </w:r>
    </w:p>
    <w:p w:rsidR="0062707F" w:rsidRPr="0062707F" w:rsidRDefault="0062707F" w:rsidP="0062707F">
      <w:pPr>
        <w:pStyle w:val="ListParagraph"/>
        <w:numPr>
          <w:ilvl w:val="0"/>
          <w:numId w:val="32"/>
        </w:num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200" w:line="276" w:lineRule="auto"/>
        <w:rPr>
          <w:rFonts w:ascii="Calibri" w:hAnsi="Calibri" w:cs="Calibri"/>
          <w:lang w:val="en"/>
        </w:rPr>
      </w:pPr>
      <w:proofErr w:type="spellStart"/>
      <w:r w:rsidRPr="00776EF4">
        <w:rPr>
          <w:rFonts w:ascii="Calibri" w:hAnsi="Calibri" w:cs="Calibri"/>
          <w:b/>
          <w:lang w:val="en"/>
        </w:rPr>
        <w:t>jQuery.fx</w:t>
      </w:r>
      <w:proofErr w:type="spellEnd"/>
      <w:r w:rsidRPr="0062707F">
        <w:rPr>
          <w:rFonts w:ascii="Calibri" w:hAnsi="Calibri" w:cs="Calibri"/>
          <w:lang w:val="en"/>
        </w:rPr>
        <w:t xml:space="preserve"> holds a number of properties which controls how effects are implemented such as </w:t>
      </w:r>
      <w:proofErr w:type="spellStart"/>
      <w:r w:rsidRPr="0062707F">
        <w:rPr>
          <w:rFonts w:ascii="Calibri" w:hAnsi="Calibri" w:cs="Calibri"/>
          <w:lang w:val="en"/>
        </w:rPr>
        <w:t>jQuery.fx.speeds</w:t>
      </w:r>
      <w:proofErr w:type="spellEnd"/>
      <w:r w:rsidRPr="0062707F">
        <w:rPr>
          <w:rFonts w:ascii="Calibri" w:hAnsi="Calibri" w:cs="Calibri"/>
          <w:lang w:val="en"/>
        </w:rPr>
        <w:t xml:space="preserve">, </w:t>
      </w:r>
      <w:proofErr w:type="spellStart"/>
      <w:r w:rsidRPr="0062707F">
        <w:rPr>
          <w:rFonts w:ascii="Calibri" w:hAnsi="Calibri" w:cs="Calibri"/>
          <w:lang w:val="en"/>
        </w:rPr>
        <w:t>jQuery.fx.interval</w:t>
      </w:r>
      <w:proofErr w:type="spellEnd"/>
      <w:r w:rsidRPr="0062707F">
        <w:rPr>
          <w:rFonts w:ascii="Calibri" w:hAnsi="Calibri" w:cs="Calibri"/>
          <w:lang w:val="en"/>
        </w:rPr>
        <w:t xml:space="preserve">, </w:t>
      </w:r>
      <w:proofErr w:type="spellStart"/>
      <w:r w:rsidRPr="0062707F">
        <w:rPr>
          <w:rFonts w:ascii="Calibri" w:hAnsi="Calibri" w:cs="Calibri"/>
          <w:lang w:val="en"/>
        </w:rPr>
        <w:t>jQuery.fx.off</w:t>
      </w:r>
      <w:proofErr w:type="spellEnd"/>
    </w:p>
    <w:p w:rsidR="0062707F" w:rsidRPr="0062707F" w:rsidRDefault="0062707F" w:rsidP="0062707F">
      <w:pPr>
        <w:pStyle w:val="ListParagraph"/>
        <w:numPr>
          <w:ilvl w:val="0"/>
          <w:numId w:val="32"/>
        </w:num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200" w:line="276" w:lineRule="auto"/>
        <w:rPr>
          <w:rFonts w:ascii="Calibri" w:hAnsi="Calibri" w:cs="Calibri"/>
          <w:lang w:val="en"/>
        </w:rPr>
      </w:pPr>
      <w:r w:rsidRPr="0062707F">
        <w:rPr>
          <w:rFonts w:ascii="Calibri" w:hAnsi="Calibri" w:cs="Calibri"/>
          <w:lang w:val="en"/>
        </w:rPr>
        <w:t xml:space="preserve">jQuery makes it possible to animate arbitrary CSS properties via </w:t>
      </w:r>
      <w:proofErr w:type="gramStart"/>
      <w:r w:rsidRPr="0062707F">
        <w:rPr>
          <w:rFonts w:ascii="Calibri" w:hAnsi="Calibri" w:cs="Calibri"/>
          <w:lang w:val="en"/>
        </w:rPr>
        <w:t xml:space="preserve">the </w:t>
      </w:r>
      <w:r w:rsidRPr="00776EF4">
        <w:rPr>
          <w:rFonts w:ascii="Calibri" w:hAnsi="Calibri" w:cs="Calibri"/>
          <w:b/>
          <w:lang w:val="en"/>
        </w:rPr>
        <w:t>.animate</w:t>
      </w:r>
      <w:proofErr w:type="gramEnd"/>
      <w:r w:rsidRPr="00776EF4">
        <w:rPr>
          <w:rFonts w:ascii="Calibri" w:hAnsi="Calibri" w:cs="Calibri"/>
          <w:b/>
          <w:lang w:val="en"/>
        </w:rPr>
        <w:t>()</w:t>
      </w:r>
      <w:r w:rsidRPr="0062707F">
        <w:rPr>
          <w:rFonts w:ascii="Calibri" w:hAnsi="Calibri" w:cs="Calibri"/>
          <w:lang w:val="en"/>
        </w:rPr>
        <w:t xml:space="preserve"> method. </w:t>
      </w:r>
      <w:proofErr w:type="gramStart"/>
      <w:r w:rsidRPr="0062707F">
        <w:rPr>
          <w:rFonts w:ascii="Calibri" w:hAnsi="Calibri" w:cs="Calibri"/>
          <w:lang w:val="en"/>
        </w:rPr>
        <w:t>The .animate</w:t>
      </w:r>
      <w:proofErr w:type="gramEnd"/>
      <w:r w:rsidRPr="0062707F">
        <w:rPr>
          <w:rFonts w:ascii="Calibri" w:hAnsi="Calibri" w:cs="Calibri"/>
          <w:lang w:val="en"/>
        </w:rPr>
        <w:t xml:space="preserve">() method lets you animate to a set value, or to a value relative to the current value.  Color-related properties cannot be animated </w:t>
      </w:r>
      <w:proofErr w:type="gramStart"/>
      <w:r w:rsidRPr="0062707F">
        <w:rPr>
          <w:rFonts w:ascii="Calibri" w:hAnsi="Calibri" w:cs="Calibri"/>
          <w:lang w:val="en"/>
        </w:rPr>
        <w:t>with .animate</w:t>
      </w:r>
      <w:proofErr w:type="gramEnd"/>
      <w:r w:rsidRPr="0062707F">
        <w:rPr>
          <w:rFonts w:ascii="Calibri" w:hAnsi="Calibri" w:cs="Calibri"/>
          <w:lang w:val="en"/>
        </w:rPr>
        <w:t>() using jQuery out of the box. Color animations can easily be accomplished by including the color plugin.</w:t>
      </w:r>
    </w:p>
    <w:p w:rsidR="0062707F" w:rsidRDefault="0062707F" w:rsidP="00832FCA">
      <w:pPr>
        <w:pStyle w:val="ListParagraph"/>
        <w:numPr>
          <w:ilvl w:val="0"/>
          <w:numId w:val="32"/>
        </w:num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200" w:line="276" w:lineRule="auto"/>
        <w:rPr>
          <w:rFonts w:ascii="Calibri" w:hAnsi="Calibri" w:cs="Calibri"/>
        </w:rPr>
      </w:pPr>
      <w:r w:rsidRPr="00776EF4">
        <w:rPr>
          <w:rFonts w:ascii="Calibri" w:hAnsi="Calibri" w:cs="Calibri"/>
          <w:b/>
          <w:lang w:val="en"/>
        </w:rPr>
        <w:t>Easing</w:t>
      </w:r>
      <w:r w:rsidRPr="0062707F">
        <w:rPr>
          <w:rFonts w:ascii="Calibri" w:hAnsi="Calibri" w:cs="Calibri"/>
          <w:lang w:val="en"/>
        </w:rPr>
        <w:t xml:space="preserve"> describes the manner in which an effect occurs — whether the rate of change is steady, or varies over the duration of the animation. jQuery includes only two methods of easing: swing and linear. If you want more natural transitions in your animations, various easing plugins are available.</w:t>
      </w:r>
      <w:r w:rsidRPr="0062707F">
        <w:rPr>
          <w:rFonts w:ascii="Calibri" w:hAnsi="Calibri" w:cs="Calibri"/>
        </w:rPr>
        <w:t xml:space="preserve">  As of jQuery 1.4, it is possible to do per-property easing when using </w:t>
      </w:r>
      <w:proofErr w:type="gramStart"/>
      <w:r w:rsidRPr="0062707F">
        <w:rPr>
          <w:rFonts w:ascii="Calibri" w:hAnsi="Calibri" w:cs="Calibri"/>
        </w:rPr>
        <w:t>the .animate</w:t>
      </w:r>
      <w:proofErr w:type="gramEnd"/>
      <w:r w:rsidRPr="0062707F">
        <w:rPr>
          <w:rFonts w:ascii="Calibri" w:hAnsi="Calibri" w:cs="Calibri"/>
        </w:rPr>
        <w:t>() method.</w:t>
      </w:r>
    </w:p>
    <w:p w:rsidR="00B05AEF" w:rsidRPr="00B05AEF" w:rsidRDefault="00B05AEF" w:rsidP="00B05AEF">
      <w:pPr>
        <w:pStyle w:val="ListParagraph"/>
        <w:numPr>
          <w:ilvl w:val="0"/>
          <w:numId w:val="32"/>
        </w:num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200" w:line="276" w:lineRule="auto"/>
      </w:pPr>
      <w:r w:rsidRPr="00B05AEF">
        <w:rPr>
          <w:rFonts w:ascii="Calibri" w:hAnsi="Calibri" w:cs="Calibri"/>
          <w:b/>
          <w:lang w:val="en"/>
        </w:rPr>
        <w:t>Qu</w:t>
      </w:r>
      <w:proofErr w:type="spellStart"/>
      <w:r w:rsidRPr="00B05AEF">
        <w:rPr>
          <w:b/>
        </w:rPr>
        <w:t>eues</w:t>
      </w:r>
      <w:proofErr w:type="spellEnd"/>
      <w:r w:rsidRPr="00B05AEF">
        <w:t xml:space="preserve"> allow a series functions to be executed asynchronously on an element.  Rather than passing a callback directly to the animate function, we daisy chain </w:t>
      </w:r>
      <w:proofErr w:type="gramStart"/>
      <w:r w:rsidRPr="00B05AEF">
        <w:t>a .queue</w:t>
      </w:r>
      <w:proofErr w:type="gramEnd"/>
      <w:r w:rsidRPr="00B05AEF">
        <w:t>() function which defines another</w:t>
      </w:r>
      <w:r>
        <w:t xml:space="preserve"> link in the chain of animations.  The default queue if none is specified as the first parameter is “</w:t>
      </w:r>
      <w:proofErr w:type="spellStart"/>
      <w:r>
        <w:t>fx</w:t>
      </w:r>
      <w:proofErr w:type="spellEnd"/>
      <w:r>
        <w:t>”.  You can define as many cu</w:t>
      </w:r>
      <w:r w:rsidRPr="00B05AEF">
        <w:t xml:space="preserve">stom named queues as you like to setup concurrent animation chains.  All custom queues need to be kicked off </w:t>
      </w:r>
      <w:proofErr w:type="gramStart"/>
      <w:r w:rsidRPr="00B05AEF">
        <w:t>with .</w:t>
      </w:r>
      <w:proofErr w:type="spellStart"/>
      <w:r w:rsidRPr="00B05AEF">
        <w:t>dequeue</w:t>
      </w:r>
      <w:proofErr w:type="spellEnd"/>
      <w:proofErr w:type="gramEnd"/>
      <w:r w:rsidRPr="00B05AEF">
        <w:t>(“</w:t>
      </w:r>
      <w:proofErr w:type="spellStart"/>
      <w:r w:rsidRPr="00B05AEF">
        <w:t>queueName</w:t>
      </w:r>
      <w:proofErr w:type="spellEnd"/>
      <w:r w:rsidRPr="00B05AEF">
        <w:t xml:space="preserve">”).  We can also clear a queue or replace a queue along the daisy chain.  You can also </w:t>
      </w:r>
      <w:proofErr w:type="gramStart"/>
      <w:r w:rsidRPr="00B05AEF">
        <w:t>call .queue</w:t>
      </w:r>
      <w:proofErr w:type="gramEnd"/>
      <w:r w:rsidRPr="00B05AEF">
        <w:t>() without passing it functions, which will return the queue of that element as an array.</w:t>
      </w:r>
    </w:p>
    <w:p w:rsidR="00CC0632" w:rsidRDefault="0038054C" w:rsidP="0038054C">
      <w:pPr>
        <w:pStyle w:val="Heading2"/>
      </w:pPr>
      <w:bookmarkStart w:id="44" w:name="_Toc457826242"/>
      <w:r>
        <w:t>Plugins</w:t>
      </w:r>
      <w:bookmarkEnd w:id="44"/>
    </w:p>
    <w:p w:rsidR="00284F47" w:rsidRPr="00284F47" w:rsidRDefault="00284F47" w:rsidP="00284F47"/>
    <w:p w:rsidR="0038054C" w:rsidRPr="00345B67" w:rsidRDefault="007F659E" w:rsidP="00F75F0E">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A </w:t>
      </w:r>
      <w:r w:rsidR="00345B67" w:rsidRPr="00345B67">
        <w:t xml:space="preserve">jQuery object </w:t>
      </w:r>
      <w:r>
        <w:t xml:space="preserve">contains </w:t>
      </w:r>
      <w:r w:rsidR="0038054C" w:rsidRPr="00345B67">
        <w:t xml:space="preserve">all of the </w:t>
      </w:r>
      <w:r w:rsidR="00345B67">
        <w:t>jQuery</w:t>
      </w:r>
      <w:r>
        <w:t xml:space="preserve"> prototype</w:t>
      </w:r>
      <w:r w:rsidR="00345B67">
        <w:t xml:space="preserve"> </w:t>
      </w:r>
      <w:r>
        <w:t xml:space="preserve">methods </w:t>
      </w:r>
      <w:r w:rsidR="0038054C" w:rsidRPr="00345B67">
        <w:t>a</w:t>
      </w:r>
      <w:r>
        <w:t>nd all of the elements that matched the</w:t>
      </w:r>
      <w:r w:rsidR="0038054C" w:rsidRPr="00345B67">
        <w:t xml:space="preserve"> selector</w:t>
      </w:r>
      <w:r>
        <w:t xml:space="preserve"> when the $ function executed</w:t>
      </w:r>
      <w:r w:rsidR="0038054C" w:rsidRPr="00345B67">
        <w:t xml:space="preserve">.  </w:t>
      </w:r>
      <w:r w:rsidR="00345B67">
        <w:t>It</w:t>
      </w:r>
      <w:r w:rsidR="0038054C" w:rsidRPr="00345B67">
        <w:t xml:space="preserve"> gets these methods from the </w:t>
      </w:r>
      <w:proofErr w:type="gramStart"/>
      <w:r w:rsidR="0038054C" w:rsidRPr="00345B67">
        <w:t>$.</w:t>
      </w:r>
      <w:proofErr w:type="spellStart"/>
      <w:r w:rsidR="0038054C" w:rsidRPr="00345B67">
        <w:t>fn</w:t>
      </w:r>
      <w:proofErr w:type="spellEnd"/>
      <w:proofErr w:type="gramEnd"/>
      <w:r w:rsidR="0038054C" w:rsidRPr="00345B67">
        <w:t xml:space="preserve"> object.</w:t>
      </w:r>
    </w:p>
    <w:p w:rsidR="00345B67" w:rsidRPr="00345B67" w:rsidRDefault="00345B67" w:rsidP="00F75F0E">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pPr>
      <w:r>
        <w:t>T</w:t>
      </w:r>
      <w:r w:rsidRPr="00345B67">
        <w:t xml:space="preserve">o create a plugin add a function to </w:t>
      </w:r>
      <w:proofErr w:type="gramStart"/>
      <w:r w:rsidRPr="00345B67">
        <w:t>$.</w:t>
      </w:r>
      <w:proofErr w:type="spellStart"/>
      <w:r w:rsidRPr="00345B67">
        <w:t>fn</w:t>
      </w:r>
      <w:proofErr w:type="spellEnd"/>
      <w:proofErr w:type="gramEnd"/>
    </w:p>
    <w:p w:rsidR="00345B67" w:rsidRDefault="00E65F76" w:rsidP="00F75F0E">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pPr>
      <w:r>
        <w:t>T</w:t>
      </w:r>
      <w:r w:rsidRPr="00E65F76">
        <w:t>o avoid conflicts with the $ variable</w:t>
      </w:r>
      <w:r>
        <w:t xml:space="preserve"> with other </w:t>
      </w:r>
      <w:proofErr w:type="spellStart"/>
      <w:r>
        <w:t>js</w:t>
      </w:r>
      <w:proofErr w:type="spellEnd"/>
      <w:r>
        <w:t xml:space="preserve"> libs, </w:t>
      </w:r>
      <w:r w:rsidRPr="00E65F76">
        <w:t xml:space="preserve">use an </w:t>
      </w:r>
      <w:hyperlink r:id="rId43" w:history="1">
        <w:r w:rsidRPr="00E65F76">
          <w:t>Immediately Invoked Function Expression</w:t>
        </w:r>
      </w:hyperlink>
      <w:r w:rsidRPr="00E65F76">
        <w:t xml:space="preserve"> to encapsulate the plugin code</w:t>
      </w:r>
      <w:r w:rsidR="002A58AA">
        <w:t xml:space="preserve"> and pass in the jQuery object</w:t>
      </w:r>
      <w:r w:rsidRPr="00E65F76">
        <w:t>: (function ( $ ) { $.</w:t>
      </w:r>
      <w:proofErr w:type="spellStart"/>
      <w:r w:rsidRPr="00E65F76">
        <w:t>fn.</w:t>
      </w:r>
      <w:r>
        <w:t>pluginName</w:t>
      </w:r>
      <w:proofErr w:type="spellEnd"/>
      <w:r w:rsidRPr="00E65F76">
        <w:t xml:space="preserve"> = function() { … }; }( jQuery ));</w:t>
      </w:r>
      <w:r w:rsidR="002A58AA">
        <w:t xml:space="preserve">  this will also enable us to have private members.</w:t>
      </w:r>
    </w:p>
    <w:p w:rsidR="002A58AA" w:rsidRDefault="002A58AA" w:rsidP="00F75F0E">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Only use one slot in </w:t>
      </w:r>
      <w:proofErr w:type="gramStart"/>
      <w:r>
        <w:t>$.</w:t>
      </w:r>
      <w:proofErr w:type="spellStart"/>
      <w:r>
        <w:t>fn</w:t>
      </w:r>
      <w:proofErr w:type="spellEnd"/>
      <w:proofErr w:type="gramEnd"/>
      <w:r>
        <w:t xml:space="preserve"> per plugin and pass parameters in.</w:t>
      </w:r>
    </w:p>
    <w:p w:rsidR="002A58AA" w:rsidRDefault="002A58AA" w:rsidP="00F75F0E">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pPr>
      <w:r>
        <w:t>Pass in options which extend defaults and expose variables and event callbacks which are likely to be modified.</w:t>
      </w:r>
    </w:p>
    <w:p w:rsidR="002A58AA" w:rsidRDefault="002A58AA" w:rsidP="00F75F0E">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Give your HTML elements classes or ids to allow users</w:t>
      </w:r>
      <w:r w:rsidR="00F11594">
        <w:t xml:space="preserve"> access to them.</w:t>
      </w:r>
    </w:p>
    <w:p w:rsidR="00F11594" w:rsidRDefault="00F11594" w:rsidP="00F11594"/>
    <w:p w:rsidR="00F11594" w:rsidRDefault="00F11594" w:rsidP="00F11594">
      <w:pPr>
        <w:pStyle w:val="Heading2"/>
      </w:pPr>
      <w:bookmarkStart w:id="45" w:name="_Toc457826243"/>
      <w:r>
        <w:t>Widgets</w:t>
      </w:r>
      <w:bookmarkEnd w:id="45"/>
    </w:p>
    <w:p w:rsidR="00284F47" w:rsidRPr="00284F47" w:rsidRDefault="00284F47" w:rsidP="00284F47"/>
    <w:p w:rsidR="00F11594" w:rsidRPr="003B70DB" w:rsidRDefault="00F11594" w:rsidP="00F75F0E">
      <w:pPr>
        <w:pStyle w:val="ListParagraph"/>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F11594">
        <w:t xml:space="preserve">Widgets are </w:t>
      </w:r>
      <w:proofErr w:type="spellStart"/>
      <w:r w:rsidRPr="00F11594">
        <w:t>stateful</w:t>
      </w:r>
      <w:proofErr w:type="spellEnd"/>
      <w:r w:rsidRPr="00F11594">
        <w:t xml:space="preserve"> plugins.  They </w:t>
      </w:r>
      <w:r w:rsidR="003B70DB">
        <w:t xml:space="preserve">are </w:t>
      </w:r>
      <w:r w:rsidRPr="00F11594">
        <w:t xml:space="preserve">different from a standard jQuery plugin in two important ways. First, the context is an object, not a DOM element. Second, the context is always a single </w:t>
      </w:r>
      <w:r w:rsidRPr="003B70DB">
        <w:t>object, never a collection.</w:t>
      </w:r>
    </w:p>
    <w:p w:rsidR="00F11594" w:rsidRPr="003B70DB" w:rsidRDefault="00F11594" w:rsidP="00F75F0E">
      <w:pPr>
        <w:pStyle w:val="ListParagraph"/>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3B70DB">
        <w:t xml:space="preserve">The plugin name must contain a namespace exactly 1 level deep: </w:t>
      </w:r>
      <w:proofErr w:type="gramStart"/>
      <w:r w:rsidRPr="003B70DB">
        <w:t>$.widget</w:t>
      </w:r>
      <w:proofErr w:type="gramEnd"/>
      <w:r w:rsidRPr="003B70DB">
        <w:t>(“ns.name”. { … })</w:t>
      </w:r>
    </w:p>
    <w:p w:rsidR="00F11594" w:rsidRPr="003B70DB" w:rsidRDefault="00F11594" w:rsidP="00F75F0E">
      <w:pPr>
        <w:pStyle w:val="ListParagraph"/>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3B70DB">
        <w:t>Private methods are preceded with an underscore: _</w:t>
      </w:r>
      <w:proofErr w:type="spellStart"/>
      <w:r w:rsidRPr="003B70DB">
        <w:t>methodName</w:t>
      </w:r>
      <w:proofErr w:type="spellEnd"/>
      <w:r w:rsidRPr="003B70DB">
        <w:t xml:space="preserve">: </w:t>
      </w:r>
      <w:proofErr w:type="gramStart"/>
      <w:r w:rsidRPr="003B70DB">
        <w:t>function(</w:t>
      </w:r>
      <w:proofErr w:type="gramEnd"/>
      <w:r w:rsidRPr="003B70DB">
        <w:t>) { }</w:t>
      </w:r>
    </w:p>
    <w:p w:rsidR="00F11594" w:rsidRDefault="00F11594" w:rsidP="00F75F0E">
      <w:pPr>
        <w:pStyle w:val="ListParagraph"/>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3B70DB">
        <w:t>To call a method on a plugin instance, you pass the name of the method to the jQuery plugin. If you are calling a method that accepts parameters, you simply pass those pa</w:t>
      </w:r>
      <w:r w:rsidR="003B70DB" w:rsidRPr="003B70DB">
        <w:t>rameters after the method name:</w:t>
      </w:r>
      <w:r w:rsidRPr="003B70DB">
        <w:t xml:space="preserve"> </w:t>
      </w:r>
      <w:proofErr w:type="spellStart"/>
      <w:proofErr w:type="gramStart"/>
      <w:r w:rsidRPr="003B70DB">
        <w:t>ns.pluginName</w:t>
      </w:r>
      <w:proofErr w:type="spellEnd"/>
      <w:proofErr w:type="gramEnd"/>
      <w:r w:rsidRPr="003B70DB">
        <w:t xml:space="preserve">( "method", </w:t>
      </w:r>
      <w:proofErr w:type="spellStart"/>
      <w:r w:rsidRPr="003B70DB">
        <w:t>param</w:t>
      </w:r>
      <w:proofErr w:type="spellEnd"/>
      <w:r w:rsidRPr="003B70DB">
        <w:t xml:space="preserve"> );</w:t>
      </w:r>
    </w:p>
    <w:p w:rsidR="003B70DB" w:rsidRPr="003B70DB" w:rsidRDefault="00C130D8" w:rsidP="00F75F0E">
      <w:pPr>
        <w:pStyle w:val="ListParagraph"/>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pPr>
      <w:r>
        <w:t>A</w:t>
      </w:r>
      <w:r w:rsidR="003B70DB" w:rsidRPr="003B70DB">
        <w:t xml:space="preserve">dd callbacks so users can react when the state of your plugin changes using the _trigger method.  It takes 3 </w:t>
      </w:r>
      <w:proofErr w:type="spellStart"/>
      <w:r w:rsidR="003B70DB" w:rsidRPr="003B70DB">
        <w:t>params</w:t>
      </w:r>
      <w:proofErr w:type="spellEnd"/>
      <w:r w:rsidR="003B70DB" w:rsidRPr="003B70DB">
        <w:t>: the name of the callback, a native event object that initiated the callback, and a hash of data relevant to the event.</w:t>
      </w:r>
    </w:p>
    <w:p w:rsidR="00CC0632" w:rsidRPr="00C130D8" w:rsidRDefault="00C130D8" w:rsidP="00F75F0E">
      <w:pPr>
        <w:pStyle w:val="ListParagraph"/>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pPr>
      <w:r>
        <w:t>P</w:t>
      </w:r>
      <w:r w:rsidR="003B70DB">
        <w:t xml:space="preserve">lugin instances are stored in </w:t>
      </w:r>
      <w:proofErr w:type="spellStart"/>
      <w:r w:rsidR="003B70DB">
        <w:t>jquery.data</w:t>
      </w:r>
      <w:proofErr w:type="spellEnd"/>
      <w:r w:rsidR="003B70DB">
        <w:t xml:space="preserve"> and are </w:t>
      </w:r>
      <w:r w:rsidR="003129FE">
        <w:t>therefore directly linked to the DOM element and can be accessed directly.</w:t>
      </w:r>
    </w:p>
    <w:p w:rsidR="00CC0632" w:rsidRDefault="00C130D8" w:rsidP="00F75F0E">
      <w:pPr>
        <w:pStyle w:val="ListParagraph"/>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C130D8">
        <w:t xml:space="preserve">Use the _destroy method to </w:t>
      </w:r>
      <w:proofErr w:type="spellStart"/>
      <w:r w:rsidRPr="00C130D8">
        <w:t>unapply</w:t>
      </w:r>
      <w:proofErr w:type="spellEnd"/>
      <w:r w:rsidRPr="00C130D8">
        <w:t xml:space="preserve"> the plugin to the element.</w:t>
      </w:r>
    </w:p>
    <w:p w:rsidR="00A74BF8" w:rsidRDefault="00A74BF8" w:rsidP="00CC0632"/>
    <w:p w:rsidR="00CC0632" w:rsidRDefault="00C130D8" w:rsidP="00C130D8">
      <w:pPr>
        <w:pStyle w:val="Heading2"/>
      </w:pPr>
      <w:bookmarkStart w:id="46" w:name="_Toc457826244"/>
      <w:r>
        <w:t>Code Organization</w:t>
      </w:r>
      <w:bookmarkEnd w:id="46"/>
    </w:p>
    <w:p w:rsidR="00284F47" w:rsidRPr="00284F47" w:rsidRDefault="00284F47" w:rsidP="00284F47"/>
    <w:p w:rsidR="00C130D8" w:rsidRPr="00A74BF8" w:rsidRDefault="00C130D8" w:rsidP="00F75F0E">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A74BF8">
        <w:t xml:space="preserve">Use </w:t>
      </w:r>
      <w:proofErr w:type="spellStart"/>
      <w:r w:rsidRPr="00A74BF8">
        <w:t>RequireJS</w:t>
      </w:r>
      <w:proofErr w:type="spellEnd"/>
      <w:r w:rsidRPr="00A74BF8">
        <w:t xml:space="preserve"> for dependency management and build system.</w:t>
      </w:r>
    </w:p>
    <w:p w:rsidR="00C130D8" w:rsidRPr="00A74BF8" w:rsidRDefault="00C130D8" w:rsidP="00F75F0E">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A74BF8">
        <w:t xml:space="preserve">Separate code into Services and Modules.  Use inheritance.  </w:t>
      </w:r>
      <w:r w:rsidR="00A74BF8" w:rsidRPr="00A74BF8">
        <w:t>Don’t put DOM references where they don’t belong.  Units of functionality should be loosely coupled and should stand alone.  Avoid direct communication between units, instead use custom events or pub/sub.</w:t>
      </w:r>
    </w:p>
    <w:p w:rsidR="00C130D8" w:rsidRDefault="00FD7BC3" w:rsidP="00F75F0E">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pPr>
      <w:r>
        <w:t>An object literal is the simplest way to encapsulate code.</w:t>
      </w:r>
    </w:p>
    <w:p w:rsidR="00FD7BC3" w:rsidRDefault="00FD7BC3" w:rsidP="00F75F0E">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pPr>
      <w:r>
        <w:t>Modules provide privacy for variables and functions while exposing a public API if desired.</w:t>
      </w:r>
    </w:p>
    <w:p w:rsidR="00FD7BC3" w:rsidRDefault="00FD7BC3" w:rsidP="00F75F0E">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FD7BC3">
        <w:t>Anonymous functions are difficult to debug, maintain, test, or reuse. Instead, use an object literal to organize and name your handlers and callbacks.</w:t>
      </w:r>
    </w:p>
    <w:p w:rsidR="00B27160" w:rsidRPr="00FD7BC3" w:rsidRDefault="00B27160" w:rsidP="00F75F0E">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Use </w:t>
      </w:r>
      <w:proofErr w:type="spellStart"/>
      <w:proofErr w:type="gramStart"/>
      <w:r>
        <w:t>Promise.all</w:t>
      </w:r>
      <w:proofErr w:type="spellEnd"/>
      <w:r>
        <w:t>(</w:t>
      </w:r>
      <w:proofErr w:type="gramEnd"/>
      <w:r>
        <w:t xml:space="preserve">) to </w:t>
      </w:r>
    </w:p>
    <w:p w:rsidR="00CC0632" w:rsidRDefault="00CC0632" w:rsidP="00CC0632"/>
    <w:p w:rsidR="004F12FD" w:rsidRDefault="004F12FD" w:rsidP="00CC0632"/>
    <w:p w:rsidR="00CC0632" w:rsidRDefault="00CC0632" w:rsidP="00CC0632">
      <w:pPr>
        <w:pStyle w:val="Heading1"/>
      </w:pPr>
      <w:bookmarkStart w:id="47" w:name="_Toc457826245"/>
      <w:r>
        <w:t>AngularJS 2.0</w:t>
      </w:r>
      <w:bookmarkEnd w:id="47"/>
    </w:p>
    <w:p w:rsidR="00AF759D" w:rsidRPr="00AF759D" w:rsidRDefault="00AF759D" w:rsidP="00AF759D">
      <w:pPr>
        <w:pStyle w:val="Heading1"/>
      </w:pPr>
      <w:bookmarkStart w:id="48" w:name="_Toc457826246"/>
      <w:r w:rsidRPr="00AF759D">
        <w:t>React</w:t>
      </w:r>
      <w:bookmarkEnd w:id="48"/>
    </w:p>
    <w:p w:rsidR="00AF759D" w:rsidRPr="00AF759D" w:rsidRDefault="00AF759D" w:rsidP="00AF759D">
      <w:pPr>
        <w:pStyle w:val="Heading1"/>
      </w:pPr>
      <w:bookmarkStart w:id="49" w:name="_Toc457826247"/>
      <w:r w:rsidRPr="00AF759D">
        <w:t>Ember.js</w:t>
      </w:r>
      <w:bookmarkEnd w:id="49"/>
    </w:p>
    <w:p w:rsidR="00952B72" w:rsidRDefault="00952B72" w:rsidP="00952B72">
      <w:bookmarkStart w:id="50" w:name="_Toc457826248"/>
    </w:p>
    <w:p w:rsidR="00AF759D" w:rsidRDefault="00AF759D" w:rsidP="00AF759D">
      <w:pPr>
        <w:pStyle w:val="Heading1"/>
      </w:pPr>
      <w:r w:rsidRPr="00AF759D">
        <w:t>Backbone.js</w:t>
      </w:r>
      <w:bookmarkEnd w:id="50"/>
    </w:p>
    <w:p w:rsidR="00952B72" w:rsidRDefault="00952B72" w:rsidP="00952B72"/>
    <w:p w:rsidR="00952B72" w:rsidRPr="00952B72" w:rsidRDefault="00952B72" w:rsidP="00AD5D9E">
      <w:pPr>
        <w:pStyle w:val="ListParagraph"/>
        <w:numPr>
          <w:ilvl w:val="0"/>
          <w:numId w:val="36"/>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952B72">
        <w:lastRenderedPageBreak/>
        <w:t>The single most important thing that Backbone can help you with is keeping your business logic separate from your user interface. When the two are entangled, change is hard; when logic doesn't depend on UI, your interface becomes easier to work with.</w:t>
      </w:r>
    </w:p>
    <w:p w:rsidR="00952B72" w:rsidRPr="00952B72" w:rsidRDefault="00952B72" w:rsidP="00AD5D9E">
      <w:pPr>
        <w:pStyle w:val="ListParagraph"/>
        <w:numPr>
          <w:ilvl w:val="0"/>
          <w:numId w:val="37"/>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952B72">
        <w:rPr>
          <w:b/>
        </w:rPr>
        <w:t>Model</w:t>
      </w:r>
      <w:r w:rsidR="00463E7F">
        <w:t>:</w:t>
      </w:r>
      <w:r w:rsidR="00463E7F">
        <w:br/>
      </w:r>
      <w:r w:rsidRPr="00952B72">
        <w:t>Orchestrates data and business logic.</w:t>
      </w:r>
      <w:r w:rsidRPr="00952B72">
        <w:br/>
        <w:t>Loads and saves from the server.</w:t>
      </w:r>
      <w:r w:rsidRPr="00952B72">
        <w:br/>
        <w:t>Emits events when data changes.</w:t>
      </w:r>
    </w:p>
    <w:p w:rsidR="00952B72" w:rsidRDefault="00952B72" w:rsidP="00AD5D9E">
      <w:pPr>
        <w:pStyle w:val="ListParagraph"/>
        <w:numPr>
          <w:ilvl w:val="0"/>
          <w:numId w:val="36"/>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952B72">
        <w:rPr>
          <w:b/>
        </w:rPr>
        <w:t>View</w:t>
      </w:r>
      <w:r>
        <w:t>:</w:t>
      </w:r>
      <w:r>
        <w:br/>
      </w:r>
      <w:r w:rsidRPr="00952B72">
        <w:t>Listens for changes and renders UI.</w:t>
      </w:r>
      <w:r>
        <w:br/>
      </w:r>
      <w:r w:rsidRPr="00952B72">
        <w:t>Handles user input and interactivity.</w:t>
      </w:r>
      <w:r>
        <w:br/>
      </w:r>
      <w:r w:rsidRPr="00952B72">
        <w:t>Se</w:t>
      </w:r>
      <w:r>
        <w:t>nds captured input to the model.</w:t>
      </w:r>
    </w:p>
    <w:p w:rsidR="00952B72" w:rsidRPr="00463E7F" w:rsidRDefault="00463E7F" w:rsidP="00AD5D9E">
      <w:pPr>
        <w:pStyle w:val="ListParagraph"/>
        <w:numPr>
          <w:ilvl w:val="0"/>
          <w:numId w:val="36"/>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463E7F">
        <w:t>A </w:t>
      </w:r>
      <w:r w:rsidRPr="00463E7F">
        <w:rPr>
          <w:b/>
        </w:rPr>
        <w:t>Collection</w:t>
      </w:r>
      <w:r w:rsidRPr="00463E7F">
        <w:t> helps you deal with a group of related models, handling the loading and saving of new models to the server and providing helper functions for performing aggregations or computations against a list of models. Aside from their own events, collections also proxy through all of the events that occur to models within them, allowing you to listen in one place for any change that might happen to any model in the collection.</w:t>
      </w:r>
    </w:p>
    <w:p w:rsidR="0005536D" w:rsidRPr="0005536D" w:rsidRDefault="00463E7F" w:rsidP="00AD5D9E">
      <w:pPr>
        <w:pStyle w:val="ListParagraph"/>
        <w:numPr>
          <w:ilvl w:val="0"/>
          <w:numId w:val="36"/>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463E7F">
        <w:rPr>
          <w:b/>
        </w:rPr>
        <w:t>API Integration</w:t>
      </w:r>
      <w:r>
        <w:t xml:space="preserve">: </w:t>
      </w:r>
      <w:r w:rsidRPr="00463E7F">
        <w:t>Backbone is pre-configured to sync with a RESTful API. Simply create a new Collection with the </w:t>
      </w:r>
      <w:proofErr w:type="spellStart"/>
      <w:r w:rsidRPr="00463E7F">
        <w:t>url</w:t>
      </w:r>
      <w:proofErr w:type="spellEnd"/>
      <w:r w:rsidRPr="00463E7F">
        <w:t> </w:t>
      </w:r>
      <w:r>
        <w:t xml:space="preserve">property set to </w:t>
      </w:r>
      <w:r w:rsidRPr="00463E7F">
        <w:t>your resource endpoint</w:t>
      </w:r>
      <w:r>
        <w:t xml:space="preserve"> </w:t>
      </w:r>
      <w:proofErr w:type="spellStart"/>
      <w:r>
        <w:t>url</w:t>
      </w:r>
      <w:proofErr w:type="spellEnd"/>
      <w:r w:rsidR="0005536D">
        <w:t xml:space="preserve">.  </w:t>
      </w:r>
      <w:r w:rsidRPr="0005536D">
        <w:t xml:space="preserve">The Collection and Model components together form a </w:t>
      </w:r>
      <w:r w:rsidRPr="0005536D">
        <w:rPr>
          <w:b/>
        </w:rPr>
        <w:t>direct mapping</w:t>
      </w:r>
      <w:r w:rsidRPr="0005536D">
        <w:t xml:space="preserve"> of REST resources using the following methods:</w:t>
      </w:r>
      <w:r w:rsidR="0005536D">
        <w:br/>
      </w:r>
      <w:r w:rsidR="0005536D" w:rsidRPr="0005536D">
        <w:br/>
      </w:r>
      <w:proofErr w:type="gramStart"/>
      <w:r w:rsidR="0005536D" w:rsidRPr="0005536D">
        <w:rPr>
          <w:sz w:val="20"/>
          <w:szCs w:val="20"/>
        </w:rPr>
        <w:t>GET  /</w:t>
      </w:r>
      <w:proofErr w:type="gramEnd"/>
      <w:r w:rsidR="0005536D" w:rsidRPr="0005536D">
        <w:rPr>
          <w:sz w:val="20"/>
          <w:szCs w:val="20"/>
        </w:rPr>
        <w:t xml:space="preserve">books/ ... </w:t>
      </w:r>
      <w:proofErr w:type="spellStart"/>
      <w:r w:rsidR="0005536D" w:rsidRPr="0005536D">
        <w:rPr>
          <w:sz w:val="20"/>
          <w:szCs w:val="20"/>
        </w:rPr>
        <w:t>collection.fetch</w:t>
      </w:r>
      <w:proofErr w:type="spellEnd"/>
      <w:r w:rsidR="0005536D" w:rsidRPr="0005536D">
        <w:rPr>
          <w:sz w:val="20"/>
          <w:szCs w:val="20"/>
        </w:rPr>
        <w:t>();</w:t>
      </w:r>
      <w:r w:rsidR="0005536D" w:rsidRPr="0005536D">
        <w:rPr>
          <w:sz w:val="20"/>
          <w:szCs w:val="20"/>
        </w:rPr>
        <w:br/>
        <w:t xml:space="preserve">POST /books/ ... </w:t>
      </w:r>
      <w:proofErr w:type="spellStart"/>
      <w:r w:rsidR="0005536D" w:rsidRPr="0005536D">
        <w:rPr>
          <w:sz w:val="20"/>
          <w:szCs w:val="20"/>
        </w:rPr>
        <w:t>collection.create</w:t>
      </w:r>
      <w:proofErr w:type="spellEnd"/>
      <w:r w:rsidR="0005536D" w:rsidRPr="0005536D">
        <w:rPr>
          <w:sz w:val="20"/>
          <w:szCs w:val="20"/>
        </w:rPr>
        <w:t>();</w:t>
      </w:r>
      <w:r w:rsidR="0005536D" w:rsidRPr="0005536D">
        <w:rPr>
          <w:sz w:val="20"/>
          <w:szCs w:val="20"/>
        </w:rPr>
        <w:br/>
        <w:t xml:space="preserve">GET  /books/1 ... </w:t>
      </w:r>
      <w:proofErr w:type="spellStart"/>
      <w:r w:rsidR="0005536D" w:rsidRPr="0005536D">
        <w:rPr>
          <w:sz w:val="20"/>
          <w:szCs w:val="20"/>
        </w:rPr>
        <w:t>model.fetch</w:t>
      </w:r>
      <w:proofErr w:type="spellEnd"/>
      <w:r w:rsidR="0005536D" w:rsidRPr="0005536D">
        <w:rPr>
          <w:sz w:val="20"/>
          <w:szCs w:val="20"/>
        </w:rPr>
        <w:t>();</w:t>
      </w:r>
      <w:r w:rsidR="0005536D" w:rsidRPr="0005536D">
        <w:rPr>
          <w:sz w:val="20"/>
          <w:szCs w:val="20"/>
        </w:rPr>
        <w:br/>
        <w:t xml:space="preserve">PUT  /books/1 ... </w:t>
      </w:r>
      <w:proofErr w:type="spellStart"/>
      <w:r w:rsidR="0005536D" w:rsidRPr="0005536D">
        <w:rPr>
          <w:sz w:val="20"/>
          <w:szCs w:val="20"/>
        </w:rPr>
        <w:t>model.save</w:t>
      </w:r>
      <w:proofErr w:type="spellEnd"/>
      <w:r w:rsidR="0005536D" w:rsidRPr="0005536D">
        <w:rPr>
          <w:sz w:val="20"/>
          <w:szCs w:val="20"/>
        </w:rPr>
        <w:t>();</w:t>
      </w:r>
      <w:r w:rsidR="0005536D" w:rsidRPr="0005536D">
        <w:rPr>
          <w:sz w:val="20"/>
          <w:szCs w:val="20"/>
        </w:rPr>
        <w:br/>
        <w:t xml:space="preserve">DEL  /books/1 ... </w:t>
      </w:r>
      <w:proofErr w:type="spellStart"/>
      <w:r w:rsidR="0005536D" w:rsidRPr="0005536D">
        <w:rPr>
          <w:sz w:val="20"/>
          <w:szCs w:val="20"/>
        </w:rPr>
        <w:t>model.destroy</w:t>
      </w:r>
      <w:proofErr w:type="spellEnd"/>
      <w:r w:rsidR="0005536D" w:rsidRPr="0005536D">
        <w:rPr>
          <w:sz w:val="20"/>
          <w:szCs w:val="20"/>
        </w:rPr>
        <w:t>();</w:t>
      </w:r>
      <w:r w:rsidR="0005536D" w:rsidRPr="0005536D">
        <w:rPr>
          <w:sz w:val="20"/>
          <w:szCs w:val="20"/>
        </w:rPr>
        <w:br/>
      </w:r>
    </w:p>
    <w:p w:rsidR="00463E7F" w:rsidRPr="00463E7F" w:rsidRDefault="0005536D" w:rsidP="00AD5D9E">
      <w:pPr>
        <w:pStyle w:val="ListParagraph"/>
        <w:numPr>
          <w:ilvl w:val="0"/>
          <w:numId w:val="36"/>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Set the </w:t>
      </w:r>
      <w:r w:rsidRPr="008F2C2D">
        <w:rPr>
          <w:b/>
        </w:rPr>
        <w:t>parse</w:t>
      </w:r>
      <w:r>
        <w:t xml:space="preserve"> property given </w:t>
      </w:r>
      <w:proofErr w:type="gramStart"/>
      <w:r>
        <w:t>to .</w:t>
      </w:r>
      <w:r w:rsidRPr="008F2C2D">
        <w:t>extend</w:t>
      </w:r>
      <w:proofErr w:type="gramEnd"/>
      <w:r>
        <w:t>( .. ) to a function to properly handle/signify where the data actually is in the response object when the data is buried in another structure and not the actual root object structure.</w:t>
      </w:r>
    </w:p>
    <w:p w:rsidR="008F2C2D" w:rsidRPr="008F2C2D" w:rsidRDefault="008F2C2D" w:rsidP="00AD5D9E">
      <w:pPr>
        <w:pStyle w:val="ListParagraph"/>
        <w:numPr>
          <w:ilvl w:val="0"/>
          <w:numId w:val="36"/>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8F2C2D">
        <w:rPr>
          <w:b/>
        </w:rPr>
        <w:t>Events</w:t>
      </w:r>
      <w:r w:rsidRPr="008F2C2D">
        <w:t> is a module that can be mixed in to any object, giving the object the ability to bind and trigger custom named events to callback functions which accept parameters.  The convention is to namespace events using a “:” like “</w:t>
      </w:r>
      <w:proofErr w:type="spellStart"/>
      <w:r w:rsidRPr="008F2C2D">
        <w:t>event-</w:t>
      </w:r>
      <w:proofErr w:type="gramStart"/>
      <w:r w:rsidRPr="008F2C2D">
        <w:t>class:event</w:t>
      </w:r>
      <w:proofErr w:type="gramEnd"/>
      <w:r w:rsidRPr="008F2C2D">
        <w:t>-name</w:t>
      </w:r>
      <w:proofErr w:type="spellEnd"/>
      <w:r w:rsidRPr="008F2C2D">
        <w:t xml:space="preserve">”.  </w:t>
      </w:r>
    </w:p>
    <w:p w:rsidR="008F2C2D" w:rsidRPr="008F2C2D" w:rsidRDefault="008F2C2D" w:rsidP="00AD5D9E">
      <w:pPr>
        <w:pStyle w:val="ListParagraph"/>
        <w:numPr>
          <w:ilvl w:val="0"/>
          <w:numId w:val="36"/>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8F2C2D">
        <w:t xml:space="preserve">All Backbone event methods also support an </w:t>
      </w:r>
      <w:r w:rsidRPr="008F2C2D">
        <w:rPr>
          <w:b/>
        </w:rPr>
        <w:t>event map</w:t>
      </w:r>
      <w:r w:rsidRPr="008F2C2D">
        <w:t xml:space="preserve"> syntax when registering multiple events.</w:t>
      </w:r>
    </w:p>
    <w:p w:rsidR="00463E7F" w:rsidRPr="008F2C2D" w:rsidRDefault="008F2C2D" w:rsidP="00AD5D9E">
      <w:pPr>
        <w:pStyle w:val="ListParagraph"/>
        <w:numPr>
          <w:ilvl w:val="0"/>
          <w:numId w:val="36"/>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8F2C2D">
        <w:t>To supply a context value for </w:t>
      </w:r>
      <w:r w:rsidRPr="008F2C2D">
        <w:rPr>
          <w:b/>
        </w:rPr>
        <w:t>this</w:t>
      </w:r>
      <w:r w:rsidRPr="008F2C2D">
        <w:t> when the callback is invoked, pass the optional last argument.</w:t>
      </w:r>
    </w:p>
    <w:p w:rsidR="00952B72" w:rsidRDefault="00952B72" w:rsidP="00952B72"/>
    <w:p w:rsidR="00952B72" w:rsidRPr="00952B72" w:rsidRDefault="00952B72" w:rsidP="00952B72"/>
    <w:p w:rsidR="00952B72" w:rsidRDefault="00952B72" w:rsidP="00CC1F1C"/>
    <w:p w:rsidR="00952B72" w:rsidRDefault="00952B72" w:rsidP="00CC1F1C">
      <w:r>
        <w:t>Defining models:</w:t>
      </w:r>
      <w:r>
        <w:br/>
      </w:r>
      <w:proofErr w:type="spellStart"/>
      <w:r>
        <w:t>Backbone.Model.</w:t>
      </w:r>
      <w:proofErr w:type="gramStart"/>
      <w:r>
        <w:t>extend</w:t>
      </w:r>
      <w:proofErr w:type="spellEnd"/>
      <w:r>
        <w:t>(</w:t>
      </w:r>
      <w:proofErr w:type="gramEnd"/>
      <w:r>
        <w:t>{ … });</w:t>
      </w:r>
    </w:p>
    <w:p w:rsidR="00952B72" w:rsidRDefault="00952B72" w:rsidP="00CC1F1C">
      <w:r>
        <w:t>Validation:</w:t>
      </w:r>
      <w:r>
        <w:br/>
        <w:t>Use the validate function inside of a model for validation functionality</w:t>
      </w:r>
    </w:p>
    <w:p w:rsidR="006230A5" w:rsidRDefault="006230A5" w:rsidP="00CC1F1C"/>
    <w:p w:rsidR="006230A5" w:rsidRDefault="006230A5" w:rsidP="006230A5">
      <w:pPr>
        <w:pStyle w:val="Heading1"/>
      </w:pPr>
      <w:bookmarkStart w:id="51" w:name="_Toc457826249"/>
      <w:proofErr w:type="spellStart"/>
      <w:r>
        <w:lastRenderedPageBreak/>
        <w:t>RequireJS</w:t>
      </w:r>
      <w:bookmarkEnd w:id="51"/>
      <w:proofErr w:type="spellEnd"/>
    </w:p>
    <w:p w:rsidR="004B3EEE" w:rsidRDefault="004B3EEE" w:rsidP="004B3EEE"/>
    <w:p w:rsidR="00B132DE" w:rsidRDefault="00B132DE" w:rsidP="00B132DE">
      <w:pPr>
        <w:pStyle w:val="Heading2"/>
      </w:pPr>
      <w:bookmarkStart w:id="52" w:name="_Toc457826250"/>
      <w:proofErr w:type="spellStart"/>
      <w:r>
        <w:t>RequireJS</w:t>
      </w:r>
      <w:proofErr w:type="spellEnd"/>
      <w:r>
        <w:t xml:space="preserve"> References</w:t>
      </w:r>
      <w:bookmarkEnd w:id="52"/>
    </w:p>
    <w:p w:rsidR="004B3EEE" w:rsidRPr="00B132DE" w:rsidRDefault="00952B72" w:rsidP="00F75F0E">
      <w:pPr>
        <w:pStyle w:val="ListParagraph"/>
        <w:numPr>
          <w:ilvl w:val="0"/>
          <w:numId w:val="21"/>
        </w:numPr>
      </w:pPr>
      <w:hyperlink r:id="rId44" w:history="1">
        <w:r w:rsidR="00B132DE" w:rsidRPr="00B132DE">
          <w:rPr>
            <w:rStyle w:val="Hyperlink"/>
          </w:rPr>
          <w:t>http://www.requirejs.org/docs/jquery.html#noconflictmap</w:t>
        </w:r>
      </w:hyperlink>
      <w:r w:rsidR="00B132DE" w:rsidRPr="00B132DE">
        <w:br/>
        <w:t xml:space="preserve">Using </w:t>
      </w:r>
      <w:proofErr w:type="spellStart"/>
      <w:r w:rsidR="00B132DE" w:rsidRPr="00B132DE">
        <w:t>RequireJS</w:t>
      </w:r>
      <w:proofErr w:type="spellEnd"/>
      <w:r w:rsidR="00B132DE" w:rsidRPr="00B132DE">
        <w:t xml:space="preserve"> with jQuery </w:t>
      </w:r>
    </w:p>
    <w:p w:rsidR="006230A5" w:rsidRPr="006230A5" w:rsidRDefault="006230A5" w:rsidP="006230A5"/>
    <w:p w:rsidR="006230A5" w:rsidRPr="006230A5" w:rsidRDefault="006230A5" w:rsidP="00F75F0E">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6230A5">
        <w:t xml:space="preserve">Only one script tag is needed to include </w:t>
      </w:r>
      <w:proofErr w:type="spellStart"/>
      <w:r w:rsidR="003C60D9">
        <w:t>R</w:t>
      </w:r>
      <w:r w:rsidRPr="006230A5">
        <w:t>equireJS</w:t>
      </w:r>
      <w:proofErr w:type="spellEnd"/>
      <w:r w:rsidRPr="006230A5">
        <w:t xml:space="preserve"> and declare where the initialization point of the app is:</w:t>
      </w:r>
      <w:r w:rsidRPr="006230A5">
        <w:br/>
        <w:t xml:space="preserve">&lt;script data-main="scripts/main" </w:t>
      </w:r>
      <w:proofErr w:type="spellStart"/>
      <w:r w:rsidRPr="006230A5">
        <w:t>src</w:t>
      </w:r>
      <w:proofErr w:type="spellEnd"/>
      <w:r w:rsidRPr="006230A5">
        <w:t>="scripts/require.js"&gt;&lt;/script&gt;</w:t>
      </w:r>
    </w:p>
    <w:p w:rsidR="006230A5" w:rsidRDefault="003C60D9" w:rsidP="00F75F0E">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pPr>
      <w:r>
        <w:t>All code</w:t>
      </w:r>
      <w:r w:rsidR="006230A5" w:rsidRPr="006230A5">
        <w:t xml:space="preserve"> is wrapped in </w:t>
      </w:r>
      <w:proofErr w:type="gramStart"/>
      <w:r w:rsidR="006230A5" w:rsidRPr="006230A5">
        <w:t>require(</w:t>
      </w:r>
      <w:proofErr w:type="gramEnd"/>
      <w:r w:rsidR="006230A5" w:rsidRPr="006230A5">
        <w:t xml:space="preserve">) and define() functions.  </w:t>
      </w:r>
      <w:proofErr w:type="spellStart"/>
      <w:r w:rsidRPr="006230A5">
        <w:t>RequireJS</w:t>
      </w:r>
      <w:proofErr w:type="spellEnd"/>
      <w:r w:rsidRPr="006230A5">
        <w:t xml:space="preserve"> uses dependency injection to load modules.  </w:t>
      </w:r>
      <w:r w:rsidR="006230A5" w:rsidRPr="006230A5">
        <w:t>If a.js is structured as below, then it is indicated that module “a</w:t>
      </w:r>
      <w:r>
        <w:t>” is dependent on b and c which would be defined in b.js and c.js:</w:t>
      </w:r>
      <w:r>
        <w:br/>
      </w:r>
      <w:r w:rsidR="006230A5" w:rsidRPr="006230A5">
        <w:t>define(["</w:t>
      </w:r>
      <w:proofErr w:type="spellStart"/>
      <w:r w:rsidR="006230A5" w:rsidRPr="006230A5">
        <w:t>b","c</w:t>
      </w:r>
      <w:proofErr w:type="spellEnd"/>
      <w:r w:rsidR="006230A5" w:rsidRPr="006230A5">
        <w:t>"], function(</w:t>
      </w:r>
      <w:proofErr w:type="spellStart"/>
      <w:proofErr w:type="gramStart"/>
      <w:r w:rsidR="006230A5" w:rsidRPr="006230A5">
        <w:t>b,c</w:t>
      </w:r>
      <w:proofErr w:type="spellEnd"/>
      <w:proofErr w:type="gramEnd"/>
      <w:r w:rsidR="006230A5" w:rsidRPr="006230A5">
        <w:t>) { … });</w:t>
      </w:r>
    </w:p>
    <w:p w:rsidR="003C60D9" w:rsidRDefault="003C60D9" w:rsidP="00F75F0E">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3C60D9">
        <w:t>General rule of thumb is you use define when you want to define a module that will be reused by your application and you use require to simply load a dependency.</w:t>
      </w:r>
    </w:p>
    <w:p w:rsidR="003C60D9" w:rsidRPr="004B3EEE" w:rsidRDefault="003C60D9" w:rsidP="00F75F0E">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sidRPr="004B3EEE">
        <w:t>RequireJS</w:t>
      </w:r>
      <w:proofErr w:type="spellEnd"/>
      <w:r w:rsidRPr="004B3EEE">
        <w:t xml:space="preserve"> waits until all the dependent modules are loaded before executing the functionality. If any modules are missing, it doesn’t execute any code. This helps us maintain the consistency of our data.</w:t>
      </w:r>
    </w:p>
    <w:p w:rsidR="003C60D9" w:rsidRPr="004B3EEE" w:rsidRDefault="003C60D9" w:rsidP="00F75F0E">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sidRPr="004B3EEE">
        <w:t>RequireJS</w:t>
      </w:r>
      <w:proofErr w:type="spellEnd"/>
      <w:r w:rsidRPr="004B3EEE">
        <w:t xml:space="preserve"> uses Asynchronous Module Loading (AMD) for loading files. Each dependent module will start loading through asynchronous requests in the given order. Even though the file order is considered, we cannot guarantee that the first file is loaded before the second file due to the asynchronous nature. So, </w:t>
      </w:r>
      <w:proofErr w:type="spellStart"/>
      <w:r w:rsidRPr="004B3EEE">
        <w:t>RequireJS</w:t>
      </w:r>
      <w:proofErr w:type="spellEnd"/>
      <w:r w:rsidRPr="004B3EEE">
        <w:t xml:space="preserve"> allows us to use the shim </w:t>
      </w:r>
      <w:proofErr w:type="spellStart"/>
      <w:r w:rsidRPr="004B3EEE">
        <w:t>config</w:t>
      </w:r>
      <w:proofErr w:type="spellEnd"/>
      <w:r w:rsidRPr="004B3EEE">
        <w:t xml:space="preserve"> to define the sequence of files which need to be loaded in correct order:</w:t>
      </w:r>
      <w:r w:rsidR="004B3EEE">
        <w:br/>
      </w:r>
      <w:r w:rsidRPr="004B3EEE">
        <w:br/>
      </w:r>
      <w:proofErr w:type="spellStart"/>
      <w:r w:rsidRPr="004B3EEE">
        <w:t>requirejs.</w:t>
      </w:r>
      <w:proofErr w:type="gramStart"/>
      <w:r w:rsidRPr="004B3EEE">
        <w:t>config</w:t>
      </w:r>
      <w:proofErr w:type="spellEnd"/>
      <w:r w:rsidRPr="004B3EEE">
        <w:t>(</w:t>
      </w:r>
      <w:proofErr w:type="gramEnd"/>
      <w:r w:rsidRPr="004B3EEE">
        <w:t>{</w:t>
      </w:r>
      <w:r w:rsidR="004B3EEE">
        <w:br/>
        <w:t xml:space="preserve">    </w:t>
      </w:r>
      <w:r w:rsidRPr="004B3EEE">
        <w:t>shim: {</w:t>
      </w:r>
      <w:r w:rsidR="004B3EEE">
        <w:br/>
        <w:t xml:space="preserve">        </w:t>
      </w:r>
      <w:r w:rsidRPr="004B3EEE">
        <w:t>'source1': ['dependency1','dependency2'],</w:t>
      </w:r>
      <w:r w:rsidR="004B3EEE">
        <w:br/>
        <w:t xml:space="preserve">        </w:t>
      </w:r>
      <w:r w:rsidRPr="004B3EEE">
        <w:t>'source2': ['source1']</w:t>
      </w:r>
      <w:r w:rsidR="004B3EEE">
        <w:br/>
        <w:t xml:space="preserve">    </w:t>
      </w:r>
      <w:r w:rsidRPr="004B3EEE">
        <w:t>}</w:t>
      </w:r>
      <w:r w:rsidR="004B3EEE">
        <w:br/>
      </w:r>
      <w:r w:rsidRPr="004B3EEE">
        <w:t>});</w:t>
      </w:r>
    </w:p>
    <w:p w:rsidR="0077650A" w:rsidRDefault="0077650A" w:rsidP="00CC1F1C"/>
    <w:p w:rsidR="0077650A" w:rsidRDefault="0077650A" w:rsidP="00CC1F1C"/>
    <w:p w:rsidR="000F514E" w:rsidRDefault="000F514E" w:rsidP="00CC1F1C"/>
    <w:p w:rsidR="000F514E" w:rsidRDefault="000F514E" w:rsidP="00CC1F1C"/>
    <w:p w:rsidR="000F514E" w:rsidRDefault="000F514E" w:rsidP="00CC1F1C"/>
    <w:p w:rsidR="000F514E" w:rsidRDefault="000F514E" w:rsidP="00CC1F1C"/>
    <w:p w:rsidR="000F514E" w:rsidRDefault="000F514E" w:rsidP="00CC1F1C"/>
    <w:p w:rsidR="000F514E" w:rsidRDefault="000F514E" w:rsidP="00CC1F1C"/>
    <w:p w:rsidR="000F514E" w:rsidRDefault="000F514E" w:rsidP="00CC1F1C"/>
    <w:p w:rsidR="000F514E" w:rsidRDefault="000F514E" w:rsidP="00CC1F1C"/>
    <w:p w:rsidR="000F514E" w:rsidRDefault="000F514E" w:rsidP="00CC1F1C"/>
    <w:p w:rsidR="000F514E" w:rsidRDefault="000F514E" w:rsidP="00CC1F1C"/>
    <w:p w:rsidR="000F514E" w:rsidRDefault="000F514E" w:rsidP="00CC1F1C"/>
    <w:p w:rsidR="000F514E" w:rsidRDefault="000F514E" w:rsidP="000F514E">
      <w:pPr>
        <w:pStyle w:val="Heading1"/>
      </w:pPr>
      <w:r>
        <w:lastRenderedPageBreak/>
        <w:t>Linux</w:t>
      </w:r>
    </w:p>
    <w:p w:rsidR="000F514E" w:rsidRDefault="000F514E" w:rsidP="000F514E"/>
    <w:p w:rsidR="000F514E" w:rsidRDefault="00AD0E97" w:rsidP="000F514E">
      <w:pPr>
        <w:pStyle w:val="Heading2"/>
      </w:pPr>
      <w:r>
        <w:t>Shell</w:t>
      </w:r>
    </w:p>
    <w:p w:rsidR="00AF123A" w:rsidRPr="00AF123A" w:rsidRDefault="00AF123A" w:rsidP="00AF123A"/>
    <w:p w:rsidR="000F514E" w:rsidRDefault="000F514E" w:rsidP="00AD5D9E">
      <w:pPr>
        <w:pStyle w:val="ListParagraph"/>
        <w:numPr>
          <w:ilvl w:val="0"/>
          <w:numId w:val="3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C84937">
        <w:rPr>
          <w:b/>
        </w:rPr>
        <w:t>Ctrl-A</w:t>
      </w:r>
      <w:r>
        <w:t xml:space="preserve"> – go to the beginning of prompt</w:t>
      </w:r>
    </w:p>
    <w:p w:rsidR="000F514E" w:rsidRDefault="000F514E" w:rsidP="00AD5D9E">
      <w:pPr>
        <w:pStyle w:val="ListParagraph"/>
        <w:numPr>
          <w:ilvl w:val="0"/>
          <w:numId w:val="3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C84937">
        <w:rPr>
          <w:b/>
        </w:rPr>
        <w:t>Ctrl-E</w:t>
      </w:r>
      <w:r>
        <w:t xml:space="preserve"> – go to the end of prompt</w:t>
      </w:r>
    </w:p>
    <w:p w:rsidR="000F514E" w:rsidRDefault="000F514E" w:rsidP="00AD5D9E">
      <w:pPr>
        <w:pStyle w:val="ListParagraph"/>
        <w:numPr>
          <w:ilvl w:val="0"/>
          <w:numId w:val="3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C84937">
        <w:rPr>
          <w:b/>
        </w:rPr>
        <w:t>Ctrl-R</w:t>
      </w:r>
      <w:r>
        <w:t xml:space="preserve"> – reverse history search</w:t>
      </w:r>
    </w:p>
    <w:p w:rsidR="000F514E" w:rsidRDefault="000F514E" w:rsidP="00AD5D9E">
      <w:pPr>
        <w:pStyle w:val="ListParagraph"/>
        <w:numPr>
          <w:ilvl w:val="0"/>
          <w:numId w:val="3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C84937">
        <w:rPr>
          <w:b/>
        </w:rPr>
        <w:t>Symbolic links</w:t>
      </w:r>
      <w:r>
        <w:t xml:space="preserve"> are pointers to files.  Useful when users don’t have access to certain files.</w:t>
      </w:r>
    </w:p>
    <w:p w:rsidR="00AD0E97" w:rsidRPr="00C84937" w:rsidRDefault="00AD0E97" w:rsidP="00AD5D9E">
      <w:pPr>
        <w:pStyle w:val="ListParagraph"/>
        <w:numPr>
          <w:ilvl w:val="0"/>
          <w:numId w:val="35"/>
        </w:numPr>
        <w:pBdr>
          <w:top w:val="single" w:sz="4" w:space="1" w:color="auto"/>
          <w:left w:val="single" w:sz="4" w:space="4" w:color="auto"/>
          <w:bottom w:val="single" w:sz="4" w:space="1" w:color="auto"/>
          <w:right w:val="single" w:sz="4" w:space="4" w:color="auto"/>
          <w:between w:val="single" w:sz="4" w:space="1" w:color="auto"/>
          <w:bar w:val="single" w:sz="4" w:color="auto"/>
        </w:pBdr>
        <w:rPr>
          <w:b/>
        </w:rPr>
      </w:pPr>
      <w:r>
        <w:t xml:space="preserve">Shutting down – </w:t>
      </w:r>
      <w:r w:rsidRPr="00C84937">
        <w:rPr>
          <w:b/>
        </w:rPr>
        <w:t>shutdown</w:t>
      </w:r>
      <w:r>
        <w:t xml:space="preserve">, </w:t>
      </w:r>
      <w:proofErr w:type="spellStart"/>
      <w:r w:rsidRPr="00C84937">
        <w:rPr>
          <w:b/>
        </w:rPr>
        <w:t>poweroff</w:t>
      </w:r>
      <w:proofErr w:type="spellEnd"/>
      <w:r>
        <w:t xml:space="preserve">, </w:t>
      </w:r>
      <w:proofErr w:type="spellStart"/>
      <w:r w:rsidRPr="00C84937">
        <w:rPr>
          <w:b/>
        </w:rPr>
        <w:t>init</w:t>
      </w:r>
      <w:proofErr w:type="spellEnd"/>
      <w:r w:rsidRPr="00C84937">
        <w:rPr>
          <w:b/>
        </w:rPr>
        <w:t xml:space="preserve"> 0</w:t>
      </w:r>
    </w:p>
    <w:p w:rsidR="00AD0E97" w:rsidRDefault="00AD0E97" w:rsidP="00AD5D9E">
      <w:pPr>
        <w:pStyle w:val="ListParagraph"/>
        <w:numPr>
          <w:ilvl w:val="0"/>
          <w:numId w:val="35"/>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User information – </w:t>
      </w:r>
      <w:r w:rsidRPr="00C84937">
        <w:rPr>
          <w:b/>
        </w:rPr>
        <w:t>w</w:t>
      </w:r>
      <w:r>
        <w:t xml:space="preserve">, </w:t>
      </w:r>
      <w:r w:rsidRPr="00C84937">
        <w:rPr>
          <w:b/>
        </w:rPr>
        <w:t>who</w:t>
      </w:r>
    </w:p>
    <w:p w:rsidR="007807F7" w:rsidRDefault="00AD0E97" w:rsidP="00AD5D9E">
      <w:pPr>
        <w:pStyle w:val="ListParagraph"/>
        <w:numPr>
          <w:ilvl w:val="0"/>
          <w:numId w:val="35"/>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Monitoring processes – </w:t>
      </w:r>
      <w:r w:rsidRPr="00C84937">
        <w:rPr>
          <w:b/>
        </w:rPr>
        <w:t>top</w:t>
      </w:r>
      <w:r>
        <w:t xml:space="preserve"> – kill processes using the PID</w:t>
      </w:r>
      <w:r w:rsidR="00C84937">
        <w:br/>
      </w:r>
      <w:r w:rsidR="007807F7">
        <w:t xml:space="preserve">More robust process monitor - </w:t>
      </w:r>
      <w:proofErr w:type="spellStart"/>
      <w:r w:rsidR="007807F7" w:rsidRPr="00C84937">
        <w:rPr>
          <w:b/>
        </w:rPr>
        <w:t>htop</w:t>
      </w:r>
      <w:proofErr w:type="spellEnd"/>
    </w:p>
    <w:p w:rsidR="00AD0E97" w:rsidRPr="00670D59" w:rsidRDefault="007807F7" w:rsidP="00AD5D9E">
      <w:pPr>
        <w:pStyle w:val="ListParagraph"/>
        <w:numPr>
          <w:ilvl w:val="0"/>
          <w:numId w:val="35"/>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Network activity </w:t>
      </w:r>
      <w:r w:rsidR="00670D59">
        <w:t>–</w:t>
      </w:r>
      <w:r>
        <w:t xml:space="preserve"> </w:t>
      </w:r>
      <w:proofErr w:type="spellStart"/>
      <w:r w:rsidRPr="00C84937">
        <w:rPr>
          <w:b/>
        </w:rPr>
        <w:t>netstat</w:t>
      </w:r>
      <w:proofErr w:type="spellEnd"/>
    </w:p>
    <w:p w:rsidR="00670D59" w:rsidRPr="00670D59" w:rsidRDefault="00670D59" w:rsidP="00AD5D9E">
      <w:pPr>
        <w:pStyle w:val="ListParagraph"/>
        <w:numPr>
          <w:ilvl w:val="0"/>
          <w:numId w:val="3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670D59">
        <w:t xml:space="preserve">Use </w:t>
      </w:r>
      <w:r w:rsidRPr="00670D59">
        <w:rPr>
          <w:b/>
        </w:rPr>
        <w:t>man</w:t>
      </w:r>
      <w:r w:rsidRPr="00670D59">
        <w:t xml:space="preserve"> </w:t>
      </w:r>
      <w:r>
        <w:t xml:space="preserve">(manual) </w:t>
      </w:r>
      <w:r w:rsidRPr="00670D59">
        <w:t xml:space="preserve">to </w:t>
      </w:r>
      <w:r>
        <w:t>pull up any documentation on a command</w:t>
      </w:r>
    </w:p>
    <w:p w:rsidR="000F514E" w:rsidRDefault="0099359E" w:rsidP="00AD5D9E">
      <w:pPr>
        <w:pStyle w:val="ListParagraph"/>
        <w:numPr>
          <w:ilvl w:val="0"/>
          <w:numId w:val="35"/>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Every process that is being run by the Linux kernel has 3 channels </w:t>
      </w:r>
      <w:proofErr w:type="gramStart"/>
      <w:r w:rsidRPr="00C84937">
        <w:rPr>
          <w:b/>
        </w:rPr>
        <w:t>STDIN</w:t>
      </w:r>
      <w:r>
        <w:t>(</w:t>
      </w:r>
      <w:proofErr w:type="gramEnd"/>
      <w:r>
        <w:t xml:space="preserve">0), </w:t>
      </w:r>
      <w:r w:rsidRPr="00C84937">
        <w:rPr>
          <w:b/>
        </w:rPr>
        <w:t>STDOUT</w:t>
      </w:r>
      <w:r>
        <w:t xml:space="preserve">(1), </w:t>
      </w:r>
      <w:r w:rsidRPr="00C84937">
        <w:rPr>
          <w:b/>
        </w:rPr>
        <w:t>STDERR</w:t>
      </w:r>
      <w:r>
        <w:t>(2)</w:t>
      </w:r>
    </w:p>
    <w:p w:rsidR="0099359E" w:rsidRDefault="00D616CB" w:rsidP="00AD5D9E">
      <w:pPr>
        <w:pStyle w:val="ListParagraph"/>
        <w:numPr>
          <w:ilvl w:val="0"/>
          <w:numId w:val="35"/>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Redirect output to files using </w:t>
      </w:r>
      <w:r w:rsidRPr="00C84937">
        <w:rPr>
          <w:b/>
        </w:rPr>
        <w:t>&gt;</w:t>
      </w:r>
      <w:r>
        <w:t xml:space="preserve"> or </w:t>
      </w:r>
      <w:r w:rsidRPr="00C84937">
        <w:rPr>
          <w:b/>
        </w:rPr>
        <w:t>&gt;&gt;</w:t>
      </w:r>
      <w:r>
        <w:t xml:space="preserve"> to append.</w:t>
      </w:r>
    </w:p>
    <w:p w:rsidR="00D616CB" w:rsidRDefault="004636D8" w:rsidP="00AD5D9E">
      <w:pPr>
        <w:pStyle w:val="ListParagraph"/>
        <w:numPr>
          <w:ilvl w:val="0"/>
          <w:numId w:val="35"/>
        </w:numPr>
        <w:pBdr>
          <w:top w:val="single" w:sz="4" w:space="1" w:color="auto"/>
          <w:left w:val="single" w:sz="4" w:space="4" w:color="auto"/>
          <w:bottom w:val="single" w:sz="4" w:space="1" w:color="auto"/>
          <w:right w:val="single" w:sz="4" w:space="4" w:color="auto"/>
          <w:between w:val="single" w:sz="4" w:space="1" w:color="auto"/>
          <w:bar w:val="single" w:sz="4" w:color="auto"/>
        </w:pBdr>
      </w:pPr>
      <w:r>
        <w:t>The | hooks up the STDOUT of one command to the STDIN of another</w:t>
      </w:r>
    </w:p>
    <w:p w:rsidR="00C84937" w:rsidRDefault="00C84937" w:rsidP="00AD5D9E">
      <w:pPr>
        <w:pStyle w:val="ListParagraph"/>
        <w:numPr>
          <w:ilvl w:val="0"/>
          <w:numId w:val="35"/>
        </w:numPr>
        <w:pBdr>
          <w:top w:val="single" w:sz="4" w:space="1" w:color="auto"/>
          <w:left w:val="single" w:sz="4" w:space="4" w:color="auto"/>
          <w:bottom w:val="single" w:sz="4" w:space="1" w:color="auto"/>
          <w:right w:val="single" w:sz="4" w:space="4" w:color="auto"/>
          <w:between w:val="single" w:sz="4" w:space="1" w:color="auto"/>
          <w:bar w:val="single" w:sz="4" w:color="auto"/>
        </w:pBdr>
      </w:pPr>
      <w:r>
        <w:rPr>
          <w:b/>
        </w:rPr>
        <w:t>g</w:t>
      </w:r>
      <w:r w:rsidRPr="00C84937">
        <w:rPr>
          <w:b/>
        </w:rPr>
        <w:t>rep</w:t>
      </w:r>
      <w:r>
        <w:t xml:space="preserve"> is a powerful tool to search for text</w:t>
      </w:r>
    </w:p>
    <w:p w:rsidR="004636D8" w:rsidRDefault="00C84937" w:rsidP="00AD5D9E">
      <w:pPr>
        <w:pStyle w:val="ListParagraph"/>
        <w:numPr>
          <w:ilvl w:val="0"/>
          <w:numId w:val="35"/>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Only users who have </w:t>
      </w:r>
      <w:proofErr w:type="spellStart"/>
      <w:r w:rsidRPr="00C84937">
        <w:rPr>
          <w:b/>
        </w:rPr>
        <w:t>sudo</w:t>
      </w:r>
      <w:proofErr w:type="spellEnd"/>
      <w:r>
        <w:t xml:space="preserve"> powers can use </w:t>
      </w:r>
      <w:proofErr w:type="spellStart"/>
      <w:r>
        <w:t>sudo</w:t>
      </w:r>
      <w:proofErr w:type="spellEnd"/>
      <w:r>
        <w:t xml:space="preserve">.  The first user created on the system in Ubuntu automatically gets </w:t>
      </w:r>
      <w:proofErr w:type="spellStart"/>
      <w:r>
        <w:t>sudo</w:t>
      </w:r>
      <w:proofErr w:type="spellEnd"/>
      <w:r>
        <w:t xml:space="preserve"> powers</w:t>
      </w:r>
    </w:p>
    <w:p w:rsidR="007D4D43" w:rsidRPr="007D4D43" w:rsidRDefault="00C84937" w:rsidP="00AD5D9E">
      <w:pPr>
        <w:pStyle w:val="ListParagraph"/>
        <w:numPr>
          <w:ilvl w:val="0"/>
          <w:numId w:val="3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C84937">
        <w:rPr>
          <w:b/>
        </w:rPr>
        <w:t xml:space="preserve">apt-get </w:t>
      </w:r>
      <w:r>
        <w:t xml:space="preserve">is the package manager for Ubuntu – use </w:t>
      </w:r>
      <w:r w:rsidRPr="00C84937">
        <w:rPr>
          <w:b/>
        </w:rPr>
        <w:t>update</w:t>
      </w:r>
      <w:r>
        <w:t xml:space="preserve">, </w:t>
      </w:r>
      <w:r w:rsidRPr="00C84937">
        <w:rPr>
          <w:b/>
        </w:rPr>
        <w:t>upgrade</w:t>
      </w:r>
      <w:r>
        <w:t xml:space="preserve">, </w:t>
      </w:r>
      <w:r w:rsidRPr="00C84937">
        <w:rPr>
          <w:b/>
        </w:rPr>
        <w:t>search</w:t>
      </w:r>
      <w:r>
        <w:t xml:space="preserve">, </w:t>
      </w:r>
      <w:r w:rsidRPr="00C84937">
        <w:rPr>
          <w:b/>
        </w:rPr>
        <w:t>install</w:t>
      </w:r>
      <w:r w:rsidRPr="00C84937">
        <w:t>,</w:t>
      </w:r>
      <w:r>
        <w:rPr>
          <w:b/>
        </w:rPr>
        <w:t xml:space="preserve"> remove</w:t>
      </w:r>
    </w:p>
    <w:p w:rsidR="00C84937" w:rsidRDefault="007D4D43" w:rsidP="00AD5D9E">
      <w:pPr>
        <w:pStyle w:val="ListParagraph"/>
        <w:numPr>
          <w:ilvl w:val="0"/>
          <w:numId w:val="35"/>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7D4D43">
        <w:t xml:space="preserve">Ubuntu is a Linux distribution of </w:t>
      </w:r>
      <w:proofErr w:type="spellStart"/>
      <w:r w:rsidRPr="007D4D43">
        <w:t>Debian</w:t>
      </w:r>
      <w:proofErr w:type="spellEnd"/>
    </w:p>
    <w:p w:rsidR="000F514E" w:rsidRDefault="009227CB" w:rsidP="00AD5D9E">
      <w:pPr>
        <w:pStyle w:val="ListParagraph"/>
        <w:numPr>
          <w:ilvl w:val="0"/>
          <w:numId w:val="35"/>
        </w:numPr>
        <w:pBdr>
          <w:top w:val="single" w:sz="4" w:space="1" w:color="auto"/>
          <w:left w:val="single" w:sz="4" w:space="4" w:color="auto"/>
          <w:bottom w:val="single" w:sz="4" w:space="1" w:color="auto"/>
          <w:right w:val="single" w:sz="4" w:space="4" w:color="auto"/>
          <w:between w:val="single" w:sz="4" w:space="1" w:color="auto"/>
          <w:bar w:val="single" w:sz="4" w:color="auto"/>
        </w:pBdr>
      </w:pPr>
      <w:r>
        <w:t>File permissions: 10 bits</w:t>
      </w:r>
      <w:r>
        <w:br/>
        <w:t>1</w:t>
      </w:r>
      <w:r w:rsidRPr="009227CB">
        <w:rPr>
          <w:vertAlign w:val="superscript"/>
        </w:rPr>
        <w:t>st</w:t>
      </w:r>
      <w:r>
        <w:t xml:space="preserve"> bit is </w:t>
      </w:r>
      <w:proofErr w:type="spellStart"/>
      <w:r>
        <w:t>filetype</w:t>
      </w:r>
      <w:proofErr w:type="spellEnd"/>
      <w:r>
        <w:t>, next 3 are owner perms, next 3 are group perms, next 3 are world perms</w:t>
      </w:r>
    </w:p>
    <w:p w:rsidR="009227CB" w:rsidRDefault="00670D59" w:rsidP="00AD5D9E">
      <w:pPr>
        <w:pStyle w:val="ListParagraph"/>
        <w:numPr>
          <w:ilvl w:val="0"/>
          <w:numId w:val="35"/>
        </w:num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sidRPr="009227CB">
        <w:rPr>
          <w:b/>
        </w:rPr>
        <w:t>chmod</w:t>
      </w:r>
      <w:proofErr w:type="spellEnd"/>
      <w:r>
        <w:t xml:space="preserve"> codes:</w:t>
      </w:r>
      <w:r>
        <w:br/>
      </w:r>
      <w:r w:rsidR="009227CB" w:rsidRPr="009227CB">
        <w:t>0 = no permissions whatsoever; this person cannot read, write, or execute the file</w:t>
      </w:r>
      <w:r w:rsidR="009227CB">
        <w:br/>
      </w:r>
      <w:r w:rsidR="009227CB" w:rsidRPr="009227CB">
        <w:t>1 = execute only</w:t>
      </w:r>
      <w:r w:rsidR="009227CB">
        <w:br/>
      </w:r>
      <w:r w:rsidR="009227CB" w:rsidRPr="009227CB">
        <w:t>2 = write only</w:t>
      </w:r>
      <w:r w:rsidR="009227CB">
        <w:br/>
      </w:r>
      <w:r w:rsidR="009227CB" w:rsidRPr="009227CB">
        <w:t>3 = write and execute (1+2)</w:t>
      </w:r>
      <w:r w:rsidR="009227CB">
        <w:br/>
      </w:r>
      <w:r w:rsidR="009227CB" w:rsidRPr="009227CB">
        <w:t>4 = read only</w:t>
      </w:r>
      <w:r w:rsidR="009227CB">
        <w:br/>
      </w:r>
      <w:r w:rsidR="009227CB" w:rsidRPr="009227CB">
        <w:t>5 = read and execute (4+1)</w:t>
      </w:r>
      <w:r w:rsidR="009227CB">
        <w:br/>
      </w:r>
      <w:r w:rsidR="009227CB" w:rsidRPr="009227CB">
        <w:t>6 = read and write (4+2)</w:t>
      </w:r>
      <w:r w:rsidR="009227CB">
        <w:br/>
      </w:r>
      <w:r w:rsidR="009227CB" w:rsidRPr="009227CB">
        <w:t>7 = read and write and execute (4+2+1)</w:t>
      </w:r>
    </w:p>
    <w:p w:rsidR="00670D59" w:rsidRPr="009227CB" w:rsidRDefault="00670D59" w:rsidP="00AD5D9E">
      <w:pPr>
        <w:pStyle w:val="ListParagraph"/>
        <w:numPr>
          <w:ilvl w:val="0"/>
          <w:numId w:val="35"/>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When using </w:t>
      </w:r>
      <w:proofErr w:type="spellStart"/>
      <w:r>
        <w:t>chmod</w:t>
      </w:r>
      <w:proofErr w:type="spellEnd"/>
      <w:r>
        <w:t xml:space="preserve"> on directories, use -R to recursively set the same perms to everything inside.</w:t>
      </w:r>
    </w:p>
    <w:p w:rsidR="009227CB" w:rsidRDefault="00670D59" w:rsidP="00AD5D9E">
      <w:pPr>
        <w:pStyle w:val="ListParagraph"/>
        <w:numPr>
          <w:ilvl w:val="0"/>
          <w:numId w:val="35"/>
        </w:numPr>
        <w:pBdr>
          <w:top w:val="single" w:sz="4" w:space="1" w:color="auto"/>
          <w:left w:val="single" w:sz="4" w:space="4" w:color="auto"/>
          <w:bottom w:val="single" w:sz="4" w:space="1" w:color="auto"/>
          <w:right w:val="single" w:sz="4" w:space="4" w:color="auto"/>
          <w:between w:val="single" w:sz="4" w:space="1" w:color="auto"/>
          <w:bar w:val="single" w:sz="4" w:color="auto"/>
        </w:pBdr>
      </w:pPr>
      <w:r>
        <w:t>/</w:t>
      </w:r>
      <w:proofErr w:type="spellStart"/>
      <w:r>
        <w:t>etc</w:t>
      </w:r>
      <w:proofErr w:type="spellEnd"/>
      <w:r>
        <w:t>/</w:t>
      </w:r>
      <w:proofErr w:type="spellStart"/>
      <w:r>
        <w:t>login.defs</w:t>
      </w:r>
      <w:proofErr w:type="spellEnd"/>
      <w:r>
        <w:br/>
        <w:t>UMASK – permissions which you take away (are not given) when creating a file/directory</w:t>
      </w:r>
    </w:p>
    <w:p w:rsidR="00670D59" w:rsidRDefault="00670D59" w:rsidP="00AD5D9E">
      <w:pPr>
        <w:pStyle w:val="ListParagraph"/>
        <w:numPr>
          <w:ilvl w:val="0"/>
          <w:numId w:val="35"/>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Use </w:t>
      </w:r>
      <w:proofErr w:type="spellStart"/>
      <w:r>
        <w:t>chown</w:t>
      </w:r>
      <w:proofErr w:type="spellEnd"/>
      <w:r>
        <w:t xml:space="preserve"> to change owner of a file/directory</w:t>
      </w:r>
    </w:p>
    <w:p w:rsidR="00670D59" w:rsidRDefault="00E86201" w:rsidP="00AD5D9E">
      <w:pPr>
        <w:pStyle w:val="ListParagraph"/>
        <w:numPr>
          <w:ilvl w:val="0"/>
          <w:numId w:val="35"/>
        </w:numPr>
        <w:pBdr>
          <w:top w:val="single" w:sz="4" w:space="1" w:color="auto"/>
          <w:left w:val="single" w:sz="4" w:space="4" w:color="auto"/>
          <w:bottom w:val="single" w:sz="4" w:space="1" w:color="auto"/>
          <w:right w:val="single" w:sz="4" w:space="4" w:color="auto"/>
          <w:between w:val="single" w:sz="4" w:space="1" w:color="auto"/>
          <w:bar w:val="single" w:sz="4" w:color="auto"/>
        </w:pBdr>
      </w:pPr>
      <w:r>
        <w:t>/</w:t>
      </w:r>
      <w:proofErr w:type="spellStart"/>
      <w:r>
        <w:t>etc</w:t>
      </w:r>
      <w:proofErr w:type="spellEnd"/>
      <w:r>
        <w:t>/</w:t>
      </w:r>
      <w:proofErr w:type="spellStart"/>
      <w:r>
        <w:t>passwd</w:t>
      </w:r>
      <w:proofErr w:type="spellEnd"/>
      <w:r>
        <w:t xml:space="preserve"> - users</w:t>
      </w:r>
      <w:r w:rsidR="00D5405B">
        <w:br/>
        <w:t>/</w:t>
      </w:r>
      <w:proofErr w:type="spellStart"/>
      <w:r w:rsidR="00D5405B">
        <w:t>etc</w:t>
      </w:r>
      <w:proofErr w:type="spellEnd"/>
      <w:r w:rsidR="00D5405B">
        <w:t>/group</w:t>
      </w:r>
      <w:r>
        <w:t xml:space="preserve"> - groups</w:t>
      </w:r>
      <w:r w:rsidR="00D5405B">
        <w:br/>
        <w:t>/</w:t>
      </w:r>
      <w:proofErr w:type="spellStart"/>
      <w:r w:rsidR="00D5405B">
        <w:t>etc</w:t>
      </w:r>
      <w:proofErr w:type="spellEnd"/>
      <w:r w:rsidR="00D5405B">
        <w:t>/shadow</w:t>
      </w:r>
      <w:r>
        <w:t xml:space="preserve"> - passwords</w:t>
      </w:r>
      <w:r>
        <w:br/>
        <w:t>/</w:t>
      </w:r>
      <w:proofErr w:type="spellStart"/>
      <w:r>
        <w:t>etc</w:t>
      </w:r>
      <w:proofErr w:type="spellEnd"/>
      <w:r>
        <w:t>/</w:t>
      </w:r>
      <w:proofErr w:type="spellStart"/>
      <w:r>
        <w:t>skel</w:t>
      </w:r>
      <w:proofErr w:type="spellEnd"/>
      <w:r>
        <w:t xml:space="preserve"> – skeleton directory which is copied as the home directory when a new user is created.</w:t>
      </w:r>
    </w:p>
    <w:p w:rsidR="00E86201" w:rsidRDefault="00D5405B" w:rsidP="00AD5D9E">
      <w:pPr>
        <w:pStyle w:val="ListParagraph"/>
        <w:numPr>
          <w:ilvl w:val="0"/>
          <w:numId w:val="35"/>
        </w:num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lastRenderedPageBreak/>
        <w:t>useradd</w:t>
      </w:r>
      <w:proofErr w:type="spellEnd"/>
      <w:r w:rsidR="00E86201">
        <w:t xml:space="preserve"> – create a new user</w:t>
      </w:r>
      <w:r>
        <w:br/>
      </w:r>
      <w:proofErr w:type="spellStart"/>
      <w:r>
        <w:t>userdel</w:t>
      </w:r>
      <w:proofErr w:type="spellEnd"/>
      <w:r w:rsidR="00E86201">
        <w:t xml:space="preserve"> – delete a user</w:t>
      </w:r>
      <w:r>
        <w:br/>
      </w:r>
      <w:proofErr w:type="spellStart"/>
      <w:r w:rsidR="00E86201">
        <w:t>passwd</w:t>
      </w:r>
      <w:proofErr w:type="spellEnd"/>
      <w:r w:rsidR="00E86201">
        <w:t xml:space="preserve"> – set a user’s password</w:t>
      </w:r>
      <w:r w:rsidR="00E86201">
        <w:br/>
      </w:r>
      <w:proofErr w:type="spellStart"/>
      <w:r w:rsidR="00E86201">
        <w:t>usermod</w:t>
      </w:r>
      <w:proofErr w:type="spellEnd"/>
      <w:r w:rsidR="00E86201">
        <w:t xml:space="preserve"> – perform tasks on user such as locking and unlocking account</w:t>
      </w:r>
      <w:r w:rsidR="00E86201">
        <w:br/>
      </w:r>
      <w:proofErr w:type="spellStart"/>
      <w:r w:rsidR="00E86201">
        <w:t>newusers</w:t>
      </w:r>
      <w:proofErr w:type="spellEnd"/>
      <w:r w:rsidR="00E86201">
        <w:t xml:space="preserve"> – batch mode for creating new users</w:t>
      </w:r>
      <w:r w:rsidR="00E86201">
        <w:br/>
      </w:r>
      <w:proofErr w:type="spellStart"/>
      <w:r w:rsidR="00E86201">
        <w:t>whoami</w:t>
      </w:r>
      <w:proofErr w:type="spellEnd"/>
      <w:r w:rsidR="00E86201">
        <w:t xml:space="preserve"> – prints out the current user</w:t>
      </w:r>
      <w:r w:rsidR="00E86201">
        <w:br/>
        <w:t>id – shows current user’s ids</w:t>
      </w:r>
      <w:r w:rsidR="00EF6E0E">
        <w:t xml:space="preserve">: </w:t>
      </w:r>
      <w:proofErr w:type="spellStart"/>
      <w:r w:rsidR="00EF6E0E">
        <w:t>uid</w:t>
      </w:r>
      <w:proofErr w:type="spellEnd"/>
      <w:r w:rsidR="00EF6E0E">
        <w:t xml:space="preserve">, </w:t>
      </w:r>
      <w:proofErr w:type="spellStart"/>
      <w:r w:rsidR="00EF6E0E">
        <w:t>gid</w:t>
      </w:r>
      <w:proofErr w:type="spellEnd"/>
      <w:r w:rsidR="00EF6E0E">
        <w:t>, group ids</w:t>
      </w:r>
      <w:r w:rsidR="00EF6E0E">
        <w:br/>
      </w:r>
    </w:p>
    <w:p w:rsidR="000F514E" w:rsidRDefault="000F514E" w:rsidP="000F514E"/>
    <w:p w:rsidR="000F514E" w:rsidRDefault="000F514E" w:rsidP="000F514E"/>
    <w:p w:rsidR="00963302" w:rsidRDefault="00963302" w:rsidP="000F514E"/>
    <w:p w:rsidR="000F514E" w:rsidRDefault="000F514E" w:rsidP="000F514E"/>
    <w:p w:rsidR="000F514E" w:rsidRDefault="000F514E" w:rsidP="000F514E"/>
    <w:p w:rsidR="000F514E" w:rsidRDefault="000F514E" w:rsidP="000F514E"/>
    <w:p w:rsidR="000F514E" w:rsidRDefault="000F514E" w:rsidP="000F514E"/>
    <w:p w:rsidR="000F514E" w:rsidRPr="000F514E" w:rsidRDefault="000F514E" w:rsidP="000F514E"/>
    <w:p w:rsidR="00AF759D" w:rsidRDefault="00AF759D" w:rsidP="002F0D5C">
      <w:pPr>
        <w:pStyle w:val="Heading1"/>
      </w:pPr>
    </w:p>
    <w:p w:rsidR="00AF759D" w:rsidRDefault="00AF759D" w:rsidP="002F0D5C">
      <w:pPr>
        <w:pStyle w:val="Heading1"/>
      </w:pPr>
      <w:bookmarkStart w:id="53" w:name="_Toc457826251"/>
      <w:r>
        <w:t>PHP</w:t>
      </w:r>
      <w:bookmarkEnd w:id="53"/>
    </w:p>
    <w:p w:rsidR="00420C85" w:rsidRDefault="00420C85" w:rsidP="00420C85">
      <w:pPr>
        <w:pStyle w:val="Heading2"/>
      </w:pPr>
      <w:bookmarkStart w:id="54" w:name="_Toc457826252"/>
      <w:proofErr w:type="spellStart"/>
      <w:r>
        <w:t>Laravel</w:t>
      </w:r>
      <w:bookmarkEnd w:id="54"/>
      <w:proofErr w:type="spellEnd"/>
    </w:p>
    <w:p w:rsidR="00420C85" w:rsidRDefault="00420C85" w:rsidP="00420C85">
      <w:pPr>
        <w:pStyle w:val="Heading2"/>
      </w:pPr>
      <w:bookmarkStart w:id="55" w:name="_Toc457826253"/>
      <w:proofErr w:type="spellStart"/>
      <w:r>
        <w:t>Yii</w:t>
      </w:r>
      <w:bookmarkEnd w:id="55"/>
      <w:proofErr w:type="spellEnd"/>
    </w:p>
    <w:p w:rsidR="00420C85" w:rsidRDefault="00420C85" w:rsidP="00420C85">
      <w:pPr>
        <w:pStyle w:val="Heading2"/>
      </w:pPr>
      <w:bookmarkStart w:id="56" w:name="_Toc457826254"/>
      <w:proofErr w:type="spellStart"/>
      <w:r>
        <w:t>CodeIgniter</w:t>
      </w:r>
      <w:bookmarkEnd w:id="56"/>
      <w:proofErr w:type="spellEnd"/>
    </w:p>
    <w:p w:rsidR="00420C85" w:rsidRDefault="00420C85" w:rsidP="00420C85">
      <w:pPr>
        <w:pStyle w:val="Heading2"/>
      </w:pPr>
      <w:bookmarkStart w:id="57" w:name="_Toc457826255"/>
      <w:proofErr w:type="spellStart"/>
      <w:r>
        <w:t>Symfony</w:t>
      </w:r>
      <w:bookmarkEnd w:id="57"/>
      <w:proofErr w:type="spellEnd"/>
    </w:p>
    <w:p w:rsidR="00420C85" w:rsidRDefault="00420C85" w:rsidP="00420C85">
      <w:pPr>
        <w:pStyle w:val="Heading2"/>
      </w:pPr>
      <w:bookmarkStart w:id="58" w:name="_Toc457826256"/>
      <w:proofErr w:type="spellStart"/>
      <w:r>
        <w:t>Phalcon</w:t>
      </w:r>
      <w:bookmarkEnd w:id="58"/>
      <w:proofErr w:type="spellEnd"/>
    </w:p>
    <w:p w:rsidR="00AF759D" w:rsidRDefault="00AF759D" w:rsidP="00420C85">
      <w:pPr>
        <w:pStyle w:val="Heading2"/>
      </w:pPr>
      <w:bookmarkStart w:id="59" w:name="_Toc457826257"/>
      <w:proofErr w:type="spellStart"/>
      <w:r w:rsidRPr="00AF759D">
        <w:t>Wordpress</w:t>
      </w:r>
      <w:bookmarkEnd w:id="59"/>
      <w:proofErr w:type="spellEnd"/>
    </w:p>
    <w:p w:rsidR="00420C85" w:rsidRDefault="00420C85" w:rsidP="00420C85">
      <w:pPr>
        <w:pStyle w:val="Heading2"/>
      </w:pPr>
      <w:bookmarkStart w:id="60" w:name="_Toc457826258"/>
      <w:r>
        <w:t>Drupal</w:t>
      </w:r>
      <w:bookmarkEnd w:id="60"/>
    </w:p>
    <w:p w:rsidR="00420C85" w:rsidRPr="00420C85" w:rsidRDefault="00420C85" w:rsidP="00420C85"/>
    <w:p w:rsidR="00420C85" w:rsidRPr="00420C85" w:rsidRDefault="00420C85" w:rsidP="00420C85"/>
    <w:p w:rsidR="00AF759D" w:rsidRPr="00AF759D" w:rsidRDefault="00AF759D" w:rsidP="00AF759D"/>
    <w:p w:rsidR="00AF759D" w:rsidRDefault="00AF759D" w:rsidP="00AF759D">
      <w:pPr>
        <w:pStyle w:val="Heading1"/>
      </w:pPr>
      <w:bookmarkStart w:id="61" w:name="_Toc457826259"/>
      <w:r w:rsidRPr="00AF759D">
        <w:t>Ruby</w:t>
      </w:r>
      <w:bookmarkEnd w:id="61"/>
    </w:p>
    <w:p w:rsidR="00AF759D" w:rsidRPr="00AF759D" w:rsidRDefault="00AF759D" w:rsidP="00AF759D">
      <w:pPr>
        <w:pStyle w:val="Heading2"/>
      </w:pPr>
      <w:bookmarkStart w:id="62" w:name="_Toc457826260"/>
      <w:r w:rsidRPr="00AF759D">
        <w:t>Ruby on Rails</w:t>
      </w:r>
      <w:bookmarkEnd w:id="62"/>
    </w:p>
    <w:p w:rsidR="00AF759D" w:rsidRPr="00AF759D" w:rsidRDefault="00AF759D" w:rsidP="00AF759D"/>
    <w:p w:rsidR="00AF759D" w:rsidRDefault="00AF759D" w:rsidP="00AF759D">
      <w:pPr>
        <w:pStyle w:val="Heading1"/>
      </w:pPr>
      <w:bookmarkStart w:id="63" w:name="_Toc457826261"/>
      <w:r w:rsidRPr="00AF759D">
        <w:t>Python</w:t>
      </w:r>
      <w:bookmarkEnd w:id="63"/>
    </w:p>
    <w:p w:rsidR="00AF759D" w:rsidRPr="00AF759D" w:rsidRDefault="00AF759D" w:rsidP="00AF759D">
      <w:pPr>
        <w:pStyle w:val="Heading2"/>
      </w:pPr>
      <w:bookmarkStart w:id="64" w:name="_Toc457826262"/>
      <w:r w:rsidRPr="00AF759D">
        <w:t>Django</w:t>
      </w:r>
      <w:bookmarkEnd w:id="64"/>
    </w:p>
    <w:p w:rsidR="00AF759D" w:rsidRPr="00AF759D" w:rsidRDefault="00AF759D" w:rsidP="00AF759D"/>
    <w:p w:rsidR="00AF759D" w:rsidRPr="00AF759D" w:rsidRDefault="00AF759D" w:rsidP="00AF759D">
      <w:pPr>
        <w:pStyle w:val="Heading1"/>
      </w:pPr>
      <w:bookmarkStart w:id="65" w:name="_Toc457826263"/>
      <w:r w:rsidRPr="00AF759D">
        <w:lastRenderedPageBreak/>
        <w:t>Go</w:t>
      </w:r>
      <w:bookmarkEnd w:id="65"/>
    </w:p>
    <w:p w:rsidR="00AF759D" w:rsidRPr="00AF759D" w:rsidRDefault="00AF759D" w:rsidP="00AF759D">
      <w:pPr>
        <w:pStyle w:val="Heading1"/>
      </w:pPr>
      <w:bookmarkStart w:id="66" w:name="_Toc457826264"/>
      <w:r w:rsidRPr="00AF759D">
        <w:t>Java</w:t>
      </w:r>
      <w:bookmarkEnd w:id="66"/>
    </w:p>
    <w:p w:rsidR="00AF759D" w:rsidRPr="00AF759D" w:rsidRDefault="00AF759D" w:rsidP="00AF759D">
      <w:pPr>
        <w:pStyle w:val="Heading1"/>
      </w:pPr>
      <w:bookmarkStart w:id="67" w:name="_Toc457826265"/>
      <w:r w:rsidRPr="00AF759D">
        <w:t>Objective-C</w:t>
      </w:r>
      <w:bookmarkEnd w:id="67"/>
    </w:p>
    <w:p w:rsidR="00AF759D" w:rsidRDefault="00AF759D" w:rsidP="00AF759D">
      <w:pPr>
        <w:pStyle w:val="Heading1"/>
      </w:pPr>
      <w:bookmarkStart w:id="68" w:name="_Toc457826266"/>
      <w:r>
        <w:t>Swift</w:t>
      </w:r>
      <w:bookmarkEnd w:id="68"/>
    </w:p>
    <w:p w:rsidR="00AF759D" w:rsidRPr="00AF759D" w:rsidRDefault="00AF759D" w:rsidP="00AF759D"/>
    <w:p w:rsidR="00AF759D" w:rsidRPr="00AF759D" w:rsidRDefault="00AF759D" w:rsidP="00AF759D">
      <w:pPr>
        <w:pStyle w:val="Heading1"/>
      </w:pPr>
      <w:bookmarkStart w:id="69" w:name="_Toc457826267"/>
      <w:r w:rsidRPr="00AF759D">
        <w:t>Meteor</w:t>
      </w:r>
      <w:bookmarkEnd w:id="69"/>
    </w:p>
    <w:p w:rsidR="00AF759D" w:rsidRDefault="00AF759D" w:rsidP="00AF759D">
      <w:pPr>
        <w:pStyle w:val="Heading1"/>
      </w:pPr>
      <w:bookmarkStart w:id="70" w:name="_Toc457826268"/>
      <w:r w:rsidRPr="00AF759D">
        <w:t>Node.js</w:t>
      </w:r>
      <w:bookmarkEnd w:id="70"/>
    </w:p>
    <w:p w:rsidR="00AF759D" w:rsidRPr="00AF759D" w:rsidRDefault="00AF759D" w:rsidP="00AF759D"/>
    <w:p w:rsidR="00AF759D" w:rsidRPr="00AF759D" w:rsidRDefault="00AF759D" w:rsidP="00AF759D">
      <w:pPr>
        <w:pStyle w:val="Heading1"/>
      </w:pPr>
      <w:bookmarkStart w:id="71" w:name="_Toc457826269"/>
      <w:r w:rsidRPr="00AF759D">
        <w:t>Ionic</w:t>
      </w:r>
      <w:bookmarkEnd w:id="71"/>
    </w:p>
    <w:p w:rsidR="00AF759D" w:rsidRDefault="00AF759D" w:rsidP="00AF759D">
      <w:pPr>
        <w:pStyle w:val="Heading1"/>
      </w:pPr>
      <w:bookmarkStart w:id="72" w:name="_Toc457826270"/>
      <w:proofErr w:type="spellStart"/>
      <w:r w:rsidRPr="00AF759D">
        <w:t>Phonegap</w:t>
      </w:r>
      <w:proofErr w:type="spellEnd"/>
      <w:r w:rsidRPr="00AF759D">
        <w:t xml:space="preserve"> / Cordova</w:t>
      </w:r>
      <w:bookmarkEnd w:id="72"/>
    </w:p>
    <w:p w:rsidR="00AF759D" w:rsidRDefault="00AF759D" w:rsidP="00AF759D">
      <w:pPr>
        <w:pStyle w:val="Heading1"/>
      </w:pPr>
    </w:p>
    <w:p w:rsidR="00420C85" w:rsidRPr="00420C85" w:rsidRDefault="00420C85" w:rsidP="00420C85">
      <w:pPr>
        <w:pStyle w:val="Heading1"/>
      </w:pPr>
      <w:bookmarkStart w:id="73" w:name="_Toc457826271"/>
      <w:r>
        <w:t>MySQL</w:t>
      </w:r>
      <w:bookmarkEnd w:id="73"/>
    </w:p>
    <w:p w:rsidR="00AF759D" w:rsidRPr="00AF759D" w:rsidRDefault="00AF759D" w:rsidP="00AF759D">
      <w:pPr>
        <w:pStyle w:val="Heading1"/>
      </w:pPr>
      <w:bookmarkStart w:id="74" w:name="_Toc457826272"/>
      <w:r w:rsidRPr="00AF759D">
        <w:t>PostgreSQL</w:t>
      </w:r>
      <w:bookmarkEnd w:id="74"/>
    </w:p>
    <w:p w:rsidR="00AF759D" w:rsidRDefault="00AF759D" w:rsidP="00AF759D">
      <w:pPr>
        <w:pStyle w:val="Heading1"/>
      </w:pPr>
      <w:bookmarkStart w:id="75" w:name="_Toc457826273"/>
      <w:r w:rsidRPr="00AF759D">
        <w:t>MongoDB</w:t>
      </w:r>
      <w:bookmarkEnd w:id="75"/>
    </w:p>
    <w:p w:rsidR="00420C85" w:rsidRPr="00420C85" w:rsidRDefault="00420C85" w:rsidP="00420C85">
      <w:pPr>
        <w:pStyle w:val="Heading1"/>
      </w:pPr>
      <w:r>
        <w:t>Firebase</w:t>
      </w:r>
    </w:p>
    <w:p w:rsidR="00AF759D" w:rsidRPr="00AF759D" w:rsidRDefault="00AF759D" w:rsidP="00AF759D">
      <w:pPr>
        <w:pStyle w:val="Heading1"/>
      </w:pPr>
      <w:bookmarkStart w:id="76" w:name="_Toc457826274"/>
      <w:proofErr w:type="spellStart"/>
      <w:r w:rsidRPr="00AF759D">
        <w:t>Redis</w:t>
      </w:r>
      <w:bookmarkEnd w:id="76"/>
      <w:proofErr w:type="spellEnd"/>
    </w:p>
    <w:p w:rsidR="00AF759D" w:rsidRDefault="00AF759D" w:rsidP="00AF759D">
      <w:pPr>
        <w:pStyle w:val="Heading1"/>
      </w:pPr>
      <w:bookmarkStart w:id="77" w:name="_Toc457826275"/>
      <w:r w:rsidRPr="00AF759D">
        <w:t>Oracle</w:t>
      </w:r>
      <w:bookmarkEnd w:id="77"/>
    </w:p>
    <w:p w:rsidR="00420C85" w:rsidRPr="00420C85" w:rsidRDefault="00420C85" w:rsidP="00420C85">
      <w:pPr>
        <w:pStyle w:val="Heading1"/>
      </w:pPr>
    </w:p>
    <w:p w:rsidR="00AF759D" w:rsidRDefault="00AF759D" w:rsidP="00AF759D">
      <w:pPr>
        <w:pStyle w:val="Heading1"/>
      </w:pPr>
      <w:bookmarkStart w:id="78" w:name="_Toc457826276"/>
      <w:r w:rsidRPr="00AF759D">
        <w:t>DDP</w:t>
      </w:r>
      <w:bookmarkEnd w:id="78"/>
    </w:p>
    <w:p w:rsidR="00AF759D" w:rsidRDefault="00AF759D" w:rsidP="002F0D5C">
      <w:pPr>
        <w:pStyle w:val="Heading1"/>
      </w:pPr>
    </w:p>
    <w:p w:rsidR="002F0D5C" w:rsidRDefault="002F0D5C" w:rsidP="002F0D5C">
      <w:pPr>
        <w:pStyle w:val="Heading1"/>
      </w:pPr>
      <w:bookmarkStart w:id="79" w:name="_Toc457826277"/>
      <w:r>
        <w:t>Regular Expressions</w:t>
      </w:r>
      <w:bookmarkEnd w:id="79"/>
    </w:p>
    <w:p w:rsidR="002F0D5C" w:rsidRDefault="002F0D5C" w:rsidP="002F0D5C"/>
    <w:p w:rsidR="002F0D5C" w:rsidRDefault="002F0D5C" w:rsidP="002F0D5C">
      <w:pPr>
        <w:pStyle w:val="Heading2"/>
      </w:pPr>
      <w:bookmarkStart w:id="80" w:name="_Toc457826278"/>
      <w:proofErr w:type="spellStart"/>
      <w:r>
        <w:lastRenderedPageBreak/>
        <w:t>RegEx</w:t>
      </w:r>
      <w:proofErr w:type="spellEnd"/>
      <w:r>
        <w:t xml:space="preserve"> References</w:t>
      </w:r>
      <w:bookmarkEnd w:id="80"/>
    </w:p>
    <w:p w:rsidR="002F0D5C" w:rsidRPr="002F0D5C" w:rsidRDefault="002F0D5C" w:rsidP="00F75F0E">
      <w:pPr>
        <w:pStyle w:val="ListParagraph"/>
        <w:numPr>
          <w:ilvl w:val="0"/>
          <w:numId w:val="23"/>
        </w:numPr>
      </w:pPr>
      <w:r>
        <w:t>Awesome testing and learning site</w:t>
      </w:r>
    </w:p>
    <w:p w:rsidR="002F0D5C" w:rsidRDefault="00952B72" w:rsidP="002F0D5C">
      <w:pPr>
        <w:ind w:firstLine="720"/>
      </w:pPr>
      <w:hyperlink r:id="rId45" w:history="1">
        <w:r w:rsidR="002F0D5C" w:rsidRPr="002F0D5C">
          <w:rPr>
            <w:rStyle w:val="Hyperlink"/>
          </w:rPr>
          <w:t>http://www.regexr.com/</w:t>
        </w:r>
      </w:hyperlink>
    </w:p>
    <w:p w:rsidR="00AB2F69" w:rsidRPr="00AB2F69" w:rsidRDefault="00AB2F69" w:rsidP="00F75F0E">
      <w:pPr>
        <w:pStyle w:val="ListParagraph"/>
        <w:numPr>
          <w:ilvl w:val="0"/>
          <w:numId w:val="23"/>
        </w:numPr>
      </w:pPr>
      <w:r>
        <w:t>Easy to read tutorial</w:t>
      </w:r>
      <w:r>
        <w:br/>
      </w:r>
      <w:hyperlink r:id="rId46" w:history="1">
        <w:r w:rsidRPr="00AB2F69">
          <w:rPr>
            <w:rStyle w:val="Hyperlink"/>
          </w:rPr>
          <w:t>https://ponyfoo.com/articles/learn-regular-expressions</w:t>
        </w:r>
      </w:hyperlink>
    </w:p>
    <w:p w:rsidR="002F0D5C" w:rsidRDefault="002F0D5C" w:rsidP="00CC1F1C"/>
    <w:p w:rsidR="006B6FB3" w:rsidRDefault="006B6FB3" w:rsidP="00F75F0E">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FC0513">
        <w:rPr>
          <w:b/>
        </w:rPr>
        <w:t>Modifiers</w:t>
      </w:r>
      <w:r>
        <w:t xml:space="preserve">: </w:t>
      </w:r>
      <w:proofErr w:type="spellStart"/>
      <w:r>
        <w:t>i</w:t>
      </w:r>
      <w:proofErr w:type="spellEnd"/>
      <w:r>
        <w:t xml:space="preserve"> </w:t>
      </w:r>
      <w:r w:rsidR="00FC0513">
        <w:t>-</w:t>
      </w:r>
      <w:r>
        <w:t xml:space="preserve"> case insensitive, g </w:t>
      </w:r>
      <w:r w:rsidR="00FC0513">
        <w:t>-</w:t>
      </w:r>
      <w:r>
        <w:t xml:space="preserve"> global</w:t>
      </w:r>
    </w:p>
    <w:p w:rsidR="006B6FB3" w:rsidRDefault="006B6FB3" w:rsidP="00F75F0E">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FC0513">
        <w:rPr>
          <w:b/>
        </w:rPr>
        <w:t>Anchors</w:t>
      </w:r>
      <w:r>
        <w:t xml:space="preserve">: </w:t>
      </w:r>
      <w:r w:rsidR="00FC0513">
        <w:t>^ - beginning of string, $ - end of string</w:t>
      </w:r>
    </w:p>
    <w:p w:rsidR="00FC0513" w:rsidRDefault="00FC0513" w:rsidP="00F75F0E">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FC0513">
        <w:rPr>
          <w:b/>
        </w:rPr>
        <w:t>Quantifiers</w:t>
      </w:r>
      <w:proofErr w:type="gramStart"/>
      <w:r>
        <w:t>: ?</w:t>
      </w:r>
      <w:proofErr w:type="gramEnd"/>
      <w:r>
        <w:t xml:space="preserve"> – optionally matches preceding string, + - must occur at least once, * - “” 0, 1, or more times, {n} – “” exactly n times, {n,} – “” at least n times, {</w:t>
      </w:r>
      <w:proofErr w:type="spellStart"/>
      <w:r>
        <w:t>n,m</w:t>
      </w:r>
      <w:proofErr w:type="spellEnd"/>
      <w:r>
        <w:t>} – “” from n to m times.</w:t>
      </w:r>
    </w:p>
    <w:p w:rsidR="00FC0513" w:rsidRPr="00FE0134" w:rsidRDefault="00FC0513" w:rsidP="00F75F0E">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FE0134">
        <w:rPr>
          <w:b/>
        </w:rPr>
        <w:t>Built-in Patterns</w:t>
      </w:r>
      <w:r>
        <w:t xml:space="preserve"> </w:t>
      </w:r>
      <w:proofErr w:type="gramStart"/>
      <w:r>
        <w:t>- .</w:t>
      </w:r>
      <w:proofErr w:type="gramEnd"/>
      <w:r>
        <w:t xml:space="preserve"> – any char except new line, \ - will escape any char, \s – whitespace, \d – digits same as [0-9], \D opposite of \d, \w – words same as</w:t>
      </w:r>
      <w:r w:rsidRPr="00FC0513">
        <w:t xml:space="preserve"> </w:t>
      </w:r>
      <w:r w:rsidRPr="00FE0134">
        <w:rPr>
          <w:lang w:val="en"/>
        </w:rPr>
        <w:t>[A-z0-9</w:t>
      </w:r>
      <w:r w:rsidRPr="00FC0513">
        <w:t>]</w:t>
      </w:r>
      <w:r>
        <w:t>, \W opposite of \w</w:t>
      </w:r>
    </w:p>
    <w:p w:rsidR="006B6FB3" w:rsidRDefault="00FC0513" w:rsidP="00F75F0E">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FE0134">
        <w:t xml:space="preserve">There are two kinds of groups. Capturing, and non-capturing.  Capturing groups will match strings and can be referenced like $1, $2, …  </w:t>
      </w:r>
      <w:proofErr w:type="gramStart"/>
      <w:r w:rsidRPr="00FE0134">
        <w:t>Adding ?</w:t>
      </w:r>
      <w:proofErr w:type="gramEnd"/>
      <w:r w:rsidRPr="00FE0134">
        <w:t>: at the beginning of the group signifies a non-capturing string</w:t>
      </w:r>
      <w:r w:rsidR="00FE0134" w:rsidRPr="00FE0134">
        <w:t>.</w:t>
      </w:r>
    </w:p>
    <w:p w:rsidR="002F0D5C" w:rsidRDefault="00FE0134" w:rsidP="00F75F0E">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rsidRPr="00FE0134">
        <w:t>Javascript</w:t>
      </w:r>
      <w:proofErr w:type="spellEnd"/>
      <w:r w:rsidRPr="00FE0134">
        <w:t xml:space="preserve"> </w:t>
      </w:r>
      <w:proofErr w:type="spellStart"/>
      <w:proofErr w:type="gramStart"/>
      <w:r w:rsidRPr="00FE0134">
        <w:t>String.prototype.replace</w:t>
      </w:r>
      <w:proofErr w:type="spellEnd"/>
      <w:proofErr w:type="gramEnd"/>
      <w:r w:rsidRPr="00FE0134">
        <w:t xml:space="preserve"> function: this function takes a regex as the first parameter and the second </w:t>
      </w:r>
      <w:proofErr w:type="spellStart"/>
      <w:r w:rsidRPr="00FE0134">
        <w:t>param</w:t>
      </w:r>
      <w:proofErr w:type="spellEnd"/>
      <w:r w:rsidRPr="00FE0134">
        <w:t xml:space="preserve"> could be either a string, a string with replacements ($1, $2, etc.), or a callback function to calculate</w:t>
      </w:r>
      <w:r>
        <w:t xml:space="preserve"> replacement values</w:t>
      </w:r>
      <w:r w:rsidR="00867BF1">
        <w:t xml:space="preserve">. </w:t>
      </w:r>
      <w:r>
        <w:t xml:space="preserve"> </w:t>
      </w:r>
      <w:r w:rsidR="00867BF1">
        <w:t>The supplied</w:t>
      </w:r>
      <w:r>
        <w:t xml:space="preserve"> parameters </w:t>
      </w:r>
      <w:r w:rsidR="00867BF1">
        <w:t xml:space="preserve">to the callback are as follows: </w:t>
      </w:r>
      <w:r>
        <w:t>(match (the matched substring), p1, p2, … (the group values), offset (the offset of the matched substring), string (the entire string being examined))</w:t>
      </w:r>
    </w:p>
    <w:p w:rsidR="00925B05" w:rsidRDefault="00925B05" w:rsidP="00925B05"/>
    <w:p w:rsidR="000D528A" w:rsidRDefault="000D528A" w:rsidP="00925B05"/>
    <w:p w:rsidR="000D528A" w:rsidRDefault="000D528A" w:rsidP="00925B05"/>
    <w:p w:rsidR="000D528A" w:rsidRDefault="000D528A" w:rsidP="00925B05"/>
    <w:p w:rsidR="000D528A" w:rsidRDefault="000D528A" w:rsidP="00925B05"/>
    <w:p w:rsidR="000D528A" w:rsidRDefault="000D528A" w:rsidP="000D528A">
      <w:pPr>
        <w:pStyle w:val="Heading1"/>
      </w:pPr>
      <w:r>
        <w:t>Software Development Life</w:t>
      </w:r>
      <w:r w:rsidR="00C73EC7">
        <w:t xml:space="preserve"> C</w:t>
      </w:r>
      <w:r>
        <w:t>ycles</w:t>
      </w:r>
    </w:p>
    <w:p w:rsidR="00346058" w:rsidRDefault="00346058" w:rsidP="00346058"/>
    <w:p w:rsidR="00346058" w:rsidRDefault="00346058" w:rsidP="00346058">
      <w:pPr>
        <w:pStyle w:val="Heading2"/>
      </w:pPr>
      <w:r w:rsidRPr="00346058">
        <w:t>Waterfall Model</w:t>
      </w:r>
    </w:p>
    <w:p w:rsidR="00346058" w:rsidRPr="00346058" w:rsidRDefault="00346058" w:rsidP="00346058"/>
    <w:p w:rsidR="00346058" w:rsidRDefault="00346058" w:rsidP="00AD5D9E">
      <w:pPr>
        <w:pStyle w:val="ListParagraph"/>
        <w:numPr>
          <w:ilvl w:val="0"/>
          <w:numId w:val="38"/>
        </w:numPr>
        <w:pBdr>
          <w:top w:val="single" w:sz="4" w:space="1" w:color="auto"/>
          <w:left w:val="single" w:sz="4" w:space="4" w:color="auto"/>
          <w:bottom w:val="single" w:sz="4" w:space="1" w:color="auto"/>
          <w:right w:val="single" w:sz="4" w:space="4" w:color="auto"/>
        </w:pBdr>
      </w:pPr>
      <w:r w:rsidRPr="00346058">
        <w:t>Waterfall is the oldest and most straightforward of the structured SDLC methodologies — finish one phase, then move on to the next. No going back. Each stage relies on information from the previous stage and has its own project plan. Waterfall is easy to understand and simple to manage. But early delays can throw off the entire project timeline. And since there is little room for revisions once a stage is completed, problems can’t be fixed until you get to the maintenance stage. This model doesn’t work well if flexibility is needed or if the project is long term and ongoing.</w:t>
      </w:r>
    </w:p>
    <w:p w:rsidR="00346058" w:rsidRPr="00346058" w:rsidRDefault="00346058" w:rsidP="00346058"/>
    <w:p w:rsidR="00346058" w:rsidRDefault="00346058" w:rsidP="00346058">
      <w:pPr>
        <w:pStyle w:val="Heading2"/>
      </w:pPr>
      <w:r w:rsidRPr="00346058">
        <w:t>V-Shaped Model</w:t>
      </w:r>
    </w:p>
    <w:p w:rsidR="00346058" w:rsidRPr="00346058" w:rsidRDefault="00346058" w:rsidP="00346058"/>
    <w:p w:rsidR="00346058" w:rsidRDefault="00346058" w:rsidP="00AD5D9E">
      <w:pPr>
        <w:pStyle w:val="ListParagraph"/>
        <w:numPr>
          <w:ilvl w:val="0"/>
          <w:numId w:val="38"/>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346058">
        <w:t>Also known as the Verification and Validation model, the V-shaped model grew out of Waterfall and is characterized by a corresponding testing phase for each development stage. Like Waterfall, each stage begins only after the previous one has ended. This model is useful when there are no unknown requirements, as it’s still difficult to go back and make changes.</w:t>
      </w:r>
    </w:p>
    <w:p w:rsidR="00346058" w:rsidRDefault="00346058" w:rsidP="00346058">
      <w:bookmarkStart w:id="81" w:name="_GoBack"/>
      <w:bookmarkEnd w:id="81"/>
    </w:p>
    <w:p w:rsidR="00346058" w:rsidRDefault="00346058" w:rsidP="00346058">
      <w:pPr>
        <w:pStyle w:val="Heading2"/>
      </w:pPr>
      <w:r w:rsidRPr="00346058">
        <w:lastRenderedPageBreak/>
        <w:t>Iterative Model</w:t>
      </w:r>
    </w:p>
    <w:p w:rsidR="00346058" w:rsidRPr="00346058" w:rsidRDefault="00346058" w:rsidP="00346058"/>
    <w:p w:rsidR="00346058" w:rsidRPr="00346058" w:rsidRDefault="00346058" w:rsidP="00AD5D9E">
      <w:pPr>
        <w:pStyle w:val="ListParagraph"/>
        <w:numPr>
          <w:ilvl w:val="0"/>
          <w:numId w:val="38"/>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346058">
        <w:t>The Iterative model is repetition incarnate. Instead of starting with fully known requirements, you implement a set of software requirements, then test, evaluate and pinpoint further requirements. A new version of the software is produced with each phase, or iteration. Rinse and repeat until the complete system is ready.</w:t>
      </w:r>
    </w:p>
    <w:p w:rsidR="00346058" w:rsidRDefault="00346058" w:rsidP="00AD5D9E">
      <w:pPr>
        <w:pStyle w:val="ListParagraph"/>
        <w:numPr>
          <w:ilvl w:val="0"/>
          <w:numId w:val="38"/>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346058">
        <w:t>One advantage over other SDLC methodologies: This model gives you a working version early in the process and makes it less expensive to implement changes. One disadvantage: Resources can quickly be eaten up by repeating the process again and again.</w:t>
      </w:r>
    </w:p>
    <w:p w:rsidR="00346058" w:rsidRPr="00346058" w:rsidRDefault="00346058" w:rsidP="00346058"/>
    <w:p w:rsidR="00346058" w:rsidRDefault="00346058" w:rsidP="00346058">
      <w:pPr>
        <w:pStyle w:val="Heading2"/>
      </w:pPr>
      <w:r w:rsidRPr="00346058">
        <w:t>Spiral Model</w:t>
      </w:r>
    </w:p>
    <w:p w:rsidR="00346058" w:rsidRPr="00346058" w:rsidRDefault="00346058" w:rsidP="00346058"/>
    <w:p w:rsidR="00346058" w:rsidRDefault="00346058" w:rsidP="00AD5D9E">
      <w:pPr>
        <w:pStyle w:val="ListParagraph"/>
        <w:numPr>
          <w:ilvl w:val="0"/>
          <w:numId w:val="38"/>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346058">
        <w:t>One of the most flexible SDLC methodologies, the Spiral model takes a cue from the Iterative model and its repetition; the project passes through four phases over and over in a “spiral” until completed, allowing for multiple rounds of refinement. This model allows for the building of a highly customized product, and user feedback can be incorporated from early on in the project. But the risk you run is creating a never-ending spiral for a project that goes on and on.</w:t>
      </w:r>
    </w:p>
    <w:p w:rsidR="00346058" w:rsidRPr="00346058" w:rsidRDefault="00346058" w:rsidP="00346058"/>
    <w:p w:rsidR="00346058" w:rsidRDefault="00346058" w:rsidP="00346058">
      <w:pPr>
        <w:pStyle w:val="Heading2"/>
      </w:pPr>
      <w:r w:rsidRPr="00346058">
        <w:t>Big Bang Model</w:t>
      </w:r>
    </w:p>
    <w:p w:rsidR="00346058" w:rsidRPr="00346058" w:rsidRDefault="00346058" w:rsidP="00346058"/>
    <w:p w:rsidR="00AD5D9E" w:rsidRDefault="00346058" w:rsidP="00AD5D9E">
      <w:pPr>
        <w:pStyle w:val="ListParagraph"/>
        <w:numPr>
          <w:ilvl w:val="0"/>
          <w:numId w:val="38"/>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346058">
        <w:t>A bit of an anomaly among SDLC methodologies, the Big Bang model follows no specific process, and very little time is spent on planning. The majority of resources are thrown toward development, and even the client may not have a solid grasp of the requirements. This is one of the SDLC methodologies typically used for small projects with only one or two software engineers</w:t>
      </w:r>
      <w:r w:rsidR="00AD5D9E">
        <w:t>.</w:t>
      </w:r>
    </w:p>
    <w:p w:rsidR="00346058" w:rsidRDefault="00346058" w:rsidP="00AD5D9E">
      <w:pPr>
        <w:pStyle w:val="ListParagraph"/>
        <w:numPr>
          <w:ilvl w:val="0"/>
          <w:numId w:val="38"/>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346058">
        <w:t>Big Bang is not recommended for large or complex projects, as it’s a high-risk model; if the requirements are misunderstood in the beginning, you could get to the end and realize the project may have to be started all over again.</w:t>
      </w:r>
    </w:p>
    <w:p w:rsidR="00346058" w:rsidRPr="00346058" w:rsidRDefault="00346058" w:rsidP="00346058"/>
    <w:p w:rsidR="00346058" w:rsidRDefault="00346058" w:rsidP="00C41B1D">
      <w:pPr>
        <w:pStyle w:val="Heading2"/>
      </w:pPr>
      <w:r w:rsidRPr="00346058">
        <w:t>Agile Model</w:t>
      </w:r>
    </w:p>
    <w:p w:rsidR="00C41B1D" w:rsidRPr="00C41B1D" w:rsidRDefault="00C41B1D" w:rsidP="00C41B1D"/>
    <w:p w:rsidR="00346058" w:rsidRPr="00346058" w:rsidRDefault="00346058" w:rsidP="00AD5D9E">
      <w:pPr>
        <w:pStyle w:val="ListParagraph"/>
        <w:numPr>
          <w:ilvl w:val="0"/>
          <w:numId w:val="38"/>
        </w:numPr>
        <w:pBdr>
          <w:top w:val="single" w:sz="4" w:space="1" w:color="auto"/>
          <w:left w:val="single" w:sz="4" w:space="1" w:color="auto"/>
          <w:bottom w:val="single" w:sz="4" w:space="1" w:color="auto"/>
          <w:right w:val="single" w:sz="4" w:space="1" w:color="auto"/>
          <w:between w:val="single" w:sz="4" w:space="1" w:color="auto"/>
          <w:bar w:val="single" w:sz="4" w:color="auto"/>
        </w:pBdr>
      </w:pPr>
      <w:r w:rsidRPr="00346058">
        <w:t>By breaking the product into cycles, the Agile model quickly delivers a working product and is considered a very realistic development approach. The model produces ongoing releases, each with small, incremental changes from the previous release. At each iteration, the product is tested.</w:t>
      </w:r>
    </w:p>
    <w:p w:rsidR="00346058" w:rsidRPr="00346058" w:rsidRDefault="00346058" w:rsidP="00AD5D9E">
      <w:pPr>
        <w:pStyle w:val="ListParagraph"/>
        <w:numPr>
          <w:ilvl w:val="0"/>
          <w:numId w:val="38"/>
        </w:numPr>
        <w:pBdr>
          <w:top w:val="single" w:sz="4" w:space="1" w:color="auto"/>
          <w:left w:val="single" w:sz="4" w:space="1" w:color="auto"/>
          <w:bottom w:val="single" w:sz="4" w:space="1" w:color="auto"/>
          <w:right w:val="single" w:sz="4" w:space="1" w:color="auto"/>
          <w:between w:val="single" w:sz="4" w:space="1" w:color="auto"/>
          <w:bar w:val="single" w:sz="4" w:color="auto"/>
        </w:pBdr>
      </w:pPr>
      <w:r w:rsidRPr="00346058">
        <w:t>This model emphasizes interaction, as the customers, developers and testers work together throughout the project. But since this model depends heavily on customer interaction, the project can head the wrong way if the customer is not clear on the direction he or she wants to go.</w:t>
      </w:r>
    </w:p>
    <w:p w:rsidR="00346058" w:rsidRPr="00346058" w:rsidRDefault="00346058" w:rsidP="00346058"/>
    <w:p w:rsidR="000D528A" w:rsidRPr="000D528A" w:rsidRDefault="000D528A" w:rsidP="000D528A"/>
    <w:p w:rsidR="00346058" w:rsidRPr="00346058" w:rsidRDefault="00346058" w:rsidP="00346058">
      <w:pPr>
        <w:pStyle w:val="Heading1"/>
      </w:pPr>
      <w:r>
        <w:t>Agile</w:t>
      </w:r>
    </w:p>
    <w:p w:rsidR="009E4014" w:rsidRPr="00C41B1D" w:rsidRDefault="009E4014" w:rsidP="00C41B1D"/>
    <w:p w:rsidR="00C41B1D" w:rsidRPr="00C41B1D" w:rsidRDefault="00C41B1D" w:rsidP="00C41B1D">
      <w:r w:rsidRPr="00C41B1D">
        <w:lastRenderedPageBreak/>
        <w:t xml:space="preserve">Agile methods support a broad range of the software development life cycle.  </w:t>
      </w:r>
      <w:r>
        <w:t xml:space="preserve">Some focus on </w:t>
      </w:r>
      <w:r w:rsidRPr="00C41B1D">
        <w:t>the practices (e.g., XP, pragmatic programming, agile modeling), while some focus on managing the flow</w:t>
      </w:r>
      <w:r>
        <w:t xml:space="preserve"> </w:t>
      </w:r>
      <w:r w:rsidRPr="00C41B1D">
        <w:t>of work (e.g., Scrum, Kanban). Some support activities for requirement</w:t>
      </w:r>
      <w:r>
        <w:t xml:space="preserve">s specification and development </w:t>
      </w:r>
      <w:r w:rsidRPr="00C41B1D">
        <w:t>(e.g., FDD), while some seek to cover the full development life cycle (e.g., DSDM, RUP).</w:t>
      </w:r>
      <w:r>
        <w:br/>
      </w:r>
      <w:r>
        <w:br/>
      </w:r>
      <w:r w:rsidRPr="00C41B1D">
        <w:t>Popular agile software development frameworks include (but are not limited to):</w:t>
      </w:r>
    </w:p>
    <w:p w:rsidR="00C41B1D" w:rsidRDefault="00C41B1D" w:rsidP="00346058">
      <w:pPr>
        <w:pStyle w:val="Heading2"/>
        <w:rPr>
          <w:rFonts w:ascii="Arial" w:hAnsi="Arial" w:cs="Arial"/>
          <w:color w:val="252525"/>
          <w:sz w:val="21"/>
          <w:szCs w:val="21"/>
          <w:shd w:val="clear" w:color="auto" w:fill="FFFFFF"/>
        </w:rPr>
      </w:pPr>
    </w:p>
    <w:p w:rsidR="00346058" w:rsidRDefault="00346058" w:rsidP="00C41B1D">
      <w:pPr>
        <w:pStyle w:val="Heading3"/>
      </w:pPr>
      <w:hyperlink r:id="rId47" w:tooltip="Adaptive software development" w:history="1">
        <w:r w:rsidRPr="00346058">
          <w:rPr>
            <w:rStyle w:val="Hyperlink"/>
            <w:u w:val="none"/>
          </w:rPr>
          <w:t>Adaptive softwa</w:t>
        </w:r>
        <w:r w:rsidRPr="00346058">
          <w:rPr>
            <w:rStyle w:val="Hyperlink"/>
            <w:u w:val="none"/>
          </w:rPr>
          <w:t>r</w:t>
        </w:r>
        <w:r w:rsidRPr="00346058">
          <w:rPr>
            <w:rStyle w:val="Hyperlink"/>
            <w:u w:val="none"/>
          </w:rPr>
          <w:t>e development</w:t>
        </w:r>
      </w:hyperlink>
      <w:r w:rsidRPr="00346058">
        <w:t> (ASD)</w:t>
      </w:r>
    </w:p>
    <w:p w:rsidR="00C41B1D" w:rsidRPr="00C41B1D" w:rsidRDefault="00C41B1D" w:rsidP="00C41B1D"/>
    <w:p w:rsidR="00346058" w:rsidRDefault="00346058" w:rsidP="00C41B1D">
      <w:pPr>
        <w:pStyle w:val="Heading3"/>
      </w:pPr>
      <w:hyperlink r:id="rId48" w:tooltip="Agile modeling" w:history="1">
        <w:r w:rsidRPr="00346058">
          <w:rPr>
            <w:rStyle w:val="Hyperlink"/>
            <w:u w:val="none"/>
          </w:rPr>
          <w:t>Agile modeling</w:t>
        </w:r>
      </w:hyperlink>
    </w:p>
    <w:p w:rsidR="00C41B1D" w:rsidRPr="00C41B1D" w:rsidRDefault="00C41B1D" w:rsidP="00C41B1D"/>
    <w:p w:rsidR="00346058" w:rsidRDefault="00346058" w:rsidP="00C41B1D">
      <w:pPr>
        <w:pStyle w:val="Heading3"/>
      </w:pPr>
      <w:hyperlink r:id="rId49" w:tooltip="Agile Unified Process" w:history="1">
        <w:r w:rsidRPr="00346058">
          <w:rPr>
            <w:rStyle w:val="Hyperlink"/>
            <w:u w:val="none"/>
          </w:rPr>
          <w:t>Agile Unified Process</w:t>
        </w:r>
      </w:hyperlink>
      <w:r w:rsidRPr="00346058">
        <w:t> (AUP)</w:t>
      </w:r>
    </w:p>
    <w:p w:rsidR="00C41B1D" w:rsidRPr="00C41B1D" w:rsidRDefault="00C41B1D" w:rsidP="00C41B1D"/>
    <w:p w:rsidR="00346058" w:rsidRDefault="00346058" w:rsidP="00C41B1D">
      <w:pPr>
        <w:pStyle w:val="Heading3"/>
      </w:pPr>
      <w:hyperlink r:id="rId50" w:tooltip="Crystal Clear (software development)" w:history="1">
        <w:r w:rsidRPr="00346058">
          <w:rPr>
            <w:rStyle w:val="Hyperlink"/>
            <w:u w:val="none"/>
          </w:rPr>
          <w:t>Crystal Clear methods</w:t>
        </w:r>
      </w:hyperlink>
    </w:p>
    <w:p w:rsidR="00C41B1D" w:rsidRPr="00C41B1D" w:rsidRDefault="00C41B1D" w:rsidP="00C41B1D"/>
    <w:p w:rsidR="00346058" w:rsidRDefault="00346058" w:rsidP="00C41B1D">
      <w:pPr>
        <w:pStyle w:val="Heading3"/>
      </w:pPr>
      <w:hyperlink r:id="rId51" w:tooltip="Disciplined agile delivery" w:history="1">
        <w:r w:rsidRPr="00346058">
          <w:rPr>
            <w:rStyle w:val="Hyperlink"/>
            <w:u w:val="none"/>
          </w:rPr>
          <w:t>Disciplined agile delivery</w:t>
        </w:r>
      </w:hyperlink>
    </w:p>
    <w:p w:rsidR="00C41B1D" w:rsidRPr="00C41B1D" w:rsidRDefault="00C41B1D" w:rsidP="00C41B1D"/>
    <w:p w:rsidR="00346058" w:rsidRDefault="00346058" w:rsidP="00C41B1D">
      <w:pPr>
        <w:pStyle w:val="Heading3"/>
      </w:pPr>
      <w:hyperlink r:id="rId52" w:tooltip="Dynamic systems development method" w:history="1">
        <w:r w:rsidRPr="00346058">
          <w:rPr>
            <w:rStyle w:val="Hyperlink"/>
            <w:u w:val="none"/>
          </w:rPr>
          <w:t>Dynamic systems development method</w:t>
        </w:r>
      </w:hyperlink>
      <w:r w:rsidRPr="00346058">
        <w:t> (DSDM)</w:t>
      </w:r>
    </w:p>
    <w:p w:rsidR="00C41B1D" w:rsidRPr="00C41B1D" w:rsidRDefault="00C41B1D" w:rsidP="00C41B1D"/>
    <w:p w:rsidR="00346058" w:rsidRDefault="00346058" w:rsidP="00C41B1D">
      <w:pPr>
        <w:pStyle w:val="Heading3"/>
      </w:pPr>
      <w:hyperlink r:id="rId53" w:tooltip="Extreme programming" w:history="1">
        <w:r w:rsidRPr="00346058">
          <w:rPr>
            <w:rStyle w:val="Hyperlink"/>
            <w:u w:val="none"/>
          </w:rPr>
          <w:t>Extreme programming</w:t>
        </w:r>
      </w:hyperlink>
      <w:r w:rsidRPr="00346058">
        <w:t> (XP)</w:t>
      </w:r>
    </w:p>
    <w:p w:rsidR="00C41B1D" w:rsidRPr="00C41B1D" w:rsidRDefault="00C41B1D" w:rsidP="00C41B1D"/>
    <w:p w:rsidR="00346058" w:rsidRDefault="00346058" w:rsidP="00C41B1D">
      <w:pPr>
        <w:pStyle w:val="Heading3"/>
      </w:pPr>
      <w:hyperlink r:id="rId54" w:tooltip="Feature-driven development" w:history="1">
        <w:r w:rsidRPr="00346058">
          <w:rPr>
            <w:rStyle w:val="Hyperlink"/>
            <w:u w:val="none"/>
          </w:rPr>
          <w:t>Feature-driven development</w:t>
        </w:r>
      </w:hyperlink>
      <w:r w:rsidRPr="00346058">
        <w:t> (FDD)</w:t>
      </w:r>
    </w:p>
    <w:p w:rsidR="00C41B1D" w:rsidRPr="00C41B1D" w:rsidRDefault="00C41B1D" w:rsidP="00C41B1D"/>
    <w:p w:rsidR="00346058" w:rsidRDefault="00346058" w:rsidP="00C41B1D">
      <w:pPr>
        <w:pStyle w:val="Heading3"/>
      </w:pPr>
      <w:hyperlink r:id="rId55" w:tooltip="Lean software development" w:history="1">
        <w:r w:rsidRPr="00346058">
          <w:rPr>
            <w:rStyle w:val="Hyperlink"/>
            <w:u w:val="none"/>
          </w:rPr>
          <w:t>Lean software development</w:t>
        </w:r>
      </w:hyperlink>
    </w:p>
    <w:p w:rsidR="00C41B1D" w:rsidRPr="00C41B1D" w:rsidRDefault="00C41B1D" w:rsidP="00C41B1D"/>
    <w:p w:rsidR="00346058" w:rsidRDefault="00346058" w:rsidP="00C41B1D">
      <w:pPr>
        <w:pStyle w:val="Heading3"/>
      </w:pPr>
      <w:hyperlink r:id="rId56" w:tooltip="Kanban (development)" w:history="1">
        <w:r w:rsidRPr="00346058">
          <w:rPr>
            <w:rStyle w:val="Hyperlink"/>
            <w:u w:val="none"/>
          </w:rPr>
          <w:t>Kanban</w:t>
        </w:r>
      </w:hyperlink>
    </w:p>
    <w:p w:rsidR="00C41B1D" w:rsidRPr="00C41B1D" w:rsidRDefault="00C41B1D" w:rsidP="00C41B1D"/>
    <w:p w:rsidR="00346058" w:rsidRDefault="00346058" w:rsidP="00C41B1D">
      <w:pPr>
        <w:pStyle w:val="Heading3"/>
      </w:pPr>
      <w:hyperlink r:id="rId57" w:tooltip="Scrum (software development)" w:history="1">
        <w:r w:rsidRPr="00346058">
          <w:rPr>
            <w:rStyle w:val="Hyperlink"/>
            <w:u w:val="none"/>
          </w:rPr>
          <w:t>Scrum</w:t>
        </w:r>
      </w:hyperlink>
    </w:p>
    <w:p w:rsidR="00C41B1D" w:rsidRPr="00C41B1D" w:rsidRDefault="00C41B1D" w:rsidP="00C41B1D"/>
    <w:p w:rsidR="00346058" w:rsidRDefault="00346058" w:rsidP="00C41B1D">
      <w:pPr>
        <w:pStyle w:val="Heading3"/>
      </w:pPr>
      <w:hyperlink r:id="rId58" w:tooltip="Scrumban" w:history="1">
        <w:proofErr w:type="spellStart"/>
        <w:r w:rsidRPr="00346058">
          <w:rPr>
            <w:rStyle w:val="Hyperlink"/>
            <w:u w:val="none"/>
          </w:rPr>
          <w:t>Scrumban</w:t>
        </w:r>
        <w:proofErr w:type="spellEnd"/>
      </w:hyperlink>
    </w:p>
    <w:p w:rsidR="00C41B1D" w:rsidRDefault="00C41B1D" w:rsidP="00C41B1D">
      <w:pPr>
        <w:pStyle w:val="Heading3"/>
        <w:shd w:val="clear" w:color="auto" w:fill="FFFFFF"/>
        <w:spacing w:before="72"/>
        <w:ind w:left="0"/>
        <w:rPr>
          <w:rFonts w:asciiTheme="minorHAnsi" w:eastAsiaTheme="minorHAnsi" w:hAnsiTheme="minorHAnsi" w:cstheme="minorBidi"/>
          <w:color w:val="auto"/>
          <w:sz w:val="22"/>
          <w:szCs w:val="22"/>
        </w:rPr>
      </w:pPr>
    </w:p>
    <w:p w:rsidR="00C41B1D" w:rsidRDefault="00C41B1D" w:rsidP="00C41B1D">
      <w:pPr>
        <w:pStyle w:val="Heading2"/>
      </w:pPr>
      <w:r w:rsidRPr="00C41B1D">
        <w:t>Agile practices</w:t>
      </w:r>
    </w:p>
    <w:p w:rsidR="00C41B1D" w:rsidRPr="00C41B1D" w:rsidRDefault="00C41B1D" w:rsidP="00C41B1D"/>
    <w:p w:rsidR="00C41B1D" w:rsidRDefault="00C41B1D" w:rsidP="00C41B1D">
      <w:r w:rsidRPr="00C41B1D">
        <w:t>Agile development is supported by a number of concrete practices, covering areas like requirements, design, modelling, coding, testing, planning, risk management, process, quality, etc. Some notable agile practices include:</w:t>
      </w:r>
    </w:p>
    <w:p w:rsidR="00C41B1D" w:rsidRPr="00C41B1D" w:rsidRDefault="00C41B1D" w:rsidP="00C41B1D"/>
    <w:p w:rsidR="00C41B1D" w:rsidRDefault="00C41B1D" w:rsidP="00C41B1D">
      <w:pPr>
        <w:pStyle w:val="Heading3"/>
      </w:pPr>
      <w:hyperlink r:id="rId59" w:tooltip="Acceptance test-driven development" w:history="1">
        <w:r w:rsidRPr="00C41B1D">
          <w:rPr>
            <w:rStyle w:val="Hyperlink"/>
          </w:rPr>
          <w:t>Acceptance test-driven development</w:t>
        </w:r>
      </w:hyperlink>
      <w:r w:rsidRPr="00C41B1D">
        <w:t> (ATDD)</w:t>
      </w:r>
    </w:p>
    <w:p w:rsidR="00C41B1D" w:rsidRPr="00C41B1D" w:rsidRDefault="00C41B1D" w:rsidP="00C41B1D"/>
    <w:p w:rsidR="00C41B1D" w:rsidRDefault="00C41B1D" w:rsidP="00C41B1D">
      <w:pPr>
        <w:pStyle w:val="Heading3"/>
      </w:pPr>
      <w:hyperlink r:id="rId60" w:tooltip="Agile modeling" w:history="1">
        <w:r w:rsidRPr="00C41B1D">
          <w:rPr>
            <w:rStyle w:val="Hyperlink"/>
          </w:rPr>
          <w:t>Agile modeling</w:t>
        </w:r>
      </w:hyperlink>
    </w:p>
    <w:p w:rsidR="00C41B1D" w:rsidRPr="00C41B1D" w:rsidRDefault="00C41B1D" w:rsidP="00C41B1D"/>
    <w:p w:rsidR="00C41B1D" w:rsidRDefault="00C41B1D" w:rsidP="00C41B1D">
      <w:pPr>
        <w:pStyle w:val="Heading3"/>
      </w:pPr>
      <w:hyperlink r:id="rId61" w:anchor="Product_Backlog" w:tooltip="Scrum (development)" w:history="1">
        <w:r w:rsidRPr="00C41B1D">
          <w:rPr>
            <w:rStyle w:val="Hyperlink"/>
          </w:rPr>
          <w:t>Backlogs</w:t>
        </w:r>
      </w:hyperlink>
      <w:r w:rsidRPr="00C41B1D">
        <w:t> (Product and Sprint)</w:t>
      </w:r>
    </w:p>
    <w:p w:rsidR="00C41B1D" w:rsidRPr="00C41B1D" w:rsidRDefault="00C41B1D" w:rsidP="00C41B1D"/>
    <w:p w:rsidR="00C41B1D" w:rsidRDefault="00C41B1D" w:rsidP="00C41B1D">
      <w:pPr>
        <w:pStyle w:val="Heading3"/>
      </w:pPr>
      <w:hyperlink r:id="rId62" w:tooltip="Behavior-driven development" w:history="1">
        <w:r w:rsidRPr="00C41B1D">
          <w:rPr>
            <w:rStyle w:val="Hyperlink"/>
          </w:rPr>
          <w:t>Behavior-driven development</w:t>
        </w:r>
      </w:hyperlink>
      <w:r w:rsidRPr="00C41B1D">
        <w:t> (BDD)</w:t>
      </w:r>
    </w:p>
    <w:p w:rsidR="00C41B1D" w:rsidRPr="00C41B1D" w:rsidRDefault="00C41B1D" w:rsidP="00C41B1D"/>
    <w:p w:rsidR="00C41B1D" w:rsidRDefault="00C41B1D" w:rsidP="00C41B1D">
      <w:pPr>
        <w:pStyle w:val="Heading3"/>
      </w:pPr>
      <w:r w:rsidRPr="00C41B1D">
        <w:t>Business analyst designer method (BADM)</w:t>
      </w:r>
    </w:p>
    <w:p w:rsidR="00C41B1D" w:rsidRPr="00C41B1D" w:rsidRDefault="00C41B1D" w:rsidP="00C41B1D"/>
    <w:p w:rsidR="00C41B1D" w:rsidRDefault="00C41B1D" w:rsidP="00C41B1D">
      <w:pPr>
        <w:pStyle w:val="Heading3"/>
      </w:pPr>
      <w:hyperlink r:id="rId63" w:tooltip="Cross-functional team" w:history="1">
        <w:r w:rsidRPr="00C41B1D">
          <w:rPr>
            <w:rStyle w:val="Hyperlink"/>
          </w:rPr>
          <w:t>Cross-functional team</w:t>
        </w:r>
      </w:hyperlink>
    </w:p>
    <w:p w:rsidR="00C41B1D" w:rsidRPr="00C41B1D" w:rsidRDefault="00C41B1D" w:rsidP="00C41B1D"/>
    <w:p w:rsidR="00C41B1D" w:rsidRDefault="00C41B1D" w:rsidP="00C41B1D">
      <w:pPr>
        <w:pStyle w:val="Heading3"/>
      </w:pPr>
      <w:hyperlink r:id="rId64" w:tooltip="Continuous integration" w:history="1">
        <w:r w:rsidRPr="00C41B1D">
          <w:rPr>
            <w:rStyle w:val="Hyperlink"/>
          </w:rPr>
          <w:t>Continuous integration</w:t>
        </w:r>
      </w:hyperlink>
      <w:r w:rsidRPr="00C41B1D">
        <w:t> (CI)</w:t>
      </w:r>
    </w:p>
    <w:p w:rsidR="00C41B1D" w:rsidRPr="00C41B1D" w:rsidRDefault="00C41B1D" w:rsidP="00C41B1D"/>
    <w:p w:rsidR="00C41B1D" w:rsidRDefault="00C41B1D" w:rsidP="00C41B1D">
      <w:pPr>
        <w:pStyle w:val="Heading3"/>
      </w:pPr>
      <w:hyperlink r:id="rId65" w:tooltip="Domain-driven design" w:history="1">
        <w:r w:rsidRPr="00C41B1D">
          <w:rPr>
            <w:rStyle w:val="Hyperlink"/>
          </w:rPr>
          <w:t>Domain-driven design</w:t>
        </w:r>
      </w:hyperlink>
      <w:r w:rsidRPr="00C41B1D">
        <w:t> (DDD)</w:t>
      </w:r>
    </w:p>
    <w:p w:rsidR="00C41B1D" w:rsidRPr="00C41B1D" w:rsidRDefault="00C41B1D" w:rsidP="00C41B1D"/>
    <w:p w:rsidR="00C41B1D" w:rsidRDefault="00C41B1D" w:rsidP="00C41B1D">
      <w:pPr>
        <w:pStyle w:val="Heading3"/>
      </w:pPr>
      <w:r w:rsidRPr="00C41B1D">
        <w:t>Information radiators (scrum board, task board, visual management board, </w:t>
      </w:r>
      <w:hyperlink r:id="rId66" w:tooltip="Burndown chart" w:history="1">
        <w:r w:rsidRPr="00C41B1D">
          <w:rPr>
            <w:rStyle w:val="Hyperlink"/>
          </w:rPr>
          <w:t>burndown chart</w:t>
        </w:r>
      </w:hyperlink>
      <w:r w:rsidRPr="00C41B1D">
        <w:t>)</w:t>
      </w:r>
    </w:p>
    <w:p w:rsidR="00C41B1D" w:rsidRPr="00C41B1D" w:rsidRDefault="00C41B1D" w:rsidP="00C41B1D"/>
    <w:p w:rsidR="00C41B1D" w:rsidRDefault="00C41B1D" w:rsidP="00C41B1D">
      <w:pPr>
        <w:pStyle w:val="Heading3"/>
      </w:pPr>
      <w:hyperlink r:id="rId67" w:tooltip="Iterative and incremental development" w:history="1">
        <w:r w:rsidRPr="00C41B1D">
          <w:rPr>
            <w:rStyle w:val="Hyperlink"/>
          </w:rPr>
          <w:t>Iterative and incremental development</w:t>
        </w:r>
      </w:hyperlink>
      <w:r w:rsidRPr="00C41B1D">
        <w:t> (IID)</w:t>
      </w:r>
    </w:p>
    <w:p w:rsidR="00C41B1D" w:rsidRPr="00C41B1D" w:rsidRDefault="00C41B1D" w:rsidP="00C41B1D"/>
    <w:p w:rsidR="00C41B1D" w:rsidRDefault="00C41B1D" w:rsidP="00C41B1D">
      <w:pPr>
        <w:pStyle w:val="Heading3"/>
      </w:pPr>
      <w:hyperlink r:id="rId68" w:tooltip="Pair programming" w:history="1">
        <w:r w:rsidRPr="00C41B1D">
          <w:rPr>
            <w:rStyle w:val="Hyperlink"/>
          </w:rPr>
          <w:t>Pair programming</w:t>
        </w:r>
      </w:hyperlink>
    </w:p>
    <w:p w:rsidR="00C41B1D" w:rsidRPr="00C41B1D" w:rsidRDefault="00C41B1D" w:rsidP="00C41B1D"/>
    <w:p w:rsidR="00C41B1D" w:rsidRDefault="00C41B1D" w:rsidP="00C41B1D">
      <w:pPr>
        <w:pStyle w:val="Heading3"/>
      </w:pPr>
      <w:hyperlink r:id="rId69" w:tooltip="Planning poker" w:history="1">
        <w:r w:rsidRPr="00C41B1D">
          <w:rPr>
            <w:rStyle w:val="Hyperlink"/>
          </w:rPr>
          <w:t>Planning poker</w:t>
        </w:r>
      </w:hyperlink>
    </w:p>
    <w:p w:rsidR="00C41B1D" w:rsidRPr="00C41B1D" w:rsidRDefault="00C41B1D" w:rsidP="00C41B1D"/>
    <w:p w:rsidR="00C41B1D" w:rsidRDefault="00C41B1D" w:rsidP="00C41B1D">
      <w:pPr>
        <w:pStyle w:val="Heading3"/>
      </w:pPr>
      <w:hyperlink r:id="rId70" w:tooltip="Refactoring" w:history="1">
        <w:r w:rsidRPr="00C41B1D">
          <w:rPr>
            <w:rStyle w:val="Hyperlink"/>
          </w:rPr>
          <w:t>Refactoring</w:t>
        </w:r>
      </w:hyperlink>
    </w:p>
    <w:p w:rsidR="00C41B1D" w:rsidRPr="00C41B1D" w:rsidRDefault="00C41B1D" w:rsidP="00C41B1D"/>
    <w:p w:rsidR="00C41B1D" w:rsidRDefault="00C41B1D" w:rsidP="00C41B1D">
      <w:pPr>
        <w:pStyle w:val="Heading3"/>
      </w:pPr>
      <w:hyperlink r:id="rId71" w:tooltip="Scrum (development)" w:history="1">
        <w:r w:rsidRPr="00C41B1D">
          <w:rPr>
            <w:rStyle w:val="Hyperlink"/>
          </w:rPr>
          <w:t>Scrum events</w:t>
        </w:r>
      </w:hyperlink>
      <w:r w:rsidRPr="00C41B1D">
        <w:t> (sprint planning, daily scrum, sprint review and retrospective)</w:t>
      </w:r>
    </w:p>
    <w:p w:rsidR="00C41B1D" w:rsidRPr="00C41B1D" w:rsidRDefault="00C41B1D" w:rsidP="00C41B1D"/>
    <w:p w:rsidR="00C41B1D" w:rsidRDefault="00C41B1D" w:rsidP="00C41B1D">
      <w:pPr>
        <w:pStyle w:val="Heading3"/>
      </w:pPr>
      <w:hyperlink r:id="rId72" w:tooltip="Test-driven development" w:history="1">
        <w:r w:rsidRPr="00C41B1D">
          <w:rPr>
            <w:rStyle w:val="Hyperlink"/>
          </w:rPr>
          <w:t>Test-driven development</w:t>
        </w:r>
      </w:hyperlink>
      <w:r w:rsidRPr="00C41B1D">
        <w:t> (TDD)</w:t>
      </w:r>
    </w:p>
    <w:p w:rsidR="00C41B1D" w:rsidRPr="00C41B1D" w:rsidRDefault="00C41B1D" w:rsidP="00C41B1D"/>
    <w:p w:rsidR="00C41B1D" w:rsidRDefault="00C41B1D" w:rsidP="00C41B1D">
      <w:pPr>
        <w:pStyle w:val="Heading3"/>
      </w:pPr>
      <w:hyperlink r:id="rId73" w:tooltip="Agile testing" w:history="1">
        <w:r w:rsidRPr="00C41B1D">
          <w:rPr>
            <w:rStyle w:val="Hyperlink"/>
          </w:rPr>
          <w:t>Agile testing</w:t>
        </w:r>
      </w:hyperlink>
    </w:p>
    <w:p w:rsidR="00C41B1D" w:rsidRPr="00C41B1D" w:rsidRDefault="00C41B1D" w:rsidP="00C41B1D"/>
    <w:p w:rsidR="00C41B1D" w:rsidRDefault="00C41B1D" w:rsidP="00C41B1D">
      <w:pPr>
        <w:pStyle w:val="Heading3"/>
      </w:pPr>
      <w:hyperlink r:id="rId74" w:tooltip="Timeboxing" w:history="1">
        <w:proofErr w:type="spellStart"/>
        <w:r w:rsidRPr="00C41B1D">
          <w:rPr>
            <w:rStyle w:val="Hyperlink"/>
          </w:rPr>
          <w:t>Timeboxing</w:t>
        </w:r>
        <w:proofErr w:type="spellEnd"/>
      </w:hyperlink>
    </w:p>
    <w:p w:rsidR="00C41B1D" w:rsidRPr="00C41B1D" w:rsidRDefault="00C41B1D" w:rsidP="00C41B1D"/>
    <w:p w:rsidR="00C41B1D" w:rsidRDefault="00C41B1D" w:rsidP="00C41B1D">
      <w:pPr>
        <w:pStyle w:val="Heading3"/>
      </w:pPr>
      <w:hyperlink r:id="rId75" w:tooltip="User story" w:history="1">
        <w:r w:rsidRPr="00C41B1D">
          <w:rPr>
            <w:rStyle w:val="Hyperlink"/>
          </w:rPr>
          <w:t>User story</w:t>
        </w:r>
      </w:hyperlink>
    </w:p>
    <w:p w:rsidR="00C41B1D" w:rsidRPr="00C41B1D" w:rsidRDefault="00C41B1D" w:rsidP="00C41B1D"/>
    <w:p w:rsidR="00C41B1D" w:rsidRDefault="00C41B1D" w:rsidP="00C41B1D">
      <w:pPr>
        <w:pStyle w:val="Heading3"/>
      </w:pPr>
      <w:hyperlink r:id="rId76" w:tooltip="Story-driven modeling" w:history="1">
        <w:r w:rsidRPr="00C41B1D">
          <w:rPr>
            <w:rStyle w:val="Hyperlink"/>
          </w:rPr>
          <w:t>Story-driven modeling</w:t>
        </w:r>
      </w:hyperlink>
    </w:p>
    <w:p w:rsidR="00C41B1D" w:rsidRPr="00C41B1D" w:rsidRDefault="00C41B1D" w:rsidP="00C41B1D"/>
    <w:p w:rsidR="00C41B1D" w:rsidRDefault="00C41B1D" w:rsidP="00C41B1D">
      <w:pPr>
        <w:pStyle w:val="Heading3"/>
      </w:pPr>
      <w:hyperlink r:id="rId77" w:tooltip="Retrospective" w:history="1">
        <w:r w:rsidRPr="00C41B1D">
          <w:rPr>
            <w:rStyle w:val="Hyperlink"/>
          </w:rPr>
          <w:t>Retrospective</w:t>
        </w:r>
      </w:hyperlink>
    </w:p>
    <w:p w:rsidR="00C41B1D" w:rsidRPr="00C41B1D" w:rsidRDefault="00C41B1D" w:rsidP="00C41B1D"/>
    <w:p w:rsidR="00C41B1D" w:rsidRDefault="00C41B1D" w:rsidP="00C41B1D">
      <w:pPr>
        <w:pStyle w:val="Heading3"/>
      </w:pPr>
      <w:hyperlink r:id="rId78" w:tooltip="Velocity (software development)" w:history="1">
        <w:r w:rsidRPr="00C41B1D">
          <w:rPr>
            <w:rStyle w:val="Hyperlink"/>
          </w:rPr>
          <w:t>Velocity tracking</w:t>
        </w:r>
      </w:hyperlink>
    </w:p>
    <w:p w:rsidR="00C41B1D" w:rsidRPr="00C41B1D" w:rsidRDefault="00C41B1D" w:rsidP="00C41B1D"/>
    <w:p w:rsidR="00C41B1D" w:rsidRPr="00C41B1D" w:rsidRDefault="00C41B1D" w:rsidP="00C41B1D">
      <w:pPr>
        <w:pStyle w:val="Heading3"/>
      </w:pPr>
      <w:r w:rsidRPr="00C41B1D">
        <w:t>User Story Mapping</w:t>
      </w:r>
    </w:p>
    <w:p w:rsidR="00C41B1D" w:rsidRPr="00C41B1D" w:rsidRDefault="00C41B1D" w:rsidP="00C41B1D"/>
    <w:p w:rsidR="000D528A" w:rsidRDefault="000D528A" w:rsidP="000D528A"/>
    <w:p w:rsidR="000D528A" w:rsidRDefault="000D528A" w:rsidP="000D528A"/>
    <w:p w:rsidR="000D528A" w:rsidRDefault="000D528A" w:rsidP="000D528A"/>
    <w:p w:rsidR="000D528A" w:rsidRDefault="000D528A" w:rsidP="000D528A">
      <w:pPr>
        <w:pStyle w:val="Heading1"/>
      </w:pPr>
      <w:r>
        <w:lastRenderedPageBreak/>
        <w:t>Software Testing Methodologies</w:t>
      </w:r>
    </w:p>
    <w:p w:rsidR="000D528A" w:rsidRDefault="000D528A" w:rsidP="000D528A"/>
    <w:p w:rsidR="000D528A" w:rsidRDefault="000D528A" w:rsidP="00C73EC7">
      <w:pPr>
        <w:pStyle w:val="Heading2"/>
      </w:pPr>
      <w:r w:rsidRPr="00C73EC7">
        <w:t>Functional Testing</w:t>
      </w:r>
    </w:p>
    <w:p w:rsidR="00C73EC7" w:rsidRPr="00C73EC7" w:rsidRDefault="00C73EC7" w:rsidP="00C73EC7"/>
    <w:p w:rsidR="000D528A" w:rsidRPr="00C73EC7" w:rsidRDefault="000D528A" w:rsidP="00C73EC7">
      <w:pPr>
        <w:pStyle w:val="Heading2"/>
        <w:rPr>
          <w:color w:val="FF0000"/>
        </w:rPr>
      </w:pPr>
      <w:r w:rsidRPr="00C73EC7">
        <w:rPr>
          <w:color w:val="FF0000"/>
        </w:rPr>
        <w:t>Unit Testing</w:t>
      </w:r>
    </w:p>
    <w:p w:rsidR="00C73EC7" w:rsidRPr="00C73EC7" w:rsidRDefault="00C73EC7" w:rsidP="00C73EC7"/>
    <w:p w:rsidR="000D528A" w:rsidRDefault="000D528A" w:rsidP="00C73EC7">
      <w:pPr>
        <w:pStyle w:val="Heading2"/>
      </w:pPr>
      <w:r w:rsidRPr="00C73EC7">
        <w:t>Integration Testing</w:t>
      </w:r>
    </w:p>
    <w:p w:rsidR="00C73EC7" w:rsidRPr="00C73EC7" w:rsidRDefault="00C73EC7" w:rsidP="00C73EC7"/>
    <w:p w:rsidR="000D528A" w:rsidRDefault="000D528A" w:rsidP="00C73EC7">
      <w:pPr>
        <w:pStyle w:val="Heading2"/>
      </w:pPr>
      <w:r w:rsidRPr="00C73EC7">
        <w:t>System Testing</w:t>
      </w:r>
    </w:p>
    <w:p w:rsidR="00C73EC7" w:rsidRPr="00C73EC7" w:rsidRDefault="00C73EC7" w:rsidP="00C73EC7"/>
    <w:p w:rsidR="000D528A" w:rsidRDefault="000D528A" w:rsidP="00C73EC7">
      <w:pPr>
        <w:pStyle w:val="Heading2"/>
      </w:pPr>
      <w:r w:rsidRPr="00C73EC7">
        <w:t>Acceptance Testing</w:t>
      </w:r>
    </w:p>
    <w:p w:rsidR="00C73EC7" w:rsidRPr="00C73EC7" w:rsidRDefault="00C73EC7" w:rsidP="00C73EC7"/>
    <w:p w:rsidR="000D528A" w:rsidRDefault="000D528A" w:rsidP="00C73EC7">
      <w:pPr>
        <w:pStyle w:val="Heading2"/>
      </w:pPr>
      <w:r w:rsidRPr="00C73EC7">
        <w:t>Non-Functional Testing</w:t>
      </w:r>
    </w:p>
    <w:p w:rsidR="00C73EC7" w:rsidRPr="00C73EC7" w:rsidRDefault="00C73EC7" w:rsidP="00C73EC7"/>
    <w:p w:rsidR="00C73EC7" w:rsidRDefault="000D528A" w:rsidP="00C73EC7">
      <w:pPr>
        <w:pStyle w:val="Heading2"/>
      </w:pPr>
      <w:r w:rsidRPr="00C73EC7">
        <w:t>Performance, Load, Stress Testing</w:t>
      </w:r>
    </w:p>
    <w:p w:rsidR="00C73EC7" w:rsidRPr="00C73EC7" w:rsidRDefault="00C73EC7" w:rsidP="00C73EC7"/>
    <w:p w:rsidR="00C73EC7" w:rsidRDefault="000D528A" w:rsidP="00C73EC7">
      <w:pPr>
        <w:pStyle w:val="Heading2"/>
      </w:pPr>
      <w:r w:rsidRPr="00C73EC7">
        <w:t>Security, Vulnerability Testing</w:t>
      </w:r>
    </w:p>
    <w:p w:rsidR="00C73EC7" w:rsidRPr="00C73EC7" w:rsidRDefault="00C73EC7" w:rsidP="00C73EC7"/>
    <w:p w:rsidR="00C73EC7" w:rsidRDefault="000D528A" w:rsidP="00C73EC7">
      <w:pPr>
        <w:pStyle w:val="Heading2"/>
      </w:pPr>
      <w:r w:rsidRPr="00C73EC7">
        <w:t>Usability Testing</w:t>
      </w:r>
    </w:p>
    <w:p w:rsidR="00C73EC7" w:rsidRPr="00C73EC7" w:rsidRDefault="00C73EC7" w:rsidP="00C73EC7"/>
    <w:p w:rsidR="00C73EC7" w:rsidRDefault="000D528A" w:rsidP="00C73EC7">
      <w:pPr>
        <w:pStyle w:val="Heading2"/>
      </w:pPr>
      <w:r w:rsidRPr="00C73EC7">
        <w:t>Compatibility Testing</w:t>
      </w:r>
    </w:p>
    <w:p w:rsidR="00C73EC7" w:rsidRPr="00C73EC7" w:rsidRDefault="00C73EC7" w:rsidP="00C73EC7"/>
    <w:p w:rsidR="00C73EC7" w:rsidRDefault="00C73EC7" w:rsidP="00C73EC7">
      <w:pPr>
        <w:pStyle w:val="Heading2"/>
      </w:pPr>
      <w:r w:rsidRPr="00C73EC7">
        <w:t>A/B Testing</w:t>
      </w:r>
    </w:p>
    <w:p w:rsidR="00FE408F" w:rsidRDefault="00FE408F" w:rsidP="00FE408F"/>
    <w:p w:rsidR="00FE408F" w:rsidRDefault="00FE408F" w:rsidP="00FE408F"/>
    <w:p w:rsidR="00FE408F" w:rsidRDefault="00FE408F" w:rsidP="00FE408F"/>
    <w:p w:rsidR="00FE408F" w:rsidRDefault="00FE408F" w:rsidP="00FE408F">
      <w:pPr>
        <w:pStyle w:val="Heading1"/>
      </w:pPr>
      <w:r>
        <w:t>Unit Testing Frameworks</w:t>
      </w:r>
    </w:p>
    <w:p w:rsidR="00FE408F" w:rsidRDefault="00FE408F" w:rsidP="00FE408F"/>
    <w:p w:rsidR="00FE408F" w:rsidRDefault="00FE408F" w:rsidP="00FE408F">
      <w:pPr>
        <w:pStyle w:val="Heading2"/>
      </w:pPr>
      <w:r>
        <w:t>Mocha</w:t>
      </w:r>
    </w:p>
    <w:p w:rsidR="00FE408F" w:rsidRPr="00FE408F" w:rsidRDefault="00FE408F" w:rsidP="00FE408F"/>
    <w:p w:rsidR="00FE408F" w:rsidRDefault="00FE408F" w:rsidP="00FE408F">
      <w:pPr>
        <w:pStyle w:val="Heading2"/>
      </w:pPr>
      <w:r>
        <w:t>Chai</w:t>
      </w:r>
    </w:p>
    <w:p w:rsidR="00FE408F" w:rsidRDefault="00FE408F" w:rsidP="00FE408F"/>
    <w:p w:rsidR="00FE408F" w:rsidRPr="00FE408F" w:rsidRDefault="00FE408F" w:rsidP="00FE408F">
      <w:pPr>
        <w:pStyle w:val="Heading2"/>
      </w:pPr>
      <w:r>
        <w:t>Jasmine</w:t>
      </w:r>
    </w:p>
    <w:p w:rsidR="00FE408F" w:rsidRDefault="00FE408F" w:rsidP="00FE408F"/>
    <w:p w:rsidR="00FE408F" w:rsidRPr="00FE408F" w:rsidRDefault="00FE408F" w:rsidP="00FE408F">
      <w:pPr>
        <w:pStyle w:val="Heading2"/>
      </w:pPr>
      <w:proofErr w:type="spellStart"/>
      <w:r>
        <w:t>PhantomJS</w:t>
      </w:r>
      <w:proofErr w:type="spellEnd"/>
    </w:p>
    <w:p w:rsidR="00FE408F" w:rsidRPr="00FE408F" w:rsidRDefault="00FE408F" w:rsidP="00FE408F"/>
    <w:p w:rsidR="00FE408F" w:rsidRDefault="00FE408F" w:rsidP="00FE408F">
      <w:pPr>
        <w:pStyle w:val="Heading2"/>
      </w:pPr>
      <w:proofErr w:type="spellStart"/>
      <w:r>
        <w:t>QUnit</w:t>
      </w:r>
      <w:proofErr w:type="spellEnd"/>
    </w:p>
    <w:p w:rsidR="00FE408F" w:rsidRPr="00FE408F" w:rsidRDefault="00FE408F" w:rsidP="00FE408F"/>
    <w:p w:rsidR="00FE408F" w:rsidRPr="00FE408F" w:rsidRDefault="00FE408F" w:rsidP="00FE408F">
      <w:pPr>
        <w:pStyle w:val="Heading2"/>
      </w:pPr>
      <w:proofErr w:type="spellStart"/>
      <w:r>
        <w:t>Sinon</w:t>
      </w:r>
      <w:proofErr w:type="spellEnd"/>
    </w:p>
    <w:p w:rsidR="00C73EC7" w:rsidRPr="00C73EC7" w:rsidRDefault="00C73EC7" w:rsidP="00C73EC7"/>
    <w:p w:rsidR="000D528A" w:rsidRPr="000D528A" w:rsidRDefault="000D528A" w:rsidP="000D528A"/>
    <w:p w:rsidR="00925B05" w:rsidRDefault="00925B05" w:rsidP="00925B05"/>
    <w:p w:rsidR="004F12FD" w:rsidRDefault="004F12FD" w:rsidP="004F12FD"/>
    <w:p w:rsidR="004F12FD" w:rsidRPr="0077650A" w:rsidRDefault="004F12FD" w:rsidP="004F12FD"/>
    <w:p w:rsidR="004F12FD" w:rsidRDefault="004F12FD" w:rsidP="004F12FD"/>
    <w:p w:rsidR="004F12FD" w:rsidRDefault="004F12FD" w:rsidP="004F12FD"/>
    <w:p w:rsidR="004F12FD" w:rsidRDefault="004F12FD" w:rsidP="004F12FD"/>
    <w:p w:rsidR="004F12FD" w:rsidRDefault="004F12FD" w:rsidP="004F12FD"/>
    <w:p w:rsidR="004F12FD" w:rsidRDefault="004F12FD" w:rsidP="004F12FD"/>
    <w:p w:rsidR="004F12FD" w:rsidRDefault="004F12FD" w:rsidP="004F12FD"/>
    <w:p w:rsidR="004F12FD" w:rsidRDefault="004F12FD" w:rsidP="004F12FD"/>
    <w:p w:rsidR="0077650A" w:rsidRDefault="0077650A" w:rsidP="0077650A">
      <w:pPr>
        <w:pStyle w:val="Heading1"/>
      </w:pPr>
      <w:bookmarkStart w:id="82" w:name="_Toc457826280"/>
      <w:r>
        <w:t>UI/UX Design</w:t>
      </w:r>
      <w:bookmarkEnd w:id="82"/>
    </w:p>
    <w:p w:rsidR="0077650A" w:rsidRDefault="0077650A" w:rsidP="0077650A"/>
    <w:p w:rsidR="0077650A" w:rsidRDefault="0077650A" w:rsidP="0077650A"/>
    <w:p w:rsidR="0077650A" w:rsidRDefault="0077650A" w:rsidP="0077650A"/>
    <w:p w:rsidR="0077650A" w:rsidRDefault="0077650A" w:rsidP="0077650A"/>
    <w:p w:rsidR="0077650A" w:rsidRDefault="0077650A" w:rsidP="0077650A"/>
    <w:p w:rsidR="0077650A" w:rsidRDefault="0077650A" w:rsidP="0077650A"/>
    <w:p w:rsidR="0077650A" w:rsidRDefault="0077650A" w:rsidP="0077650A"/>
    <w:p w:rsidR="0077650A" w:rsidRDefault="0077650A" w:rsidP="0077650A">
      <w:pPr>
        <w:pStyle w:val="Heading1"/>
      </w:pPr>
      <w:bookmarkStart w:id="83" w:name="_Toc457826281"/>
      <w:r>
        <w:t>Marketing Concepts</w:t>
      </w:r>
      <w:bookmarkEnd w:id="83"/>
    </w:p>
    <w:p w:rsidR="0077650A" w:rsidRDefault="0077650A" w:rsidP="0077650A"/>
    <w:p w:rsidR="0077650A" w:rsidRDefault="0077650A" w:rsidP="0077650A"/>
    <w:p w:rsidR="0077650A" w:rsidRDefault="0077650A" w:rsidP="0077650A"/>
    <w:p w:rsidR="0077650A" w:rsidRDefault="0077650A" w:rsidP="0077650A"/>
    <w:p w:rsidR="0077650A" w:rsidRDefault="0077650A" w:rsidP="0077650A"/>
    <w:p w:rsidR="0077650A" w:rsidRDefault="0077650A" w:rsidP="0077650A"/>
    <w:p w:rsidR="0077650A" w:rsidRDefault="0077650A" w:rsidP="0077650A"/>
    <w:p w:rsidR="0077650A" w:rsidRDefault="0077650A" w:rsidP="0077650A"/>
    <w:p w:rsidR="0077650A" w:rsidRDefault="0077650A" w:rsidP="0077650A"/>
    <w:p w:rsidR="0077650A" w:rsidRDefault="0077650A" w:rsidP="0077650A"/>
    <w:p w:rsidR="0077650A" w:rsidRDefault="0077650A" w:rsidP="00420C85">
      <w:pPr>
        <w:pStyle w:val="Heading1"/>
      </w:pPr>
    </w:p>
    <w:p w:rsidR="00B50E4B" w:rsidRDefault="00B50E4B" w:rsidP="00B50E4B">
      <w:pPr>
        <w:pStyle w:val="Heading1"/>
      </w:pPr>
      <w:bookmarkStart w:id="84" w:name="_Toc457826282"/>
      <w:proofErr w:type="spellStart"/>
      <w:r>
        <w:t>getmwf</w:t>
      </w:r>
      <w:bookmarkEnd w:id="84"/>
      <w:proofErr w:type="spellEnd"/>
    </w:p>
    <w:p w:rsidR="00B50E4B" w:rsidRDefault="00B50E4B" w:rsidP="00B50E4B"/>
    <w:p w:rsidR="00B50E4B" w:rsidRPr="002C3F9E" w:rsidRDefault="00B50E4B" w:rsidP="00B50E4B">
      <w:pPr>
        <w:pStyle w:val="Heading2"/>
      </w:pPr>
      <w:bookmarkStart w:id="85" w:name="_Toc457826283"/>
      <w:r>
        <w:t>Styles</w:t>
      </w:r>
      <w:bookmarkEnd w:id="85"/>
    </w:p>
    <w:p w:rsidR="00B50E4B" w:rsidRDefault="00B50E4B" w:rsidP="00B50E4B"/>
    <w:p w:rsidR="00B50E4B" w:rsidRDefault="00B50E4B" w:rsidP="00B50E4B">
      <w:pPr>
        <w:pStyle w:val="Heading3"/>
      </w:pPr>
      <w:bookmarkStart w:id="86" w:name="_Toc457826284"/>
      <w:r>
        <w:t>Color</w:t>
      </w:r>
      <w:bookmarkEnd w:id="86"/>
    </w:p>
    <w:p w:rsidR="00B50E4B" w:rsidRPr="00F96BDF" w:rsidRDefault="00B50E4B" w:rsidP="00F75F0E">
      <w:pPr>
        <w:pStyle w:val="ListParagraph"/>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426EA0">
        <w:rPr>
          <w:lang w:val="en"/>
        </w:rPr>
        <w:t>Only use brand color palette colors for primary brand elements and calls to action.</w:t>
      </w:r>
    </w:p>
    <w:p w:rsidR="00B50E4B" w:rsidRPr="00426EA0" w:rsidRDefault="00B50E4B" w:rsidP="00F75F0E">
      <w:pPr>
        <w:pStyle w:val="ListParagraph"/>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rPr>
          <w:lang w:val="en"/>
        </w:rPr>
      </w:pPr>
      <w:r w:rsidRPr="00426EA0">
        <w:rPr>
          <w:lang w:val="en"/>
        </w:rPr>
        <w:t>When coupling neutrals with accent and brand colors, make sure there is suitable contrast between them.</w:t>
      </w:r>
    </w:p>
    <w:p w:rsidR="00B50E4B" w:rsidRDefault="00B50E4B" w:rsidP="00F75F0E">
      <w:pPr>
        <w:pStyle w:val="ListParagraph"/>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426EA0">
        <w:rPr>
          <w:lang w:val="en"/>
        </w:rPr>
        <w:t>Position darker colors next to lighter neutrals, and brighter colors next to darker neutrals.</w:t>
      </w:r>
    </w:p>
    <w:p w:rsidR="00B50E4B" w:rsidRDefault="00B50E4B" w:rsidP="00B50E4B"/>
    <w:p w:rsidR="00B50E4B" w:rsidRDefault="00B50E4B" w:rsidP="00B50E4B">
      <w:pPr>
        <w:pStyle w:val="Heading3"/>
      </w:pPr>
      <w:bookmarkStart w:id="87" w:name="_Toc457826285"/>
      <w:r>
        <w:lastRenderedPageBreak/>
        <w:t>Grid</w:t>
      </w:r>
      <w:bookmarkEnd w:id="87"/>
    </w:p>
    <w:p w:rsidR="00B50E4B" w:rsidRPr="002C3F9E" w:rsidRDefault="00B50E4B" w:rsidP="00F75F0E">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rPr>
          <w:lang w:val="en"/>
        </w:rPr>
      </w:pPr>
      <w:r w:rsidRPr="002C3F9E">
        <w:rPr>
          <w:lang w:val="en"/>
        </w:rPr>
        <w:t>Base Unit: try to use multiples of 4 in sizing your elements.</w:t>
      </w:r>
    </w:p>
    <w:p w:rsidR="00B50E4B" w:rsidRPr="002C3F9E" w:rsidRDefault="00B50E4B" w:rsidP="00F75F0E">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2C3F9E">
        <w:rPr>
          <w:lang w:val="en"/>
        </w:rPr>
        <w:t>The grids content column reaches a maximum width of 1600 pixels.  Its recommended to cap images at 1920px.</w:t>
      </w:r>
    </w:p>
    <w:p w:rsidR="00B50E4B" w:rsidRDefault="00B50E4B" w:rsidP="00B50E4B"/>
    <w:p w:rsidR="00B50E4B" w:rsidRDefault="00B50E4B" w:rsidP="00B50E4B">
      <w:pPr>
        <w:pStyle w:val="Heading3"/>
      </w:pPr>
      <w:bookmarkStart w:id="88" w:name="_Toc457826286"/>
      <w:r>
        <w:t>Motion</w:t>
      </w:r>
      <w:bookmarkEnd w:id="88"/>
    </w:p>
    <w:p w:rsidR="00B50E4B" w:rsidRPr="00B32710" w:rsidRDefault="00B50E4B" w:rsidP="00F75F0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rPr>
          <w:lang w:val="en"/>
        </w:rPr>
      </w:pPr>
      <w:r w:rsidRPr="00B32710">
        <w:rPr>
          <w:lang w:val="en"/>
        </w:rPr>
        <w:t>For on-screen transitions, use a short ease-in (exit animations) and long ease-out (entrance animations). Avoid linear transitions.</w:t>
      </w:r>
    </w:p>
    <w:p w:rsidR="00B50E4B" w:rsidRPr="00B32710" w:rsidRDefault="00B50E4B" w:rsidP="00F75F0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rPr>
          <w:lang w:val="en"/>
        </w:rPr>
      </w:pPr>
      <w:r w:rsidRPr="00B32710">
        <w:rPr>
          <w:lang w:val="en"/>
        </w:rPr>
        <w:t>Avoid having elements pass through each other.</w:t>
      </w:r>
    </w:p>
    <w:p w:rsidR="00B50E4B" w:rsidRPr="00B32710" w:rsidRDefault="00B50E4B" w:rsidP="00F75F0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rPr>
          <w:lang w:val="en"/>
        </w:rPr>
      </w:pPr>
      <w:r w:rsidRPr="00B32710">
        <w:rPr>
          <w:lang w:val="en"/>
        </w:rPr>
        <w:t xml:space="preserve">Items should not simply appear, nor should they shift about as </w:t>
      </w:r>
      <w:proofErr w:type="gramStart"/>
      <w:r w:rsidRPr="00B32710">
        <w:rPr>
          <w:lang w:val="en"/>
        </w:rPr>
        <w:t>other</w:t>
      </w:r>
      <w:proofErr w:type="gramEnd"/>
      <w:r w:rsidRPr="00B32710">
        <w:rPr>
          <w:lang w:val="en"/>
        </w:rPr>
        <w:t xml:space="preserve"> elements load.</w:t>
      </w:r>
    </w:p>
    <w:p w:rsidR="00B50E4B" w:rsidRPr="00B32710" w:rsidRDefault="00B50E4B" w:rsidP="00F75F0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rPr>
          <w:lang w:val="en"/>
        </w:rPr>
      </w:pPr>
      <w:r w:rsidRPr="00B32710">
        <w:rPr>
          <w:lang w:val="en"/>
        </w:rPr>
        <w:t>Use short fades to introduce new items, and cascade item entrances from the top down.</w:t>
      </w:r>
    </w:p>
    <w:p w:rsidR="00B50E4B" w:rsidRPr="002C3F9E" w:rsidRDefault="00B50E4B" w:rsidP="00F75F0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284F47">
        <w:rPr>
          <w:lang w:val="en"/>
        </w:rPr>
        <w:t>Translate objects in from off of the canvas.</w:t>
      </w:r>
    </w:p>
    <w:p w:rsidR="00B50E4B" w:rsidRPr="00284F47" w:rsidRDefault="00B50E4B" w:rsidP="00F75F0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rPr>
          <w:lang w:val="en"/>
        </w:rPr>
      </w:pPr>
      <w:r w:rsidRPr="00284F47">
        <w:rPr>
          <w:lang w:val="en"/>
        </w:rPr>
        <w:t>Only use instant feedback for user interaction.</w:t>
      </w:r>
    </w:p>
    <w:p w:rsidR="00B50E4B" w:rsidRPr="00872FE4" w:rsidRDefault="00B50E4B" w:rsidP="00F75F0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rPr>
          <w:sz w:val="23"/>
          <w:szCs w:val="23"/>
          <w:lang w:val="en"/>
        </w:rPr>
      </w:pPr>
      <w:r w:rsidRPr="00872FE4">
        <w:rPr>
          <w:lang w:val="en"/>
        </w:rPr>
        <w:t>Where possible, avoid animating elements in multiple directions.</w:t>
      </w:r>
    </w:p>
    <w:p w:rsidR="00F75F0E" w:rsidRDefault="00B50E4B" w:rsidP="00F75F0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rPr>
          <w:lang w:val="en"/>
        </w:rPr>
      </w:pPr>
      <w:r w:rsidRPr="00B32710">
        <w:rPr>
          <w:lang w:val="en"/>
        </w:rPr>
        <w:t>Use motion to reinforce content hierarchy and reveal user opportunities.</w:t>
      </w:r>
    </w:p>
    <w:p w:rsidR="00B50E4B" w:rsidRPr="00F75F0E" w:rsidRDefault="00B50E4B" w:rsidP="00F75F0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rPr>
          <w:lang w:val="en"/>
        </w:rPr>
      </w:pPr>
      <w:r w:rsidRPr="00F75F0E">
        <w:rPr>
          <w:lang w:val="en"/>
        </w:rPr>
        <w:t>Use directional transitions to suggest off-screen opportunities for navigation.</w:t>
      </w:r>
    </w:p>
    <w:p w:rsidR="00B50E4B" w:rsidRPr="00B32710" w:rsidRDefault="00B50E4B" w:rsidP="00F75F0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rPr>
          <w:lang w:val="en"/>
        </w:rPr>
      </w:pPr>
      <w:r w:rsidRPr="00B32710">
        <w:rPr>
          <w:lang w:val="en"/>
        </w:rPr>
        <w:t xml:space="preserve">Direct user to items that can be found by animating </w:t>
      </w:r>
      <w:r w:rsidRPr="00B32710">
        <w:rPr>
          <w:u w:val="single"/>
          <w:lang w:val="en"/>
        </w:rPr>
        <w:t>FROM</w:t>
      </w:r>
      <w:r w:rsidRPr="00B32710">
        <w:rPr>
          <w:lang w:val="en"/>
        </w:rPr>
        <w:t xml:space="preserve"> the source of interaction.</w:t>
      </w:r>
    </w:p>
    <w:p w:rsidR="00B50E4B" w:rsidRDefault="00B50E4B" w:rsidP="00F75F0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B32710">
        <w:rPr>
          <w:lang w:val="en"/>
        </w:rPr>
        <w:t>Use motion direction to inform the user of connections between separate content on screen.</w:t>
      </w:r>
    </w:p>
    <w:p w:rsidR="00B50E4B" w:rsidRDefault="00B50E4B" w:rsidP="00F75F0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pPr>
      <w:r>
        <w:t>Use Feedback animations to inform the user of system intent, or reveal additional information</w:t>
      </w:r>
    </w:p>
    <w:p w:rsidR="00B50E4B" w:rsidRDefault="00B50E4B" w:rsidP="00B50E4B"/>
    <w:p w:rsidR="00B50E4B" w:rsidRDefault="00B50E4B" w:rsidP="00B50E4B">
      <w:pPr>
        <w:pStyle w:val="Heading3"/>
      </w:pPr>
      <w:bookmarkStart w:id="89" w:name="_Toc457826287"/>
      <w:r>
        <w:t>Typography</w:t>
      </w:r>
      <w:bookmarkEnd w:id="89"/>
    </w:p>
    <w:p w:rsidR="00B50E4B" w:rsidRPr="00CC0632" w:rsidRDefault="00B50E4B" w:rsidP="00F75F0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F96BDF">
        <w:rPr>
          <w:lang w:val="en"/>
        </w:rPr>
        <w:t>All-caps should only be used in calls-to-action, kickers, and badges.  For badges, strings consist of one or two words inside a solid container. For calls to action, the all caps strings are coupled with a glyph.  Always use 13px Segoe UI Regular with a tracking value of 75.</w:t>
      </w:r>
    </w:p>
    <w:p w:rsidR="00B50E4B" w:rsidRDefault="00B50E4B" w:rsidP="00F75F0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F96BDF">
        <w:rPr>
          <w:lang w:val="en"/>
        </w:rPr>
        <w:t>Use bold to add visual interest, for legibility on top of imagery, and for content hierarchy.  Use bold in scenarios with paired primary and secondary strings (</w:t>
      </w:r>
      <w:proofErr w:type="spellStart"/>
      <w:r w:rsidRPr="00F96BDF">
        <w:rPr>
          <w:lang w:val="en"/>
        </w:rPr>
        <w:t>ie</w:t>
      </w:r>
      <w:proofErr w:type="spellEnd"/>
      <w:r w:rsidRPr="00F96BDF">
        <w:rPr>
          <w:lang w:val="en"/>
        </w:rPr>
        <w:t>: product name and price).  The only sizes able to be bolded are 20/24px (mosaic headlines) and 34/40px (hero headlines).</w:t>
      </w:r>
    </w:p>
    <w:p w:rsidR="00B50E4B" w:rsidRDefault="00B50E4B" w:rsidP="00B50E4B"/>
    <w:p w:rsidR="00B50E4B" w:rsidRDefault="00B50E4B" w:rsidP="00B50E4B">
      <w:pPr>
        <w:pStyle w:val="Heading3"/>
      </w:pPr>
      <w:bookmarkStart w:id="90" w:name="_Toc457826288"/>
      <w:r>
        <w:t>Imagery</w:t>
      </w:r>
      <w:bookmarkEnd w:id="90"/>
    </w:p>
    <w:p w:rsidR="00B50E4B" w:rsidRDefault="00B50E4B" w:rsidP="00B50E4B"/>
    <w:p w:rsidR="00B50E4B" w:rsidRPr="00E52287" w:rsidRDefault="00B50E4B" w:rsidP="00B50E4B">
      <w:pPr>
        <w:pStyle w:val="Heading4"/>
      </w:pPr>
      <w:r>
        <w:t>Don’ts:</w:t>
      </w:r>
    </w:p>
    <w:p w:rsidR="00B50E4B" w:rsidRDefault="00B50E4B" w:rsidP="00F75F0E">
      <w:pPr>
        <w:pStyle w:val="ListParagraph"/>
        <w:numPr>
          <w:ilvl w:val="0"/>
          <w:numId w:val="4"/>
        </w:numPr>
        <w:rPr>
          <w:lang w:val="en"/>
        </w:rPr>
      </w:pPr>
      <w:r w:rsidRPr="00E52287">
        <w:rPr>
          <w:lang w:val="en"/>
        </w:rPr>
        <w:t>No clear focal point</w:t>
      </w:r>
    </w:p>
    <w:p w:rsidR="00B50E4B" w:rsidRDefault="00B50E4B" w:rsidP="00F75F0E">
      <w:pPr>
        <w:pStyle w:val="ListParagraph"/>
        <w:numPr>
          <w:ilvl w:val="0"/>
          <w:numId w:val="4"/>
        </w:numPr>
        <w:rPr>
          <w:lang w:val="en"/>
        </w:rPr>
      </w:pPr>
      <w:r w:rsidRPr="00E52287">
        <w:rPr>
          <w:lang w:val="en"/>
        </w:rPr>
        <w:t>Subject matter seems ambiguous</w:t>
      </w:r>
    </w:p>
    <w:p w:rsidR="00B50E4B" w:rsidRDefault="00B50E4B" w:rsidP="00F75F0E">
      <w:pPr>
        <w:pStyle w:val="ListParagraph"/>
        <w:numPr>
          <w:ilvl w:val="0"/>
          <w:numId w:val="4"/>
        </w:numPr>
        <w:rPr>
          <w:lang w:val="en"/>
        </w:rPr>
      </w:pPr>
      <w:r w:rsidRPr="00E52287">
        <w:rPr>
          <w:lang w:val="en"/>
        </w:rPr>
        <w:t>Features non-Micros</w:t>
      </w:r>
      <w:r>
        <w:rPr>
          <w:lang w:val="en"/>
        </w:rPr>
        <w:t>oft products</w:t>
      </w:r>
    </w:p>
    <w:p w:rsidR="00B50E4B" w:rsidRDefault="00B50E4B" w:rsidP="00F75F0E">
      <w:pPr>
        <w:pStyle w:val="ListParagraph"/>
        <w:numPr>
          <w:ilvl w:val="0"/>
          <w:numId w:val="4"/>
        </w:numPr>
        <w:rPr>
          <w:lang w:val="en"/>
        </w:rPr>
      </w:pPr>
      <w:r w:rsidRPr="00E52287">
        <w:rPr>
          <w:lang w:val="en"/>
        </w:rPr>
        <w:t>Awkward cropping of faces or limbs</w:t>
      </w:r>
    </w:p>
    <w:p w:rsidR="00B50E4B" w:rsidRDefault="00B50E4B" w:rsidP="00F75F0E">
      <w:pPr>
        <w:pStyle w:val="ListParagraph"/>
        <w:numPr>
          <w:ilvl w:val="0"/>
          <w:numId w:val="4"/>
        </w:numPr>
        <w:rPr>
          <w:lang w:val="en"/>
        </w:rPr>
      </w:pPr>
      <w:r>
        <w:rPr>
          <w:lang w:val="en"/>
        </w:rPr>
        <w:t>Different light sources</w:t>
      </w:r>
    </w:p>
    <w:p w:rsidR="00B50E4B" w:rsidRDefault="00B50E4B" w:rsidP="00F75F0E">
      <w:pPr>
        <w:pStyle w:val="ListParagraph"/>
        <w:numPr>
          <w:ilvl w:val="0"/>
          <w:numId w:val="4"/>
        </w:numPr>
        <w:rPr>
          <w:lang w:val="en"/>
        </w:rPr>
      </w:pPr>
      <w:r>
        <w:rPr>
          <w:lang w:val="en"/>
        </w:rPr>
        <w:t>Busy graphics</w:t>
      </w:r>
    </w:p>
    <w:p w:rsidR="00B50E4B" w:rsidRDefault="00B50E4B" w:rsidP="00F75F0E">
      <w:pPr>
        <w:pStyle w:val="ListParagraph"/>
        <w:numPr>
          <w:ilvl w:val="0"/>
          <w:numId w:val="4"/>
        </w:numPr>
        <w:rPr>
          <w:lang w:val="en"/>
        </w:rPr>
      </w:pPr>
      <w:r>
        <w:rPr>
          <w:lang w:val="en"/>
        </w:rPr>
        <w:t>Distorted depth of field</w:t>
      </w:r>
    </w:p>
    <w:p w:rsidR="00B50E4B" w:rsidRPr="00E52287" w:rsidRDefault="00B50E4B" w:rsidP="00F75F0E">
      <w:pPr>
        <w:pStyle w:val="ListParagraph"/>
        <w:numPr>
          <w:ilvl w:val="0"/>
          <w:numId w:val="4"/>
        </w:numPr>
        <w:rPr>
          <w:lang w:val="en"/>
        </w:rPr>
      </w:pPr>
      <w:r w:rsidRPr="00E52287">
        <w:rPr>
          <w:lang w:val="en"/>
        </w:rPr>
        <w:t>Awkward composition</w:t>
      </w:r>
    </w:p>
    <w:p w:rsidR="0077650A" w:rsidRDefault="0077650A" w:rsidP="0077650A"/>
    <w:p w:rsidR="0077650A" w:rsidRDefault="00AF759D" w:rsidP="00AF759D">
      <w:pPr>
        <w:pStyle w:val="Heading1"/>
      </w:pPr>
      <w:bookmarkStart w:id="91" w:name="_Toc457826289"/>
      <w:r w:rsidRPr="00AF759D">
        <w:lastRenderedPageBreak/>
        <w:t>Picchu</w:t>
      </w:r>
      <w:bookmarkEnd w:id="91"/>
    </w:p>
    <w:p w:rsidR="00AF759D" w:rsidRPr="00AF759D" w:rsidRDefault="00AF759D" w:rsidP="00AF759D">
      <w:pPr>
        <w:pStyle w:val="Heading1"/>
      </w:pPr>
      <w:bookmarkStart w:id="92" w:name="_Toc457826290"/>
      <w:r w:rsidRPr="00AF759D">
        <w:t>ARIA</w:t>
      </w:r>
      <w:bookmarkEnd w:id="92"/>
    </w:p>
    <w:p w:rsidR="00AF759D" w:rsidRDefault="00AF759D" w:rsidP="00AF759D"/>
    <w:p w:rsidR="00AF759D" w:rsidRPr="00AF759D" w:rsidRDefault="00AF759D" w:rsidP="00AF759D">
      <w:pPr>
        <w:pStyle w:val="Heading1"/>
      </w:pPr>
    </w:p>
    <w:sectPr w:rsidR="00AF759D" w:rsidRPr="00AF7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ource-code-pro">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09C4"/>
    <w:multiLevelType w:val="hybridMultilevel"/>
    <w:tmpl w:val="97E4A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924AD"/>
    <w:multiLevelType w:val="hybridMultilevel"/>
    <w:tmpl w:val="8462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5D0A23"/>
    <w:multiLevelType w:val="hybridMultilevel"/>
    <w:tmpl w:val="A4D4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E1F88"/>
    <w:multiLevelType w:val="hybridMultilevel"/>
    <w:tmpl w:val="99AAB556"/>
    <w:lvl w:ilvl="0" w:tplc="DF94AB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00A7F"/>
    <w:multiLevelType w:val="hybridMultilevel"/>
    <w:tmpl w:val="2DE6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15C8A"/>
    <w:multiLevelType w:val="hybridMultilevel"/>
    <w:tmpl w:val="D218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F0592"/>
    <w:multiLevelType w:val="hybridMultilevel"/>
    <w:tmpl w:val="D1765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F4155C"/>
    <w:multiLevelType w:val="hybridMultilevel"/>
    <w:tmpl w:val="46023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41EA2"/>
    <w:multiLevelType w:val="hybridMultilevel"/>
    <w:tmpl w:val="9E7A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14337E"/>
    <w:multiLevelType w:val="hybridMultilevel"/>
    <w:tmpl w:val="5A8C2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D784B"/>
    <w:multiLevelType w:val="hybridMultilevel"/>
    <w:tmpl w:val="F6665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5079EA"/>
    <w:multiLevelType w:val="hybridMultilevel"/>
    <w:tmpl w:val="9162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72638F"/>
    <w:multiLevelType w:val="hybridMultilevel"/>
    <w:tmpl w:val="F0C68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4F54A3"/>
    <w:multiLevelType w:val="hybridMultilevel"/>
    <w:tmpl w:val="81C8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0565A7"/>
    <w:multiLevelType w:val="hybridMultilevel"/>
    <w:tmpl w:val="3320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182E33"/>
    <w:multiLevelType w:val="hybridMultilevel"/>
    <w:tmpl w:val="AE10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D77E8C"/>
    <w:multiLevelType w:val="hybridMultilevel"/>
    <w:tmpl w:val="260A9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56026C"/>
    <w:multiLevelType w:val="hybridMultilevel"/>
    <w:tmpl w:val="32A0A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7D4F2B"/>
    <w:multiLevelType w:val="hybridMultilevel"/>
    <w:tmpl w:val="FAD4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093A8F"/>
    <w:multiLevelType w:val="hybridMultilevel"/>
    <w:tmpl w:val="71F0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71311D"/>
    <w:multiLevelType w:val="hybridMultilevel"/>
    <w:tmpl w:val="D4987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1738FB"/>
    <w:multiLevelType w:val="hybridMultilevel"/>
    <w:tmpl w:val="79BA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57445E"/>
    <w:multiLevelType w:val="hybridMultilevel"/>
    <w:tmpl w:val="085A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B219DA"/>
    <w:multiLevelType w:val="hybridMultilevel"/>
    <w:tmpl w:val="532C4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4D72A9"/>
    <w:multiLevelType w:val="hybridMultilevel"/>
    <w:tmpl w:val="5B94B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BB4550"/>
    <w:multiLevelType w:val="hybridMultilevel"/>
    <w:tmpl w:val="5E3E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E227B2"/>
    <w:multiLevelType w:val="hybridMultilevel"/>
    <w:tmpl w:val="FDD2F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FA059D"/>
    <w:multiLevelType w:val="hybridMultilevel"/>
    <w:tmpl w:val="1F76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A24A56"/>
    <w:multiLevelType w:val="hybridMultilevel"/>
    <w:tmpl w:val="4C70D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BD4D56"/>
    <w:multiLevelType w:val="hybridMultilevel"/>
    <w:tmpl w:val="56AC7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2D32CD"/>
    <w:multiLevelType w:val="hybridMultilevel"/>
    <w:tmpl w:val="20328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2714F0"/>
    <w:multiLevelType w:val="hybridMultilevel"/>
    <w:tmpl w:val="A4D2B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816C2B"/>
    <w:multiLevelType w:val="hybridMultilevel"/>
    <w:tmpl w:val="1C369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0170D0"/>
    <w:multiLevelType w:val="hybridMultilevel"/>
    <w:tmpl w:val="B04C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2C0DA1"/>
    <w:multiLevelType w:val="hybridMultilevel"/>
    <w:tmpl w:val="08BC6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BE000E"/>
    <w:multiLevelType w:val="hybridMultilevel"/>
    <w:tmpl w:val="9E106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F70E62"/>
    <w:multiLevelType w:val="hybridMultilevel"/>
    <w:tmpl w:val="C230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4350E3"/>
    <w:multiLevelType w:val="hybridMultilevel"/>
    <w:tmpl w:val="A3A6B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0"/>
  </w:num>
  <w:num w:numId="3">
    <w:abstractNumId w:val="24"/>
  </w:num>
  <w:num w:numId="4">
    <w:abstractNumId w:val="18"/>
  </w:num>
  <w:num w:numId="5">
    <w:abstractNumId w:val="29"/>
  </w:num>
  <w:num w:numId="6">
    <w:abstractNumId w:val="10"/>
  </w:num>
  <w:num w:numId="7">
    <w:abstractNumId w:val="15"/>
  </w:num>
  <w:num w:numId="8">
    <w:abstractNumId w:val="37"/>
  </w:num>
  <w:num w:numId="9">
    <w:abstractNumId w:val="36"/>
  </w:num>
  <w:num w:numId="10">
    <w:abstractNumId w:val="19"/>
  </w:num>
  <w:num w:numId="11">
    <w:abstractNumId w:val="35"/>
  </w:num>
  <w:num w:numId="12">
    <w:abstractNumId w:val="3"/>
  </w:num>
  <w:num w:numId="13">
    <w:abstractNumId w:val="17"/>
  </w:num>
  <w:num w:numId="14">
    <w:abstractNumId w:val="5"/>
  </w:num>
  <w:num w:numId="15">
    <w:abstractNumId w:val="33"/>
  </w:num>
  <w:num w:numId="16">
    <w:abstractNumId w:val="11"/>
  </w:num>
  <w:num w:numId="17">
    <w:abstractNumId w:val="1"/>
  </w:num>
  <w:num w:numId="18">
    <w:abstractNumId w:val="22"/>
  </w:num>
  <w:num w:numId="19">
    <w:abstractNumId w:val="16"/>
  </w:num>
  <w:num w:numId="20">
    <w:abstractNumId w:val="4"/>
  </w:num>
  <w:num w:numId="21">
    <w:abstractNumId w:val="27"/>
  </w:num>
  <w:num w:numId="22">
    <w:abstractNumId w:val="7"/>
  </w:num>
  <w:num w:numId="23">
    <w:abstractNumId w:val="8"/>
  </w:num>
  <w:num w:numId="24">
    <w:abstractNumId w:val="34"/>
  </w:num>
  <w:num w:numId="25">
    <w:abstractNumId w:val="26"/>
  </w:num>
  <w:num w:numId="26">
    <w:abstractNumId w:val="6"/>
  </w:num>
  <w:num w:numId="27">
    <w:abstractNumId w:val="2"/>
  </w:num>
  <w:num w:numId="28">
    <w:abstractNumId w:val="23"/>
  </w:num>
  <w:num w:numId="29">
    <w:abstractNumId w:val="14"/>
  </w:num>
  <w:num w:numId="30">
    <w:abstractNumId w:val="13"/>
  </w:num>
  <w:num w:numId="31">
    <w:abstractNumId w:val="9"/>
  </w:num>
  <w:num w:numId="32">
    <w:abstractNumId w:val="21"/>
  </w:num>
  <w:num w:numId="33">
    <w:abstractNumId w:val="0"/>
  </w:num>
  <w:num w:numId="34">
    <w:abstractNumId w:val="12"/>
  </w:num>
  <w:num w:numId="35">
    <w:abstractNumId w:val="31"/>
  </w:num>
  <w:num w:numId="36">
    <w:abstractNumId w:val="25"/>
  </w:num>
  <w:num w:numId="37">
    <w:abstractNumId w:val="32"/>
  </w:num>
  <w:num w:numId="38">
    <w:abstractNumId w:val="2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0"/>
  <w:activeWritingStyle w:appName="MSWord" w:lang="en" w:vendorID="64" w:dllVersion="131078" w:nlCheck="1" w:checkStyle="1"/>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E81"/>
    <w:rsid w:val="00006169"/>
    <w:rsid w:val="000139DE"/>
    <w:rsid w:val="0002244A"/>
    <w:rsid w:val="00033712"/>
    <w:rsid w:val="00037EE4"/>
    <w:rsid w:val="0005536D"/>
    <w:rsid w:val="00085402"/>
    <w:rsid w:val="000B2248"/>
    <w:rsid w:val="000B2F81"/>
    <w:rsid w:val="000C0047"/>
    <w:rsid w:val="000D528A"/>
    <w:rsid w:val="000E0BDA"/>
    <w:rsid w:val="000E117B"/>
    <w:rsid w:val="000F0853"/>
    <w:rsid w:val="000F514E"/>
    <w:rsid w:val="00103567"/>
    <w:rsid w:val="0013389F"/>
    <w:rsid w:val="00135B9A"/>
    <w:rsid w:val="00143709"/>
    <w:rsid w:val="001A011A"/>
    <w:rsid w:val="001B544C"/>
    <w:rsid w:val="001C1AF7"/>
    <w:rsid w:val="001C7E64"/>
    <w:rsid w:val="001E326F"/>
    <w:rsid w:val="00211330"/>
    <w:rsid w:val="00227009"/>
    <w:rsid w:val="0026032D"/>
    <w:rsid w:val="00284F47"/>
    <w:rsid w:val="002A58AA"/>
    <w:rsid w:val="002C3F9E"/>
    <w:rsid w:val="002D20D7"/>
    <w:rsid w:val="002F0D5C"/>
    <w:rsid w:val="002F4C21"/>
    <w:rsid w:val="002F6481"/>
    <w:rsid w:val="003129FE"/>
    <w:rsid w:val="003312FA"/>
    <w:rsid w:val="00345B67"/>
    <w:rsid w:val="00346058"/>
    <w:rsid w:val="00350A77"/>
    <w:rsid w:val="00357C82"/>
    <w:rsid w:val="0038054C"/>
    <w:rsid w:val="003852BD"/>
    <w:rsid w:val="003B70DB"/>
    <w:rsid w:val="003C2398"/>
    <w:rsid w:val="003C60D9"/>
    <w:rsid w:val="003E2E52"/>
    <w:rsid w:val="003F11FF"/>
    <w:rsid w:val="003F6EC4"/>
    <w:rsid w:val="00400B36"/>
    <w:rsid w:val="00411B6D"/>
    <w:rsid w:val="00420C85"/>
    <w:rsid w:val="00426EA0"/>
    <w:rsid w:val="00432E11"/>
    <w:rsid w:val="00455A73"/>
    <w:rsid w:val="004636D8"/>
    <w:rsid w:val="00463E7F"/>
    <w:rsid w:val="00474205"/>
    <w:rsid w:val="00483EF5"/>
    <w:rsid w:val="004925FF"/>
    <w:rsid w:val="004B3EEE"/>
    <w:rsid w:val="004D504F"/>
    <w:rsid w:val="004F12FD"/>
    <w:rsid w:val="005511D1"/>
    <w:rsid w:val="00551F39"/>
    <w:rsid w:val="0055243F"/>
    <w:rsid w:val="00561BE8"/>
    <w:rsid w:val="0056260A"/>
    <w:rsid w:val="00562D55"/>
    <w:rsid w:val="00563259"/>
    <w:rsid w:val="00572690"/>
    <w:rsid w:val="00587682"/>
    <w:rsid w:val="00595A2E"/>
    <w:rsid w:val="005E04F1"/>
    <w:rsid w:val="005F54A6"/>
    <w:rsid w:val="00613B38"/>
    <w:rsid w:val="006230A5"/>
    <w:rsid w:val="0062707F"/>
    <w:rsid w:val="0063329D"/>
    <w:rsid w:val="00637DF5"/>
    <w:rsid w:val="00640720"/>
    <w:rsid w:val="00670D59"/>
    <w:rsid w:val="00684F3B"/>
    <w:rsid w:val="00693222"/>
    <w:rsid w:val="00695F99"/>
    <w:rsid w:val="0069614B"/>
    <w:rsid w:val="006B6FB3"/>
    <w:rsid w:val="006E556C"/>
    <w:rsid w:val="006E7750"/>
    <w:rsid w:val="006E7BD2"/>
    <w:rsid w:val="006F11D9"/>
    <w:rsid w:val="00703FC4"/>
    <w:rsid w:val="00706A06"/>
    <w:rsid w:val="00727392"/>
    <w:rsid w:val="007408B2"/>
    <w:rsid w:val="007524FD"/>
    <w:rsid w:val="0077650A"/>
    <w:rsid w:val="00776EF4"/>
    <w:rsid w:val="00777A11"/>
    <w:rsid w:val="007807F7"/>
    <w:rsid w:val="007A684A"/>
    <w:rsid w:val="007D4D43"/>
    <w:rsid w:val="007F3995"/>
    <w:rsid w:val="007F659E"/>
    <w:rsid w:val="007F7102"/>
    <w:rsid w:val="00805210"/>
    <w:rsid w:val="00805550"/>
    <w:rsid w:val="00832FCA"/>
    <w:rsid w:val="00843EEC"/>
    <w:rsid w:val="008535FB"/>
    <w:rsid w:val="00867BF1"/>
    <w:rsid w:val="00872FE4"/>
    <w:rsid w:val="008861E2"/>
    <w:rsid w:val="00895018"/>
    <w:rsid w:val="008B45CF"/>
    <w:rsid w:val="008C52C5"/>
    <w:rsid w:val="008F07CB"/>
    <w:rsid w:val="008F2C2D"/>
    <w:rsid w:val="0091302B"/>
    <w:rsid w:val="009227CB"/>
    <w:rsid w:val="00924F35"/>
    <w:rsid w:val="00925B05"/>
    <w:rsid w:val="00933F58"/>
    <w:rsid w:val="00935AF0"/>
    <w:rsid w:val="009365B9"/>
    <w:rsid w:val="00941B0F"/>
    <w:rsid w:val="00952B72"/>
    <w:rsid w:val="00962863"/>
    <w:rsid w:val="00963302"/>
    <w:rsid w:val="00993549"/>
    <w:rsid w:val="0099359E"/>
    <w:rsid w:val="009C5C13"/>
    <w:rsid w:val="009E4014"/>
    <w:rsid w:val="009E4F05"/>
    <w:rsid w:val="009F4660"/>
    <w:rsid w:val="00A0485B"/>
    <w:rsid w:val="00A33438"/>
    <w:rsid w:val="00A33A9F"/>
    <w:rsid w:val="00A43B2E"/>
    <w:rsid w:val="00A647FB"/>
    <w:rsid w:val="00A65BEF"/>
    <w:rsid w:val="00A67412"/>
    <w:rsid w:val="00A74BF8"/>
    <w:rsid w:val="00AB2F69"/>
    <w:rsid w:val="00AD0E97"/>
    <w:rsid w:val="00AD52AD"/>
    <w:rsid w:val="00AD5D9E"/>
    <w:rsid w:val="00AE42C0"/>
    <w:rsid w:val="00AE5258"/>
    <w:rsid w:val="00AF123A"/>
    <w:rsid w:val="00AF759D"/>
    <w:rsid w:val="00B05AEF"/>
    <w:rsid w:val="00B10D94"/>
    <w:rsid w:val="00B132DE"/>
    <w:rsid w:val="00B27160"/>
    <w:rsid w:val="00B32710"/>
    <w:rsid w:val="00B33E81"/>
    <w:rsid w:val="00B453B7"/>
    <w:rsid w:val="00B50E4B"/>
    <w:rsid w:val="00B56BD5"/>
    <w:rsid w:val="00B73DBA"/>
    <w:rsid w:val="00B95F2A"/>
    <w:rsid w:val="00B95FDB"/>
    <w:rsid w:val="00B9724F"/>
    <w:rsid w:val="00BB385E"/>
    <w:rsid w:val="00BB5654"/>
    <w:rsid w:val="00BE74D8"/>
    <w:rsid w:val="00C130D8"/>
    <w:rsid w:val="00C24C32"/>
    <w:rsid w:val="00C37A41"/>
    <w:rsid w:val="00C41B1D"/>
    <w:rsid w:val="00C634EE"/>
    <w:rsid w:val="00C73EC7"/>
    <w:rsid w:val="00C82DC3"/>
    <w:rsid w:val="00C84937"/>
    <w:rsid w:val="00C9587C"/>
    <w:rsid w:val="00C95D5F"/>
    <w:rsid w:val="00CA3E8A"/>
    <w:rsid w:val="00CC0632"/>
    <w:rsid w:val="00CC1F1C"/>
    <w:rsid w:val="00CC60D9"/>
    <w:rsid w:val="00CE671A"/>
    <w:rsid w:val="00CF20B2"/>
    <w:rsid w:val="00D1410E"/>
    <w:rsid w:val="00D26536"/>
    <w:rsid w:val="00D31820"/>
    <w:rsid w:val="00D5405B"/>
    <w:rsid w:val="00D616CB"/>
    <w:rsid w:val="00DC4596"/>
    <w:rsid w:val="00DD4B85"/>
    <w:rsid w:val="00DF008C"/>
    <w:rsid w:val="00DF2346"/>
    <w:rsid w:val="00DF3167"/>
    <w:rsid w:val="00E17149"/>
    <w:rsid w:val="00E24689"/>
    <w:rsid w:val="00E3149A"/>
    <w:rsid w:val="00E52287"/>
    <w:rsid w:val="00E65F76"/>
    <w:rsid w:val="00E719A0"/>
    <w:rsid w:val="00E76278"/>
    <w:rsid w:val="00E811AB"/>
    <w:rsid w:val="00E83FF9"/>
    <w:rsid w:val="00E86201"/>
    <w:rsid w:val="00E9755D"/>
    <w:rsid w:val="00EA11C4"/>
    <w:rsid w:val="00EA4ABF"/>
    <w:rsid w:val="00EB201C"/>
    <w:rsid w:val="00EB2E71"/>
    <w:rsid w:val="00EC39A8"/>
    <w:rsid w:val="00EF6E0E"/>
    <w:rsid w:val="00F02646"/>
    <w:rsid w:val="00F10EA5"/>
    <w:rsid w:val="00F11594"/>
    <w:rsid w:val="00F22BBA"/>
    <w:rsid w:val="00F310D5"/>
    <w:rsid w:val="00F75F0E"/>
    <w:rsid w:val="00F8521A"/>
    <w:rsid w:val="00F86A07"/>
    <w:rsid w:val="00F96BDF"/>
    <w:rsid w:val="00F970A8"/>
    <w:rsid w:val="00F972FC"/>
    <w:rsid w:val="00FA68B0"/>
    <w:rsid w:val="00FC0513"/>
    <w:rsid w:val="00FD3DBD"/>
    <w:rsid w:val="00FD7BC3"/>
    <w:rsid w:val="00FE0134"/>
    <w:rsid w:val="00FE408F"/>
    <w:rsid w:val="00FF0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E2D24"/>
  <w15:chartTrackingRefBased/>
  <w15:docId w15:val="{251792D1-7B69-4342-8784-7DAABE0D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3F9E"/>
    <w:pPr>
      <w:keepNext/>
      <w:keepLines/>
      <w:spacing w:before="40"/>
      <w:ind w:left="144"/>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F2346"/>
    <w:pPr>
      <w:keepNext/>
      <w:keepLines/>
      <w:spacing w:before="40"/>
      <w:ind w:left="288"/>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C3F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F234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customStyle="1" w:styleId="c-paragraph-3">
    <w:name w:val="c-paragraph-3"/>
    <w:basedOn w:val="Normal"/>
    <w:rsid w:val="00B32710"/>
    <w:pPr>
      <w:spacing w:line="300" w:lineRule="atLeast"/>
    </w:pPr>
    <w:rPr>
      <w:rFonts w:ascii="Times New Roman" w:eastAsia="Times New Roman" w:hAnsi="Times New Roman" w:cs="Times New Roman"/>
      <w:sz w:val="23"/>
      <w:szCs w:val="23"/>
    </w:rPr>
  </w:style>
  <w:style w:type="character" w:styleId="HTMLCode">
    <w:name w:val="HTML Code"/>
    <w:basedOn w:val="DefaultParagraphFont"/>
    <w:uiPriority w:val="99"/>
    <w:semiHidden/>
    <w:unhideWhenUsed/>
    <w:rsid w:val="0038054C"/>
    <w:rPr>
      <w:rFonts w:ascii="Consolas" w:eastAsia="Times New Roman" w:hAnsi="Consolas" w:cs="Consolas" w:hint="default"/>
      <w:sz w:val="20"/>
      <w:szCs w:val="20"/>
      <w:shd w:val="clear" w:color="auto" w:fill="EEEEEE"/>
    </w:rPr>
  </w:style>
  <w:style w:type="paragraph" w:styleId="HTMLPreformatted">
    <w:name w:val="HTML Preformatted"/>
    <w:basedOn w:val="Normal"/>
    <w:link w:val="HTMLPreformattedChar"/>
    <w:uiPriority w:val="99"/>
    <w:unhideWhenUsed/>
    <w:rsid w:val="00E6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pPr>
    <w:rPr>
      <w:rFonts w:ascii="source-code-pro" w:eastAsia="Times New Roman" w:hAnsi="source-code-pro" w:cs="Courier New"/>
      <w:sz w:val="20"/>
      <w:szCs w:val="20"/>
    </w:rPr>
  </w:style>
  <w:style w:type="character" w:customStyle="1" w:styleId="HTMLPreformattedChar">
    <w:name w:val="HTML Preformatted Char"/>
    <w:basedOn w:val="DefaultParagraphFont"/>
    <w:link w:val="HTMLPreformatted"/>
    <w:uiPriority w:val="99"/>
    <w:rsid w:val="00E65F76"/>
    <w:rPr>
      <w:rFonts w:ascii="source-code-pro" w:eastAsia="Times New Roman" w:hAnsi="source-code-pro" w:cs="Courier New"/>
      <w:sz w:val="20"/>
      <w:szCs w:val="20"/>
    </w:rPr>
  </w:style>
  <w:style w:type="character" w:customStyle="1" w:styleId="function">
    <w:name w:val="function"/>
    <w:basedOn w:val="DefaultParagraphFont"/>
    <w:rsid w:val="00E65F76"/>
  </w:style>
  <w:style w:type="character" w:customStyle="1" w:styleId="keyword5">
    <w:name w:val="keyword5"/>
    <w:basedOn w:val="DefaultParagraphFont"/>
    <w:rsid w:val="00E65F76"/>
    <w:rPr>
      <w:b/>
      <w:bCs/>
      <w:color w:val="333333"/>
    </w:rPr>
  </w:style>
  <w:style w:type="character" w:customStyle="1" w:styleId="params">
    <w:name w:val="params"/>
    <w:basedOn w:val="DefaultParagraphFont"/>
    <w:rsid w:val="00E65F76"/>
  </w:style>
  <w:style w:type="character" w:customStyle="1" w:styleId="string3">
    <w:name w:val="string3"/>
    <w:basedOn w:val="DefaultParagraphFont"/>
    <w:rsid w:val="00E65F76"/>
    <w:rPr>
      <w:color w:val="DD1144"/>
    </w:rPr>
  </w:style>
  <w:style w:type="character" w:customStyle="1" w:styleId="number2">
    <w:name w:val="number2"/>
    <w:basedOn w:val="DefaultParagraphFont"/>
    <w:rsid w:val="00F11594"/>
    <w:rPr>
      <w:color w:val="009999"/>
    </w:rPr>
  </w:style>
  <w:style w:type="character" w:customStyle="1" w:styleId="comment2">
    <w:name w:val="comment2"/>
    <w:basedOn w:val="DefaultParagraphFont"/>
    <w:rsid w:val="00C82DC3"/>
    <w:rPr>
      <w:i/>
      <w:iCs/>
      <w:color w:val="999988"/>
    </w:rPr>
  </w:style>
  <w:style w:type="paragraph" w:styleId="TOCHeading">
    <w:name w:val="TOC Heading"/>
    <w:basedOn w:val="Heading1"/>
    <w:next w:val="Normal"/>
    <w:uiPriority w:val="39"/>
    <w:unhideWhenUsed/>
    <w:qFormat/>
    <w:rsid w:val="00227009"/>
    <w:pPr>
      <w:spacing w:line="259" w:lineRule="auto"/>
      <w:outlineLvl w:val="9"/>
    </w:pPr>
  </w:style>
  <w:style w:type="paragraph" w:styleId="TOC1">
    <w:name w:val="toc 1"/>
    <w:basedOn w:val="Normal"/>
    <w:next w:val="Normal"/>
    <w:autoRedefine/>
    <w:uiPriority w:val="39"/>
    <w:unhideWhenUsed/>
    <w:rsid w:val="00227009"/>
    <w:pPr>
      <w:spacing w:after="100"/>
    </w:pPr>
  </w:style>
  <w:style w:type="paragraph" w:styleId="TOC2">
    <w:name w:val="toc 2"/>
    <w:basedOn w:val="Normal"/>
    <w:next w:val="Normal"/>
    <w:autoRedefine/>
    <w:uiPriority w:val="39"/>
    <w:unhideWhenUsed/>
    <w:rsid w:val="00227009"/>
    <w:pPr>
      <w:spacing w:after="100"/>
      <w:ind w:left="220"/>
    </w:pPr>
  </w:style>
  <w:style w:type="paragraph" w:styleId="TOC3">
    <w:name w:val="toc 3"/>
    <w:basedOn w:val="Normal"/>
    <w:next w:val="Normal"/>
    <w:autoRedefine/>
    <w:uiPriority w:val="39"/>
    <w:unhideWhenUsed/>
    <w:rsid w:val="00227009"/>
    <w:pPr>
      <w:spacing w:after="100"/>
      <w:ind w:left="440"/>
    </w:pPr>
  </w:style>
  <w:style w:type="paragraph" w:styleId="NormalWeb">
    <w:name w:val="Normal (Web)"/>
    <w:basedOn w:val="Normal"/>
    <w:uiPriority w:val="99"/>
    <w:unhideWhenUsed/>
    <w:rsid w:val="00832FCA"/>
    <w:pPr>
      <w:spacing w:after="225"/>
    </w:pPr>
    <w:rPr>
      <w:rFonts w:ascii="Times New Roman" w:eastAsia="Times New Roman" w:hAnsi="Times New Roman" w:cs="Times New Roman"/>
      <w:sz w:val="24"/>
      <w:szCs w:val="24"/>
    </w:rPr>
  </w:style>
  <w:style w:type="character" w:customStyle="1" w:styleId="token">
    <w:name w:val="token"/>
    <w:basedOn w:val="DefaultParagraphFont"/>
    <w:rsid w:val="006230A5"/>
  </w:style>
  <w:style w:type="character" w:customStyle="1" w:styleId="nt1">
    <w:name w:val="nt1"/>
    <w:basedOn w:val="DefaultParagraphFont"/>
    <w:rsid w:val="00F8521A"/>
    <w:rPr>
      <w:color w:val="2F6F9F"/>
    </w:rPr>
  </w:style>
  <w:style w:type="character" w:customStyle="1" w:styleId="na1">
    <w:name w:val="na1"/>
    <w:basedOn w:val="DefaultParagraphFont"/>
    <w:rsid w:val="00F8521A"/>
    <w:rPr>
      <w:color w:val="4F9FCF"/>
    </w:rPr>
  </w:style>
  <w:style w:type="character" w:customStyle="1" w:styleId="s3">
    <w:name w:val="s3"/>
    <w:basedOn w:val="DefaultParagraphFont"/>
    <w:rsid w:val="00F8521A"/>
    <w:rPr>
      <w:color w:val="D44950"/>
    </w:rPr>
  </w:style>
  <w:style w:type="paragraph" w:customStyle="1" w:styleId="lead">
    <w:name w:val="lead"/>
    <w:basedOn w:val="Normal"/>
    <w:rsid w:val="0026032D"/>
    <w:pPr>
      <w:spacing w:after="300"/>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5AEF"/>
  </w:style>
  <w:style w:type="character" w:styleId="HTMLTypewriter">
    <w:name w:val="HTML Typewriter"/>
    <w:basedOn w:val="DefaultParagraphFont"/>
    <w:uiPriority w:val="99"/>
    <w:semiHidden/>
    <w:unhideWhenUsed/>
    <w:rsid w:val="00952B72"/>
    <w:rPr>
      <w:rFonts w:ascii="Courier New" w:eastAsia="Times New Roman" w:hAnsi="Courier New" w:cs="Courier New"/>
      <w:sz w:val="20"/>
      <w:szCs w:val="20"/>
    </w:rPr>
  </w:style>
  <w:style w:type="paragraph" w:styleId="NoSpacing">
    <w:name w:val="No Spacing"/>
    <w:uiPriority w:val="1"/>
    <w:qFormat/>
    <w:rsid w:val="00346058"/>
  </w:style>
  <w:style w:type="character" w:customStyle="1" w:styleId="mw-headline">
    <w:name w:val="mw-headline"/>
    <w:basedOn w:val="DefaultParagraphFont"/>
    <w:rsid w:val="00346058"/>
  </w:style>
  <w:style w:type="character" w:customStyle="1" w:styleId="mw-editsection">
    <w:name w:val="mw-editsection"/>
    <w:basedOn w:val="DefaultParagraphFont"/>
    <w:rsid w:val="00C41B1D"/>
  </w:style>
  <w:style w:type="character" w:customStyle="1" w:styleId="mw-editsection-bracket">
    <w:name w:val="mw-editsection-bracket"/>
    <w:basedOn w:val="DefaultParagraphFont"/>
    <w:rsid w:val="00C41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1936">
      <w:bodyDiv w:val="1"/>
      <w:marLeft w:val="0"/>
      <w:marRight w:val="0"/>
      <w:marTop w:val="0"/>
      <w:marBottom w:val="0"/>
      <w:divBdr>
        <w:top w:val="none" w:sz="0" w:space="0" w:color="auto"/>
        <w:left w:val="none" w:sz="0" w:space="0" w:color="auto"/>
        <w:bottom w:val="none" w:sz="0" w:space="0" w:color="auto"/>
        <w:right w:val="none" w:sz="0" w:space="0" w:color="auto"/>
      </w:divBdr>
      <w:divsChild>
        <w:div w:id="1385716762">
          <w:marLeft w:val="0"/>
          <w:marRight w:val="0"/>
          <w:marTop w:val="0"/>
          <w:marBottom w:val="0"/>
          <w:divBdr>
            <w:top w:val="none" w:sz="0" w:space="0" w:color="auto"/>
            <w:left w:val="none" w:sz="0" w:space="0" w:color="auto"/>
            <w:bottom w:val="none" w:sz="0" w:space="0" w:color="auto"/>
            <w:right w:val="none" w:sz="0" w:space="0" w:color="auto"/>
          </w:divBdr>
          <w:divsChild>
            <w:div w:id="1973250368">
              <w:marLeft w:val="0"/>
              <w:marRight w:val="0"/>
              <w:marTop w:val="0"/>
              <w:marBottom w:val="0"/>
              <w:divBdr>
                <w:top w:val="single" w:sz="6" w:space="15" w:color="333333"/>
                <w:left w:val="none" w:sz="0" w:space="0" w:color="auto"/>
                <w:bottom w:val="none" w:sz="0" w:space="0" w:color="auto"/>
                <w:right w:val="none" w:sz="0" w:space="0" w:color="auto"/>
              </w:divBdr>
              <w:divsChild>
                <w:div w:id="1631934119">
                  <w:marLeft w:val="0"/>
                  <w:marRight w:val="0"/>
                  <w:marTop w:val="0"/>
                  <w:marBottom w:val="0"/>
                  <w:divBdr>
                    <w:top w:val="none" w:sz="0" w:space="0" w:color="auto"/>
                    <w:left w:val="none" w:sz="0" w:space="0" w:color="auto"/>
                    <w:bottom w:val="none" w:sz="0" w:space="0" w:color="auto"/>
                    <w:right w:val="none" w:sz="0" w:space="0" w:color="auto"/>
                  </w:divBdr>
                  <w:divsChild>
                    <w:div w:id="274411699">
                      <w:marLeft w:val="0"/>
                      <w:marRight w:val="0"/>
                      <w:marTop w:val="0"/>
                      <w:marBottom w:val="0"/>
                      <w:divBdr>
                        <w:top w:val="none" w:sz="0" w:space="0" w:color="auto"/>
                        <w:left w:val="none" w:sz="0" w:space="0" w:color="auto"/>
                        <w:bottom w:val="none" w:sz="0" w:space="0" w:color="auto"/>
                        <w:right w:val="none" w:sz="0" w:space="0" w:color="auto"/>
                      </w:divBdr>
                      <w:divsChild>
                        <w:div w:id="4336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50741">
      <w:bodyDiv w:val="1"/>
      <w:marLeft w:val="0"/>
      <w:marRight w:val="0"/>
      <w:marTop w:val="0"/>
      <w:marBottom w:val="0"/>
      <w:divBdr>
        <w:top w:val="none" w:sz="0" w:space="0" w:color="auto"/>
        <w:left w:val="none" w:sz="0" w:space="0" w:color="auto"/>
        <w:bottom w:val="none" w:sz="0" w:space="0" w:color="auto"/>
        <w:right w:val="none" w:sz="0" w:space="0" w:color="auto"/>
      </w:divBdr>
      <w:divsChild>
        <w:div w:id="1897737386">
          <w:marLeft w:val="0"/>
          <w:marRight w:val="0"/>
          <w:marTop w:val="0"/>
          <w:marBottom w:val="0"/>
          <w:divBdr>
            <w:top w:val="none" w:sz="0" w:space="0" w:color="auto"/>
            <w:left w:val="none" w:sz="0" w:space="0" w:color="auto"/>
            <w:bottom w:val="none" w:sz="0" w:space="0" w:color="auto"/>
            <w:right w:val="none" w:sz="0" w:space="0" w:color="auto"/>
          </w:divBdr>
          <w:divsChild>
            <w:div w:id="996303345">
              <w:marLeft w:val="-225"/>
              <w:marRight w:val="-225"/>
              <w:marTop w:val="0"/>
              <w:marBottom w:val="0"/>
              <w:divBdr>
                <w:top w:val="none" w:sz="0" w:space="0" w:color="auto"/>
                <w:left w:val="none" w:sz="0" w:space="0" w:color="auto"/>
                <w:bottom w:val="none" w:sz="0" w:space="0" w:color="auto"/>
                <w:right w:val="none" w:sz="0" w:space="0" w:color="auto"/>
              </w:divBdr>
              <w:divsChild>
                <w:div w:id="129918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3921">
      <w:bodyDiv w:val="1"/>
      <w:marLeft w:val="0"/>
      <w:marRight w:val="0"/>
      <w:marTop w:val="0"/>
      <w:marBottom w:val="0"/>
      <w:divBdr>
        <w:top w:val="none" w:sz="0" w:space="0" w:color="auto"/>
        <w:left w:val="none" w:sz="0" w:space="0" w:color="auto"/>
        <w:bottom w:val="none" w:sz="0" w:space="0" w:color="auto"/>
        <w:right w:val="none" w:sz="0" w:space="0" w:color="auto"/>
      </w:divBdr>
    </w:div>
    <w:div w:id="91316955">
      <w:bodyDiv w:val="1"/>
      <w:marLeft w:val="0"/>
      <w:marRight w:val="0"/>
      <w:marTop w:val="0"/>
      <w:marBottom w:val="0"/>
      <w:divBdr>
        <w:top w:val="none" w:sz="0" w:space="0" w:color="auto"/>
        <w:left w:val="none" w:sz="0" w:space="0" w:color="auto"/>
        <w:bottom w:val="none" w:sz="0" w:space="0" w:color="auto"/>
        <w:right w:val="none" w:sz="0" w:space="0" w:color="auto"/>
      </w:divBdr>
      <w:divsChild>
        <w:div w:id="1509251989">
          <w:marLeft w:val="0"/>
          <w:marRight w:val="0"/>
          <w:marTop w:val="0"/>
          <w:marBottom w:val="0"/>
          <w:divBdr>
            <w:top w:val="none" w:sz="0" w:space="0" w:color="auto"/>
            <w:left w:val="none" w:sz="0" w:space="0" w:color="auto"/>
            <w:bottom w:val="none" w:sz="0" w:space="0" w:color="auto"/>
            <w:right w:val="none" w:sz="0" w:space="0" w:color="auto"/>
          </w:divBdr>
          <w:divsChild>
            <w:div w:id="1131437261">
              <w:marLeft w:val="0"/>
              <w:marRight w:val="0"/>
              <w:marTop w:val="0"/>
              <w:marBottom w:val="0"/>
              <w:divBdr>
                <w:top w:val="single" w:sz="6" w:space="15" w:color="333333"/>
                <w:left w:val="none" w:sz="0" w:space="0" w:color="auto"/>
                <w:bottom w:val="none" w:sz="0" w:space="0" w:color="auto"/>
                <w:right w:val="none" w:sz="0" w:space="0" w:color="auto"/>
              </w:divBdr>
              <w:divsChild>
                <w:div w:id="1368992656">
                  <w:marLeft w:val="0"/>
                  <w:marRight w:val="0"/>
                  <w:marTop w:val="0"/>
                  <w:marBottom w:val="0"/>
                  <w:divBdr>
                    <w:top w:val="none" w:sz="0" w:space="0" w:color="auto"/>
                    <w:left w:val="none" w:sz="0" w:space="0" w:color="auto"/>
                    <w:bottom w:val="none" w:sz="0" w:space="0" w:color="auto"/>
                    <w:right w:val="none" w:sz="0" w:space="0" w:color="auto"/>
                  </w:divBdr>
                  <w:divsChild>
                    <w:div w:id="1598824926">
                      <w:marLeft w:val="0"/>
                      <w:marRight w:val="0"/>
                      <w:marTop w:val="0"/>
                      <w:marBottom w:val="0"/>
                      <w:divBdr>
                        <w:top w:val="none" w:sz="0" w:space="0" w:color="auto"/>
                        <w:left w:val="none" w:sz="0" w:space="0" w:color="auto"/>
                        <w:bottom w:val="none" w:sz="0" w:space="0" w:color="auto"/>
                        <w:right w:val="none" w:sz="0" w:space="0" w:color="auto"/>
                      </w:divBdr>
                      <w:divsChild>
                        <w:div w:id="427042801">
                          <w:marLeft w:val="0"/>
                          <w:marRight w:val="0"/>
                          <w:marTop w:val="0"/>
                          <w:marBottom w:val="0"/>
                          <w:divBdr>
                            <w:top w:val="none" w:sz="0" w:space="0" w:color="auto"/>
                            <w:left w:val="none" w:sz="0" w:space="0" w:color="auto"/>
                            <w:bottom w:val="none" w:sz="0" w:space="0" w:color="auto"/>
                            <w:right w:val="none" w:sz="0" w:space="0" w:color="auto"/>
                          </w:divBdr>
                          <w:divsChild>
                            <w:div w:id="352731441">
                              <w:marLeft w:val="0"/>
                              <w:marRight w:val="0"/>
                              <w:marTop w:val="240"/>
                              <w:marBottom w:val="240"/>
                              <w:divBdr>
                                <w:top w:val="none" w:sz="0" w:space="0" w:color="auto"/>
                                <w:left w:val="none" w:sz="0" w:space="0" w:color="auto"/>
                                <w:bottom w:val="none" w:sz="0" w:space="0" w:color="auto"/>
                                <w:right w:val="none" w:sz="0" w:space="0" w:color="auto"/>
                              </w:divBdr>
                              <w:divsChild>
                                <w:div w:id="1510440648">
                                  <w:marLeft w:val="0"/>
                                  <w:marRight w:val="0"/>
                                  <w:marTop w:val="0"/>
                                  <w:marBottom w:val="0"/>
                                  <w:divBdr>
                                    <w:top w:val="none" w:sz="0" w:space="0" w:color="auto"/>
                                    <w:left w:val="none" w:sz="0" w:space="0" w:color="auto"/>
                                    <w:bottom w:val="none" w:sz="0" w:space="0" w:color="auto"/>
                                    <w:right w:val="none" w:sz="0" w:space="0" w:color="auto"/>
                                  </w:divBdr>
                                  <w:divsChild>
                                    <w:div w:id="1929340590">
                                      <w:marLeft w:val="0"/>
                                      <w:marRight w:val="0"/>
                                      <w:marTop w:val="0"/>
                                      <w:marBottom w:val="0"/>
                                      <w:divBdr>
                                        <w:top w:val="none" w:sz="0" w:space="0" w:color="auto"/>
                                        <w:left w:val="none" w:sz="0" w:space="0" w:color="auto"/>
                                        <w:bottom w:val="none" w:sz="0" w:space="0" w:color="auto"/>
                                        <w:right w:val="none" w:sz="0" w:space="0" w:color="auto"/>
                                      </w:divBdr>
                                    </w:div>
                                  </w:divsChild>
                                </w:div>
                                <w:div w:id="1587566521">
                                  <w:marLeft w:val="0"/>
                                  <w:marRight w:val="0"/>
                                  <w:marTop w:val="0"/>
                                  <w:marBottom w:val="0"/>
                                  <w:divBdr>
                                    <w:top w:val="none" w:sz="0" w:space="0" w:color="auto"/>
                                    <w:left w:val="none" w:sz="0" w:space="0" w:color="auto"/>
                                    <w:bottom w:val="none" w:sz="0" w:space="0" w:color="auto"/>
                                    <w:right w:val="none" w:sz="0" w:space="0" w:color="auto"/>
                                  </w:divBdr>
                                  <w:divsChild>
                                    <w:div w:id="469833368">
                                      <w:marLeft w:val="0"/>
                                      <w:marRight w:val="0"/>
                                      <w:marTop w:val="0"/>
                                      <w:marBottom w:val="0"/>
                                      <w:divBdr>
                                        <w:top w:val="none" w:sz="0" w:space="0" w:color="auto"/>
                                        <w:left w:val="none" w:sz="0" w:space="0" w:color="auto"/>
                                        <w:bottom w:val="none" w:sz="0" w:space="0" w:color="auto"/>
                                        <w:right w:val="none" w:sz="0" w:space="0" w:color="auto"/>
                                      </w:divBdr>
                                    </w:div>
                                  </w:divsChild>
                                </w:div>
                                <w:div w:id="1801420025">
                                  <w:marLeft w:val="0"/>
                                  <w:marRight w:val="0"/>
                                  <w:marTop w:val="0"/>
                                  <w:marBottom w:val="0"/>
                                  <w:divBdr>
                                    <w:top w:val="none" w:sz="0" w:space="0" w:color="auto"/>
                                    <w:left w:val="none" w:sz="0" w:space="0" w:color="auto"/>
                                    <w:bottom w:val="none" w:sz="0" w:space="0" w:color="auto"/>
                                    <w:right w:val="none" w:sz="0" w:space="0" w:color="auto"/>
                                  </w:divBdr>
                                  <w:divsChild>
                                    <w:div w:id="173369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87647">
      <w:bodyDiv w:val="1"/>
      <w:marLeft w:val="0"/>
      <w:marRight w:val="0"/>
      <w:marTop w:val="0"/>
      <w:marBottom w:val="0"/>
      <w:divBdr>
        <w:top w:val="none" w:sz="0" w:space="0" w:color="auto"/>
        <w:left w:val="none" w:sz="0" w:space="0" w:color="auto"/>
        <w:bottom w:val="none" w:sz="0" w:space="0" w:color="auto"/>
        <w:right w:val="none" w:sz="0" w:space="0" w:color="auto"/>
      </w:divBdr>
      <w:divsChild>
        <w:div w:id="1506675406">
          <w:marLeft w:val="0"/>
          <w:marRight w:val="0"/>
          <w:marTop w:val="0"/>
          <w:marBottom w:val="0"/>
          <w:divBdr>
            <w:top w:val="none" w:sz="0" w:space="0" w:color="auto"/>
            <w:left w:val="none" w:sz="0" w:space="0" w:color="auto"/>
            <w:bottom w:val="none" w:sz="0" w:space="0" w:color="auto"/>
            <w:right w:val="none" w:sz="0" w:space="0" w:color="auto"/>
          </w:divBdr>
          <w:divsChild>
            <w:div w:id="1270971053">
              <w:marLeft w:val="0"/>
              <w:marRight w:val="0"/>
              <w:marTop w:val="0"/>
              <w:marBottom w:val="0"/>
              <w:divBdr>
                <w:top w:val="none" w:sz="0" w:space="0" w:color="auto"/>
                <w:left w:val="none" w:sz="0" w:space="0" w:color="auto"/>
                <w:bottom w:val="none" w:sz="0" w:space="0" w:color="auto"/>
                <w:right w:val="none" w:sz="0" w:space="0" w:color="auto"/>
              </w:divBdr>
              <w:divsChild>
                <w:div w:id="1136608203">
                  <w:marLeft w:val="0"/>
                  <w:marRight w:val="0"/>
                  <w:marTop w:val="0"/>
                  <w:marBottom w:val="0"/>
                  <w:divBdr>
                    <w:top w:val="none" w:sz="0" w:space="0" w:color="auto"/>
                    <w:left w:val="none" w:sz="0" w:space="0" w:color="auto"/>
                    <w:bottom w:val="none" w:sz="0" w:space="0" w:color="auto"/>
                    <w:right w:val="none" w:sz="0" w:space="0" w:color="auto"/>
                  </w:divBdr>
                  <w:divsChild>
                    <w:div w:id="1691370926">
                      <w:marLeft w:val="0"/>
                      <w:marRight w:val="0"/>
                      <w:marTop w:val="0"/>
                      <w:marBottom w:val="0"/>
                      <w:divBdr>
                        <w:top w:val="none" w:sz="0" w:space="0" w:color="auto"/>
                        <w:left w:val="none" w:sz="0" w:space="0" w:color="auto"/>
                        <w:bottom w:val="none" w:sz="0" w:space="0" w:color="auto"/>
                        <w:right w:val="none" w:sz="0" w:space="0" w:color="auto"/>
                      </w:divBdr>
                      <w:divsChild>
                        <w:div w:id="1191453734">
                          <w:marLeft w:val="0"/>
                          <w:marRight w:val="0"/>
                          <w:marTop w:val="0"/>
                          <w:marBottom w:val="0"/>
                          <w:divBdr>
                            <w:top w:val="none" w:sz="0" w:space="0" w:color="auto"/>
                            <w:left w:val="none" w:sz="0" w:space="0" w:color="auto"/>
                            <w:bottom w:val="none" w:sz="0" w:space="0" w:color="auto"/>
                            <w:right w:val="none" w:sz="0" w:space="0" w:color="auto"/>
                          </w:divBdr>
                          <w:divsChild>
                            <w:div w:id="765031724">
                              <w:marLeft w:val="0"/>
                              <w:marRight w:val="0"/>
                              <w:marTop w:val="300"/>
                              <w:marBottom w:val="225"/>
                              <w:divBdr>
                                <w:top w:val="single" w:sz="6" w:space="0" w:color="DDDDDD"/>
                                <w:left w:val="single" w:sz="6" w:space="0" w:color="DDDDDD"/>
                                <w:bottom w:val="single" w:sz="6" w:space="0" w:color="DDDDDD"/>
                                <w:right w:val="single" w:sz="6" w:space="0" w:color="DDDDDD"/>
                              </w:divBdr>
                              <w:divsChild>
                                <w:div w:id="167268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79873">
      <w:bodyDiv w:val="1"/>
      <w:marLeft w:val="0"/>
      <w:marRight w:val="0"/>
      <w:marTop w:val="0"/>
      <w:marBottom w:val="0"/>
      <w:divBdr>
        <w:top w:val="none" w:sz="0" w:space="0" w:color="auto"/>
        <w:left w:val="none" w:sz="0" w:space="0" w:color="auto"/>
        <w:bottom w:val="none" w:sz="0" w:space="0" w:color="auto"/>
        <w:right w:val="none" w:sz="0" w:space="0" w:color="auto"/>
      </w:divBdr>
      <w:divsChild>
        <w:div w:id="1855068789">
          <w:marLeft w:val="0"/>
          <w:marRight w:val="0"/>
          <w:marTop w:val="0"/>
          <w:marBottom w:val="0"/>
          <w:divBdr>
            <w:top w:val="none" w:sz="0" w:space="0" w:color="auto"/>
            <w:left w:val="none" w:sz="0" w:space="0" w:color="auto"/>
            <w:bottom w:val="none" w:sz="0" w:space="0" w:color="auto"/>
            <w:right w:val="none" w:sz="0" w:space="0" w:color="auto"/>
          </w:divBdr>
          <w:divsChild>
            <w:div w:id="1770153227">
              <w:marLeft w:val="0"/>
              <w:marRight w:val="0"/>
              <w:marTop w:val="0"/>
              <w:marBottom w:val="0"/>
              <w:divBdr>
                <w:top w:val="none" w:sz="0" w:space="0" w:color="auto"/>
                <w:left w:val="none" w:sz="0" w:space="0" w:color="auto"/>
                <w:bottom w:val="none" w:sz="0" w:space="0" w:color="auto"/>
                <w:right w:val="none" w:sz="0" w:space="0" w:color="auto"/>
              </w:divBdr>
              <w:divsChild>
                <w:div w:id="1188760679">
                  <w:marLeft w:val="0"/>
                  <w:marRight w:val="0"/>
                  <w:marTop w:val="0"/>
                  <w:marBottom w:val="0"/>
                  <w:divBdr>
                    <w:top w:val="none" w:sz="0" w:space="0" w:color="auto"/>
                    <w:left w:val="none" w:sz="0" w:space="0" w:color="auto"/>
                    <w:bottom w:val="none" w:sz="0" w:space="0" w:color="auto"/>
                    <w:right w:val="none" w:sz="0" w:space="0" w:color="auto"/>
                  </w:divBdr>
                  <w:divsChild>
                    <w:div w:id="1880236029">
                      <w:marLeft w:val="0"/>
                      <w:marRight w:val="0"/>
                      <w:marTop w:val="0"/>
                      <w:marBottom w:val="0"/>
                      <w:divBdr>
                        <w:top w:val="none" w:sz="0" w:space="0" w:color="auto"/>
                        <w:left w:val="none" w:sz="0" w:space="0" w:color="auto"/>
                        <w:bottom w:val="none" w:sz="0" w:space="0" w:color="auto"/>
                        <w:right w:val="none" w:sz="0" w:space="0" w:color="auto"/>
                      </w:divBdr>
                      <w:divsChild>
                        <w:div w:id="786923305">
                          <w:marLeft w:val="0"/>
                          <w:marRight w:val="0"/>
                          <w:marTop w:val="0"/>
                          <w:marBottom w:val="0"/>
                          <w:divBdr>
                            <w:top w:val="none" w:sz="0" w:space="0" w:color="auto"/>
                            <w:left w:val="none" w:sz="0" w:space="0" w:color="auto"/>
                            <w:bottom w:val="none" w:sz="0" w:space="0" w:color="auto"/>
                            <w:right w:val="none" w:sz="0" w:space="0" w:color="auto"/>
                          </w:divBdr>
                          <w:divsChild>
                            <w:div w:id="1808012944">
                              <w:marLeft w:val="0"/>
                              <w:marRight w:val="0"/>
                              <w:marTop w:val="300"/>
                              <w:marBottom w:val="225"/>
                              <w:divBdr>
                                <w:top w:val="single" w:sz="6" w:space="0" w:color="DDDDDD"/>
                                <w:left w:val="single" w:sz="6" w:space="0" w:color="DDDDDD"/>
                                <w:bottom w:val="single" w:sz="6" w:space="0" w:color="DDDDDD"/>
                                <w:right w:val="single" w:sz="6" w:space="0" w:color="DDDDDD"/>
                              </w:divBdr>
                              <w:divsChild>
                                <w:div w:id="3850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56939">
      <w:bodyDiv w:val="1"/>
      <w:marLeft w:val="0"/>
      <w:marRight w:val="0"/>
      <w:marTop w:val="0"/>
      <w:marBottom w:val="0"/>
      <w:divBdr>
        <w:top w:val="none" w:sz="0" w:space="0" w:color="auto"/>
        <w:left w:val="none" w:sz="0" w:space="0" w:color="auto"/>
        <w:bottom w:val="none" w:sz="0" w:space="0" w:color="auto"/>
        <w:right w:val="none" w:sz="0" w:space="0" w:color="auto"/>
      </w:divBdr>
    </w:div>
    <w:div w:id="175577474">
      <w:bodyDiv w:val="1"/>
      <w:marLeft w:val="0"/>
      <w:marRight w:val="0"/>
      <w:marTop w:val="0"/>
      <w:marBottom w:val="0"/>
      <w:divBdr>
        <w:top w:val="none" w:sz="0" w:space="0" w:color="auto"/>
        <w:left w:val="none" w:sz="0" w:space="0" w:color="auto"/>
        <w:bottom w:val="none" w:sz="0" w:space="0" w:color="auto"/>
        <w:right w:val="none" w:sz="0" w:space="0" w:color="auto"/>
      </w:divBdr>
    </w:div>
    <w:div w:id="217516557">
      <w:bodyDiv w:val="1"/>
      <w:marLeft w:val="0"/>
      <w:marRight w:val="0"/>
      <w:marTop w:val="0"/>
      <w:marBottom w:val="0"/>
      <w:divBdr>
        <w:top w:val="none" w:sz="0" w:space="0" w:color="auto"/>
        <w:left w:val="none" w:sz="0" w:space="0" w:color="auto"/>
        <w:bottom w:val="none" w:sz="0" w:space="0" w:color="auto"/>
        <w:right w:val="none" w:sz="0" w:space="0" w:color="auto"/>
      </w:divBdr>
      <w:divsChild>
        <w:div w:id="1390418179">
          <w:marLeft w:val="0"/>
          <w:marRight w:val="0"/>
          <w:marTop w:val="0"/>
          <w:marBottom w:val="0"/>
          <w:divBdr>
            <w:top w:val="none" w:sz="0" w:space="0" w:color="auto"/>
            <w:left w:val="none" w:sz="0" w:space="0" w:color="auto"/>
            <w:bottom w:val="none" w:sz="0" w:space="0" w:color="auto"/>
            <w:right w:val="none" w:sz="0" w:space="0" w:color="auto"/>
          </w:divBdr>
          <w:divsChild>
            <w:div w:id="1326283994">
              <w:marLeft w:val="0"/>
              <w:marRight w:val="0"/>
              <w:marTop w:val="0"/>
              <w:marBottom w:val="0"/>
              <w:divBdr>
                <w:top w:val="none" w:sz="0" w:space="0" w:color="auto"/>
                <w:left w:val="none" w:sz="0" w:space="0" w:color="auto"/>
                <w:bottom w:val="none" w:sz="0" w:space="0" w:color="auto"/>
                <w:right w:val="none" w:sz="0" w:space="0" w:color="auto"/>
              </w:divBdr>
              <w:divsChild>
                <w:div w:id="1206986703">
                  <w:marLeft w:val="0"/>
                  <w:marRight w:val="0"/>
                  <w:marTop w:val="0"/>
                  <w:marBottom w:val="0"/>
                  <w:divBdr>
                    <w:top w:val="none" w:sz="0" w:space="0" w:color="auto"/>
                    <w:left w:val="none" w:sz="0" w:space="0" w:color="auto"/>
                    <w:bottom w:val="none" w:sz="0" w:space="0" w:color="auto"/>
                    <w:right w:val="none" w:sz="0" w:space="0" w:color="auto"/>
                  </w:divBdr>
                  <w:divsChild>
                    <w:div w:id="1294605015">
                      <w:marLeft w:val="0"/>
                      <w:marRight w:val="0"/>
                      <w:marTop w:val="0"/>
                      <w:marBottom w:val="0"/>
                      <w:divBdr>
                        <w:top w:val="none" w:sz="0" w:space="0" w:color="auto"/>
                        <w:left w:val="none" w:sz="0" w:space="0" w:color="auto"/>
                        <w:bottom w:val="none" w:sz="0" w:space="0" w:color="auto"/>
                        <w:right w:val="none" w:sz="0" w:space="0" w:color="auto"/>
                      </w:divBdr>
                      <w:divsChild>
                        <w:div w:id="1895385332">
                          <w:marLeft w:val="0"/>
                          <w:marRight w:val="0"/>
                          <w:marTop w:val="0"/>
                          <w:marBottom w:val="0"/>
                          <w:divBdr>
                            <w:top w:val="none" w:sz="0" w:space="0" w:color="auto"/>
                            <w:left w:val="none" w:sz="0" w:space="0" w:color="auto"/>
                            <w:bottom w:val="none" w:sz="0" w:space="0" w:color="auto"/>
                            <w:right w:val="none" w:sz="0" w:space="0" w:color="auto"/>
                          </w:divBdr>
                          <w:divsChild>
                            <w:div w:id="2123962062">
                              <w:marLeft w:val="0"/>
                              <w:marRight w:val="0"/>
                              <w:marTop w:val="300"/>
                              <w:marBottom w:val="225"/>
                              <w:divBdr>
                                <w:top w:val="single" w:sz="6" w:space="0" w:color="DDDDDD"/>
                                <w:left w:val="single" w:sz="6" w:space="0" w:color="DDDDDD"/>
                                <w:bottom w:val="single" w:sz="6" w:space="0" w:color="DDDDDD"/>
                                <w:right w:val="single" w:sz="6" w:space="0" w:color="DDDDDD"/>
                              </w:divBdr>
                              <w:divsChild>
                                <w:div w:id="8660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501823">
      <w:bodyDiv w:val="1"/>
      <w:marLeft w:val="0"/>
      <w:marRight w:val="0"/>
      <w:marTop w:val="0"/>
      <w:marBottom w:val="0"/>
      <w:divBdr>
        <w:top w:val="none" w:sz="0" w:space="0" w:color="auto"/>
        <w:left w:val="none" w:sz="0" w:space="0" w:color="auto"/>
        <w:bottom w:val="none" w:sz="0" w:space="0" w:color="auto"/>
        <w:right w:val="none" w:sz="0" w:space="0" w:color="auto"/>
      </w:divBdr>
      <w:divsChild>
        <w:div w:id="470638506">
          <w:marLeft w:val="0"/>
          <w:marRight w:val="0"/>
          <w:marTop w:val="0"/>
          <w:marBottom w:val="0"/>
          <w:divBdr>
            <w:top w:val="none" w:sz="0" w:space="0" w:color="auto"/>
            <w:left w:val="none" w:sz="0" w:space="0" w:color="auto"/>
            <w:bottom w:val="none" w:sz="0" w:space="0" w:color="auto"/>
            <w:right w:val="none" w:sz="0" w:space="0" w:color="auto"/>
          </w:divBdr>
          <w:divsChild>
            <w:div w:id="993526004">
              <w:marLeft w:val="-225"/>
              <w:marRight w:val="-225"/>
              <w:marTop w:val="0"/>
              <w:marBottom w:val="0"/>
              <w:divBdr>
                <w:top w:val="none" w:sz="0" w:space="0" w:color="auto"/>
                <w:left w:val="none" w:sz="0" w:space="0" w:color="auto"/>
                <w:bottom w:val="none" w:sz="0" w:space="0" w:color="auto"/>
                <w:right w:val="none" w:sz="0" w:space="0" w:color="auto"/>
              </w:divBdr>
              <w:divsChild>
                <w:div w:id="1970479154">
                  <w:marLeft w:val="0"/>
                  <w:marRight w:val="0"/>
                  <w:marTop w:val="0"/>
                  <w:marBottom w:val="0"/>
                  <w:divBdr>
                    <w:top w:val="none" w:sz="0" w:space="0" w:color="auto"/>
                    <w:left w:val="none" w:sz="0" w:space="0" w:color="auto"/>
                    <w:bottom w:val="none" w:sz="0" w:space="0" w:color="auto"/>
                    <w:right w:val="none" w:sz="0" w:space="0" w:color="auto"/>
                  </w:divBdr>
                  <w:divsChild>
                    <w:div w:id="1706564002">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291714160">
      <w:bodyDiv w:val="1"/>
      <w:marLeft w:val="0"/>
      <w:marRight w:val="0"/>
      <w:marTop w:val="0"/>
      <w:marBottom w:val="0"/>
      <w:divBdr>
        <w:top w:val="none" w:sz="0" w:space="0" w:color="auto"/>
        <w:left w:val="none" w:sz="0" w:space="0" w:color="auto"/>
        <w:bottom w:val="none" w:sz="0" w:space="0" w:color="auto"/>
        <w:right w:val="none" w:sz="0" w:space="0" w:color="auto"/>
      </w:divBdr>
      <w:divsChild>
        <w:div w:id="1442607032">
          <w:marLeft w:val="0"/>
          <w:marRight w:val="0"/>
          <w:marTop w:val="0"/>
          <w:marBottom w:val="0"/>
          <w:divBdr>
            <w:top w:val="none" w:sz="0" w:space="0" w:color="auto"/>
            <w:left w:val="none" w:sz="0" w:space="0" w:color="auto"/>
            <w:bottom w:val="none" w:sz="0" w:space="0" w:color="auto"/>
            <w:right w:val="none" w:sz="0" w:space="0" w:color="auto"/>
          </w:divBdr>
          <w:divsChild>
            <w:div w:id="1585532315">
              <w:marLeft w:val="0"/>
              <w:marRight w:val="0"/>
              <w:marTop w:val="0"/>
              <w:marBottom w:val="0"/>
              <w:divBdr>
                <w:top w:val="none" w:sz="0" w:space="0" w:color="auto"/>
                <w:left w:val="none" w:sz="0" w:space="0" w:color="auto"/>
                <w:bottom w:val="none" w:sz="0" w:space="0" w:color="auto"/>
                <w:right w:val="none" w:sz="0" w:space="0" w:color="auto"/>
              </w:divBdr>
              <w:divsChild>
                <w:div w:id="324432660">
                  <w:marLeft w:val="0"/>
                  <w:marRight w:val="0"/>
                  <w:marTop w:val="0"/>
                  <w:marBottom w:val="0"/>
                  <w:divBdr>
                    <w:top w:val="none" w:sz="0" w:space="0" w:color="auto"/>
                    <w:left w:val="none" w:sz="0" w:space="0" w:color="auto"/>
                    <w:bottom w:val="none" w:sz="0" w:space="0" w:color="auto"/>
                    <w:right w:val="none" w:sz="0" w:space="0" w:color="auto"/>
                  </w:divBdr>
                  <w:divsChild>
                    <w:div w:id="1328243189">
                      <w:marLeft w:val="0"/>
                      <w:marRight w:val="0"/>
                      <w:marTop w:val="0"/>
                      <w:marBottom w:val="0"/>
                      <w:divBdr>
                        <w:top w:val="none" w:sz="0" w:space="0" w:color="auto"/>
                        <w:left w:val="none" w:sz="0" w:space="0" w:color="auto"/>
                        <w:bottom w:val="none" w:sz="0" w:space="0" w:color="auto"/>
                        <w:right w:val="none" w:sz="0" w:space="0" w:color="auto"/>
                      </w:divBdr>
                      <w:divsChild>
                        <w:div w:id="235364871">
                          <w:marLeft w:val="0"/>
                          <w:marRight w:val="0"/>
                          <w:marTop w:val="0"/>
                          <w:marBottom w:val="0"/>
                          <w:divBdr>
                            <w:top w:val="none" w:sz="0" w:space="0" w:color="auto"/>
                            <w:left w:val="none" w:sz="0" w:space="0" w:color="auto"/>
                            <w:bottom w:val="none" w:sz="0" w:space="0" w:color="auto"/>
                            <w:right w:val="none" w:sz="0" w:space="0" w:color="auto"/>
                          </w:divBdr>
                          <w:divsChild>
                            <w:div w:id="1284994003">
                              <w:marLeft w:val="0"/>
                              <w:marRight w:val="0"/>
                              <w:marTop w:val="300"/>
                              <w:marBottom w:val="225"/>
                              <w:divBdr>
                                <w:top w:val="single" w:sz="6" w:space="0" w:color="DDDDDD"/>
                                <w:left w:val="single" w:sz="6" w:space="0" w:color="DDDDDD"/>
                                <w:bottom w:val="single" w:sz="6" w:space="0" w:color="DDDDDD"/>
                                <w:right w:val="single" w:sz="6" w:space="0" w:color="DDDDDD"/>
                              </w:divBdr>
                              <w:divsChild>
                                <w:div w:id="922028545">
                                  <w:marLeft w:val="0"/>
                                  <w:marRight w:val="0"/>
                                  <w:marTop w:val="0"/>
                                  <w:marBottom w:val="0"/>
                                  <w:divBdr>
                                    <w:top w:val="none" w:sz="0" w:space="0" w:color="auto"/>
                                    <w:left w:val="none" w:sz="0" w:space="0" w:color="auto"/>
                                    <w:bottom w:val="none" w:sz="0" w:space="0" w:color="auto"/>
                                    <w:right w:val="none" w:sz="0" w:space="0" w:color="auto"/>
                                  </w:divBdr>
                                  <w:divsChild>
                                    <w:div w:id="13377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803854">
      <w:bodyDiv w:val="1"/>
      <w:marLeft w:val="0"/>
      <w:marRight w:val="0"/>
      <w:marTop w:val="0"/>
      <w:marBottom w:val="0"/>
      <w:divBdr>
        <w:top w:val="none" w:sz="0" w:space="0" w:color="auto"/>
        <w:left w:val="none" w:sz="0" w:space="0" w:color="auto"/>
        <w:bottom w:val="none" w:sz="0" w:space="0" w:color="auto"/>
        <w:right w:val="none" w:sz="0" w:space="0" w:color="auto"/>
      </w:divBdr>
      <w:divsChild>
        <w:div w:id="1722750945">
          <w:marLeft w:val="0"/>
          <w:marRight w:val="0"/>
          <w:marTop w:val="0"/>
          <w:marBottom w:val="0"/>
          <w:divBdr>
            <w:top w:val="none" w:sz="0" w:space="0" w:color="auto"/>
            <w:left w:val="none" w:sz="0" w:space="0" w:color="auto"/>
            <w:bottom w:val="none" w:sz="0" w:space="0" w:color="auto"/>
            <w:right w:val="none" w:sz="0" w:space="0" w:color="auto"/>
          </w:divBdr>
          <w:divsChild>
            <w:div w:id="1104695211">
              <w:marLeft w:val="0"/>
              <w:marRight w:val="0"/>
              <w:marTop w:val="0"/>
              <w:marBottom w:val="0"/>
              <w:divBdr>
                <w:top w:val="single" w:sz="6" w:space="15" w:color="333333"/>
                <w:left w:val="none" w:sz="0" w:space="0" w:color="auto"/>
                <w:bottom w:val="none" w:sz="0" w:space="0" w:color="auto"/>
                <w:right w:val="none" w:sz="0" w:space="0" w:color="auto"/>
              </w:divBdr>
              <w:divsChild>
                <w:div w:id="505485512">
                  <w:marLeft w:val="0"/>
                  <w:marRight w:val="0"/>
                  <w:marTop w:val="0"/>
                  <w:marBottom w:val="0"/>
                  <w:divBdr>
                    <w:top w:val="none" w:sz="0" w:space="0" w:color="auto"/>
                    <w:left w:val="none" w:sz="0" w:space="0" w:color="auto"/>
                    <w:bottom w:val="none" w:sz="0" w:space="0" w:color="auto"/>
                    <w:right w:val="none" w:sz="0" w:space="0" w:color="auto"/>
                  </w:divBdr>
                  <w:divsChild>
                    <w:div w:id="1668560477">
                      <w:marLeft w:val="0"/>
                      <w:marRight w:val="0"/>
                      <w:marTop w:val="0"/>
                      <w:marBottom w:val="0"/>
                      <w:divBdr>
                        <w:top w:val="none" w:sz="0" w:space="0" w:color="auto"/>
                        <w:left w:val="none" w:sz="0" w:space="0" w:color="auto"/>
                        <w:bottom w:val="none" w:sz="0" w:space="0" w:color="auto"/>
                        <w:right w:val="none" w:sz="0" w:space="0" w:color="auto"/>
                      </w:divBdr>
                      <w:divsChild>
                        <w:div w:id="167340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08835">
      <w:bodyDiv w:val="1"/>
      <w:marLeft w:val="0"/>
      <w:marRight w:val="0"/>
      <w:marTop w:val="0"/>
      <w:marBottom w:val="0"/>
      <w:divBdr>
        <w:top w:val="none" w:sz="0" w:space="0" w:color="auto"/>
        <w:left w:val="none" w:sz="0" w:space="0" w:color="auto"/>
        <w:bottom w:val="none" w:sz="0" w:space="0" w:color="auto"/>
        <w:right w:val="none" w:sz="0" w:space="0" w:color="auto"/>
      </w:divBdr>
      <w:divsChild>
        <w:div w:id="154492618">
          <w:marLeft w:val="0"/>
          <w:marRight w:val="0"/>
          <w:marTop w:val="0"/>
          <w:marBottom w:val="0"/>
          <w:divBdr>
            <w:top w:val="none" w:sz="0" w:space="0" w:color="auto"/>
            <w:left w:val="none" w:sz="0" w:space="0" w:color="auto"/>
            <w:bottom w:val="none" w:sz="0" w:space="0" w:color="auto"/>
            <w:right w:val="none" w:sz="0" w:space="0" w:color="auto"/>
          </w:divBdr>
          <w:divsChild>
            <w:div w:id="647638576">
              <w:marLeft w:val="0"/>
              <w:marRight w:val="0"/>
              <w:marTop w:val="0"/>
              <w:marBottom w:val="0"/>
              <w:divBdr>
                <w:top w:val="none" w:sz="0" w:space="0" w:color="auto"/>
                <w:left w:val="none" w:sz="0" w:space="0" w:color="auto"/>
                <w:bottom w:val="none" w:sz="0" w:space="0" w:color="auto"/>
                <w:right w:val="none" w:sz="0" w:space="0" w:color="auto"/>
              </w:divBdr>
              <w:divsChild>
                <w:div w:id="764375512">
                  <w:marLeft w:val="0"/>
                  <w:marRight w:val="0"/>
                  <w:marTop w:val="0"/>
                  <w:marBottom w:val="0"/>
                  <w:divBdr>
                    <w:top w:val="none" w:sz="0" w:space="0" w:color="auto"/>
                    <w:left w:val="none" w:sz="0" w:space="0" w:color="auto"/>
                    <w:bottom w:val="none" w:sz="0" w:space="0" w:color="auto"/>
                    <w:right w:val="none" w:sz="0" w:space="0" w:color="auto"/>
                  </w:divBdr>
                  <w:divsChild>
                    <w:div w:id="1492521259">
                      <w:marLeft w:val="0"/>
                      <w:marRight w:val="0"/>
                      <w:marTop w:val="0"/>
                      <w:marBottom w:val="0"/>
                      <w:divBdr>
                        <w:top w:val="none" w:sz="0" w:space="0" w:color="auto"/>
                        <w:left w:val="none" w:sz="0" w:space="0" w:color="auto"/>
                        <w:bottom w:val="none" w:sz="0" w:space="0" w:color="auto"/>
                        <w:right w:val="none" w:sz="0" w:space="0" w:color="auto"/>
                      </w:divBdr>
                      <w:divsChild>
                        <w:div w:id="40202853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417488406">
      <w:bodyDiv w:val="1"/>
      <w:marLeft w:val="0"/>
      <w:marRight w:val="0"/>
      <w:marTop w:val="0"/>
      <w:marBottom w:val="0"/>
      <w:divBdr>
        <w:top w:val="none" w:sz="0" w:space="0" w:color="auto"/>
        <w:left w:val="none" w:sz="0" w:space="0" w:color="auto"/>
        <w:bottom w:val="none" w:sz="0" w:space="0" w:color="auto"/>
        <w:right w:val="none" w:sz="0" w:space="0" w:color="auto"/>
      </w:divBdr>
      <w:divsChild>
        <w:div w:id="671420788">
          <w:marLeft w:val="0"/>
          <w:marRight w:val="0"/>
          <w:marTop w:val="0"/>
          <w:marBottom w:val="0"/>
          <w:divBdr>
            <w:top w:val="none" w:sz="0" w:space="0" w:color="auto"/>
            <w:left w:val="none" w:sz="0" w:space="0" w:color="auto"/>
            <w:bottom w:val="none" w:sz="0" w:space="0" w:color="auto"/>
            <w:right w:val="none" w:sz="0" w:space="0" w:color="auto"/>
          </w:divBdr>
          <w:divsChild>
            <w:div w:id="593512477">
              <w:marLeft w:val="0"/>
              <w:marRight w:val="0"/>
              <w:marTop w:val="0"/>
              <w:marBottom w:val="0"/>
              <w:divBdr>
                <w:top w:val="none" w:sz="0" w:space="0" w:color="auto"/>
                <w:left w:val="none" w:sz="0" w:space="0" w:color="auto"/>
                <w:bottom w:val="none" w:sz="0" w:space="0" w:color="auto"/>
                <w:right w:val="none" w:sz="0" w:space="0" w:color="auto"/>
              </w:divBdr>
              <w:divsChild>
                <w:div w:id="909732809">
                  <w:marLeft w:val="0"/>
                  <w:marRight w:val="0"/>
                  <w:marTop w:val="0"/>
                  <w:marBottom w:val="0"/>
                  <w:divBdr>
                    <w:top w:val="none" w:sz="0" w:space="0" w:color="auto"/>
                    <w:left w:val="none" w:sz="0" w:space="0" w:color="auto"/>
                    <w:bottom w:val="none" w:sz="0" w:space="0" w:color="auto"/>
                    <w:right w:val="none" w:sz="0" w:space="0" w:color="auto"/>
                  </w:divBdr>
                  <w:divsChild>
                    <w:div w:id="1317606042">
                      <w:marLeft w:val="0"/>
                      <w:marRight w:val="0"/>
                      <w:marTop w:val="0"/>
                      <w:marBottom w:val="0"/>
                      <w:divBdr>
                        <w:top w:val="none" w:sz="0" w:space="0" w:color="auto"/>
                        <w:left w:val="none" w:sz="0" w:space="0" w:color="auto"/>
                        <w:bottom w:val="none" w:sz="0" w:space="0" w:color="auto"/>
                        <w:right w:val="none" w:sz="0" w:space="0" w:color="auto"/>
                      </w:divBdr>
                      <w:divsChild>
                        <w:div w:id="80041579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424616107">
      <w:bodyDiv w:val="1"/>
      <w:marLeft w:val="0"/>
      <w:marRight w:val="0"/>
      <w:marTop w:val="0"/>
      <w:marBottom w:val="0"/>
      <w:divBdr>
        <w:top w:val="none" w:sz="0" w:space="0" w:color="auto"/>
        <w:left w:val="none" w:sz="0" w:space="0" w:color="auto"/>
        <w:bottom w:val="none" w:sz="0" w:space="0" w:color="auto"/>
        <w:right w:val="none" w:sz="0" w:space="0" w:color="auto"/>
      </w:divBdr>
      <w:divsChild>
        <w:div w:id="1340697264">
          <w:marLeft w:val="0"/>
          <w:marRight w:val="0"/>
          <w:marTop w:val="0"/>
          <w:marBottom w:val="0"/>
          <w:divBdr>
            <w:top w:val="none" w:sz="0" w:space="0" w:color="auto"/>
            <w:left w:val="none" w:sz="0" w:space="0" w:color="auto"/>
            <w:bottom w:val="none" w:sz="0" w:space="0" w:color="auto"/>
            <w:right w:val="none" w:sz="0" w:space="0" w:color="auto"/>
          </w:divBdr>
          <w:divsChild>
            <w:div w:id="250243715">
              <w:marLeft w:val="0"/>
              <w:marRight w:val="0"/>
              <w:marTop w:val="0"/>
              <w:marBottom w:val="0"/>
              <w:divBdr>
                <w:top w:val="none" w:sz="0" w:space="0" w:color="auto"/>
                <w:left w:val="none" w:sz="0" w:space="0" w:color="auto"/>
                <w:bottom w:val="none" w:sz="0" w:space="0" w:color="auto"/>
                <w:right w:val="none" w:sz="0" w:space="0" w:color="auto"/>
              </w:divBdr>
              <w:divsChild>
                <w:div w:id="2045521273">
                  <w:marLeft w:val="0"/>
                  <w:marRight w:val="0"/>
                  <w:marTop w:val="0"/>
                  <w:marBottom w:val="0"/>
                  <w:divBdr>
                    <w:top w:val="none" w:sz="0" w:space="0" w:color="auto"/>
                    <w:left w:val="none" w:sz="0" w:space="0" w:color="auto"/>
                    <w:bottom w:val="none" w:sz="0" w:space="0" w:color="auto"/>
                    <w:right w:val="none" w:sz="0" w:space="0" w:color="auto"/>
                  </w:divBdr>
                  <w:divsChild>
                    <w:div w:id="699091980">
                      <w:marLeft w:val="0"/>
                      <w:marRight w:val="0"/>
                      <w:marTop w:val="0"/>
                      <w:marBottom w:val="0"/>
                      <w:divBdr>
                        <w:top w:val="none" w:sz="0" w:space="0" w:color="auto"/>
                        <w:left w:val="none" w:sz="0" w:space="0" w:color="auto"/>
                        <w:bottom w:val="none" w:sz="0" w:space="0" w:color="auto"/>
                        <w:right w:val="none" w:sz="0" w:space="0" w:color="auto"/>
                      </w:divBdr>
                      <w:divsChild>
                        <w:div w:id="906066667">
                          <w:marLeft w:val="0"/>
                          <w:marRight w:val="0"/>
                          <w:marTop w:val="0"/>
                          <w:marBottom w:val="600"/>
                          <w:divBdr>
                            <w:top w:val="none" w:sz="0" w:space="0" w:color="auto"/>
                            <w:left w:val="none" w:sz="0" w:space="0" w:color="auto"/>
                            <w:bottom w:val="none" w:sz="0" w:space="0" w:color="auto"/>
                            <w:right w:val="none" w:sz="0" w:space="0" w:color="auto"/>
                          </w:divBdr>
                          <w:divsChild>
                            <w:div w:id="514348553">
                              <w:marLeft w:val="0"/>
                              <w:marRight w:val="0"/>
                              <w:marTop w:val="0"/>
                              <w:marBottom w:val="0"/>
                              <w:divBdr>
                                <w:top w:val="none" w:sz="0" w:space="0" w:color="auto"/>
                                <w:left w:val="none" w:sz="0" w:space="0" w:color="auto"/>
                                <w:bottom w:val="none" w:sz="0" w:space="0" w:color="auto"/>
                                <w:right w:val="none" w:sz="0" w:space="0" w:color="auto"/>
                              </w:divBdr>
                              <w:divsChild>
                                <w:div w:id="1704405242">
                                  <w:marLeft w:val="0"/>
                                  <w:marRight w:val="0"/>
                                  <w:marTop w:val="240"/>
                                  <w:marBottom w:val="240"/>
                                  <w:divBdr>
                                    <w:top w:val="none" w:sz="0" w:space="0" w:color="auto"/>
                                    <w:left w:val="none" w:sz="0" w:space="0" w:color="auto"/>
                                    <w:bottom w:val="none" w:sz="0" w:space="0" w:color="auto"/>
                                    <w:right w:val="none" w:sz="0" w:space="0" w:color="auto"/>
                                  </w:divBdr>
                                  <w:divsChild>
                                    <w:div w:id="312104312">
                                      <w:marLeft w:val="0"/>
                                      <w:marRight w:val="0"/>
                                      <w:marTop w:val="0"/>
                                      <w:marBottom w:val="0"/>
                                      <w:divBdr>
                                        <w:top w:val="none" w:sz="0" w:space="0" w:color="auto"/>
                                        <w:left w:val="none" w:sz="0" w:space="0" w:color="auto"/>
                                        <w:bottom w:val="none" w:sz="0" w:space="0" w:color="auto"/>
                                        <w:right w:val="none" w:sz="0" w:space="0" w:color="auto"/>
                                      </w:divBdr>
                                      <w:divsChild>
                                        <w:div w:id="1370757836">
                                          <w:marLeft w:val="0"/>
                                          <w:marRight w:val="0"/>
                                          <w:marTop w:val="0"/>
                                          <w:marBottom w:val="0"/>
                                          <w:divBdr>
                                            <w:top w:val="none" w:sz="0" w:space="0" w:color="auto"/>
                                            <w:left w:val="none" w:sz="0" w:space="0" w:color="auto"/>
                                            <w:bottom w:val="none" w:sz="0" w:space="0" w:color="auto"/>
                                            <w:right w:val="none" w:sz="0" w:space="0" w:color="auto"/>
                                          </w:divBdr>
                                        </w:div>
                                      </w:divsChild>
                                    </w:div>
                                    <w:div w:id="19960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110694">
      <w:bodyDiv w:val="1"/>
      <w:marLeft w:val="0"/>
      <w:marRight w:val="0"/>
      <w:marTop w:val="0"/>
      <w:marBottom w:val="0"/>
      <w:divBdr>
        <w:top w:val="none" w:sz="0" w:space="0" w:color="auto"/>
        <w:left w:val="none" w:sz="0" w:space="0" w:color="auto"/>
        <w:bottom w:val="none" w:sz="0" w:space="0" w:color="auto"/>
        <w:right w:val="none" w:sz="0" w:space="0" w:color="auto"/>
      </w:divBdr>
      <w:divsChild>
        <w:div w:id="1800104591">
          <w:marLeft w:val="0"/>
          <w:marRight w:val="0"/>
          <w:marTop w:val="0"/>
          <w:marBottom w:val="0"/>
          <w:divBdr>
            <w:top w:val="none" w:sz="0" w:space="0" w:color="auto"/>
            <w:left w:val="none" w:sz="0" w:space="0" w:color="auto"/>
            <w:bottom w:val="none" w:sz="0" w:space="0" w:color="auto"/>
            <w:right w:val="none" w:sz="0" w:space="0" w:color="auto"/>
          </w:divBdr>
          <w:divsChild>
            <w:div w:id="374349962">
              <w:marLeft w:val="0"/>
              <w:marRight w:val="0"/>
              <w:marTop w:val="0"/>
              <w:marBottom w:val="0"/>
              <w:divBdr>
                <w:top w:val="single" w:sz="6" w:space="15" w:color="333333"/>
                <w:left w:val="none" w:sz="0" w:space="0" w:color="auto"/>
                <w:bottom w:val="none" w:sz="0" w:space="0" w:color="auto"/>
                <w:right w:val="none" w:sz="0" w:space="0" w:color="auto"/>
              </w:divBdr>
              <w:divsChild>
                <w:div w:id="618488209">
                  <w:marLeft w:val="0"/>
                  <w:marRight w:val="0"/>
                  <w:marTop w:val="0"/>
                  <w:marBottom w:val="0"/>
                  <w:divBdr>
                    <w:top w:val="none" w:sz="0" w:space="0" w:color="auto"/>
                    <w:left w:val="none" w:sz="0" w:space="0" w:color="auto"/>
                    <w:bottom w:val="none" w:sz="0" w:space="0" w:color="auto"/>
                    <w:right w:val="none" w:sz="0" w:space="0" w:color="auto"/>
                  </w:divBdr>
                  <w:divsChild>
                    <w:div w:id="646982867">
                      <w:marLeft w:val="0"/>
                      <w:marRight w:val="0"/>
                      <w:marTop w:val="0"/>
                      <w:marBottom w:val="0"/>
                      <w:divBdr>
                        <w:top w:val="none" w:sz="0" w:space="0" w:color="auto"/>
                        <w:left w:val="none" w:sz="0" w:space="0" w:color="auto"/>
                        <w:bottom w:val="none" w:sz="0" w:space="0" w:color="auto"/>
                        <w:right w:val="none" w:sz="0" w:space="0" w:color="auto"/>
                      </w:divBdr>
                      <w:divsChild>
                        <w:div w:id="909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008784">
      <w:bodyDiv w:val="1"/>
      <w:marLeft w:val="0"/>
      <w:marRight w:val="0"/>
      <w:marTop w:val="0"/>
      <w:marBottom w:val="0"/>
      <w:divBdr>
        <w:top w:val="none" w:sz="0" w:space="0" w:color="auto"/>
        <w:left w:val="none" w:sz="0" w:space="0" w:color="auto"/>
        <w:bottom w:val="none" w:sz="0" w:space="0" w:color="auto"/>
        <w:right w:val="none" w:sz="0" w:space="0" w:color="auto"/>
      </w:divBdr>
      <w:divsChild>
        <w:div w:id="593175095">
          <w:marLeft w:val="0"/>
          <w:marRight w:val="0"/>
          <w:marTop w:val="0"/>
          <w:marBottom w:val="0"/>
          <w:divBdr>
            <w:top w:val="none" w:sz="0" w:space="0" w:color="auto"/>
            <w:left w:val="none" w:sz="0" w:space="0" w:color="auto"/>
            <w:bottom w:val="none" w:sz="0" w:space="0" w:color="auto"/>
            <w:right w:val="none" w:sz="0" w:space="0" w:color="auto"/>
          </w:divBdr>
          <w:divsChild>
            <w:div w:id="165871744">
              <w:marLeft w:val="0"/>
              <w:marRight w:val="0"/>
              <w:marTop w:val="0"/>
              <w:marBottom w:val="0"/>
              <w:divBdr>
                <w:top w:val="none" w:sz="0" w:space="0" w:color="auto"/>
                <w:left w:val="none" w:sz="0" w:space="0" w:color="auto"/>
                <w:bottom w:val="none" w:sz="0" w:space="0" w:color="auto"/>
                <w:right w:val="none" w:sz="0" w:space="0" w:color="auto"/>
              </w:divBdr>
              <w:divsChild>
                <w:div w:id="310062540">
                  <w:marLeft w:val="0"/>
                  <w:marRight w:val="0"/>
                  <w:marTop w:val="0"/>
                  <w:marBottom w:val="0"/>
                  <w:divBdr>
                    <w:top w:val="none" w:sz="0" w:space="0" w:color="auto"/>
                    <w:left w:val="none" w:sz="0" w:space="0" w:color="auto"/>
                    <w:bottom w:val="none" w:sz="0" w:space="0" w:color="auto"/>
                    <w:right w:val="none" w:sz="0" w:space="0" w:color="auto"/>
                  </w:divBdr>
                  <w:divsChild>
                    <w:div w:id="2110351271">
                      <w:marLeft w:val="0"/>
                      <w:marRight w:val="0"/>
                      <w:marTop w:val="0"/>
                      <w:marBottom w:val="0"/>
                      <w:divBdr>
                        <w:top w:val="none" w:sz="0" w:space="0" w:color="auto"/>
                        <w:left w:val="none" w:sz="0" w:space="0" w:color="auto"/>
                        <w:bottom w:val="none" w:sz="0" w:space="0" w:color="auto"/>
                        <w:right w:val="none" w:sz="0" w:space="0" w:color="auto"/>
                      </w:divBdr>
                      <w:divsChild>
                        <w:div w:id="2061778308">
                          <w:marLeft w:val="0"/>
                          <w:marRight w:val="0"/>
                          <w:marTop w:val="0"/>
                          <w:marBottom w:val="600"/>
                          <w:divBdr>
                            <w:top w:val="none" w:sz="0" w:space="0" w:color="auto"/>
                            <w:left w:val="none" w:sz="0" w:space="0" w:color="auto"/>
                            <w:bottom w:val="none" w:sz="0" w:space="0" w:color="auto"/>
                            <w:right w:val="none" w:sz="0" w:space="0" w:color="auto"/>
                          </w:divBdr>
                          <w:divsChild>
                            <w:div w:id="664237871">
                              <w:marLeft w:val="0"/>
                              <w:marRight w:val="0"/>
                              <w:marTop w:val="0"/>
                              <w:marBottom w:val="0"/>
                              <w:divBdr>
                                <w:top w:val="none" w:sz="0" w:space="0" w:color="auto"/>
                                <w:left w:val="none" w:sz="0" w:space="0" w:color="auto"/>
                                <w:bottom w:val="none" w:sz="0" w:space="0" w:color="auto"/>
                                <w:right w:val="none" w:sz="0" w:space="0" w:color="auto"/>
                              </w:divBdr>
                              <w:divsChild>
                                <w:div w:id="1657488116">
                                  <w:marLeft w:val="0"/>
                                  <w:marRight w:val="0"/>
                                  <w:marTop w:val="240"/>
                                  <w:marBottom w:val="240"/>
                                  <w:divBdr>
                                    <w:top w:val="none" w:sz="0" w:space="0" w:color="auto"/>
                                    <w:left w:val="none" w:sz="0" w:space="0" w:color="auto"/>
                                    <w:bottom w:val="none" w:sz="0" w:space="0" w:color="auto"/>
                                    <w:right w:val="none" w:sz="0" w:space="0" w:color="auto"/>
                                  </w:divBdr>
                                  <w:divsChild>
                                    <w:div w:id="2095516749">
                                      <w:marLeft w:val="0"/>
                                      <w:marRight w:val="0"/>
                                      <w:marTop w:val="0"/>
                                      <w:marBottom w:val="0"/>
                                      <w:divBdr>
                                        <w:top w:val="none" w:sz="0" w:space="0" w:color="auto"/>
                                        <w:left w:val="none" w:sz="0" w:space="0" w:color="auto"/>
                                        <w:bottom w:val="none" w:sz="0" w:space="0" w:color="auto"/>
                                        <w:right w:val="none" w:sz="0" w:space="0" w:color="auto"/>
                                      </w:divBdr>
                                      <w:divsChild>
                                        <w:div w:id="700983965">
                                          <w:marLeft w:val="0"/>
                                          <w:marRight w:val="0"/>
                                          <w:marTop w:val="0"/>
                                          <w:marBottom w:val="0"/>
                                          <w:divBdr>
                                            <w:top w:val="none" w:sz="0" w:space="0" w:color="auto"/>
                                            <w:left w:val="none" w:sz="0" w:space="0" w:color="auto"/>
                                            <w:bottom w:val="none" w:sz="0" w:space="0" w:color="auto"/>
                                            <w:right w:val="none" w:sz="0" w:space="0" w:color="auto"/>
                                          </w:divBdr>
                                        </w:div>
                                        <w:div w:id="1662276015">
                                          <w:marLeft w:val="0"/>
                                          <w:marRight w:val="0"/>
                                          <w:marTop w:val="0"/>
                                          <w:marBottom w:val="0"/>
                                          <w:divBdr>
                                            <w:top w:val="none" w:sz="0" w:space="0" w:color="auto"/>
                                            <w:left w:val="none" w:sz="0" w:space="0" w:color="auto"/>
                                            <w:bottom w:val="none" w:sz="0" w:space="0" w:color="auto"/>
                                            <w:right w:val="none" w:sz="0" w:space="0" w:color="auto"/>
                                          </w:divBdr>
                                        </w:div>
                                        <w:div w:id="17206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210697">
      <w:bodyDiv w:val="1"/>
      <w:marLeft w:val="0"/>
      <w:marRight w:val="0"/>
      <w:marTop w:val="0"/>
      <w:marBottom w:val="0"/>
      <w:divBdr>
        <w:top w:val="none" w:sz="0" w:space="0" w:color="auto"/>
        <w:left w:val="none" w:sz="0" w:space="0" w:color="auto"/>
        <w:bottom w:val="none" w:sz="0" w:space="0" w:color="auto"/>
        <w:right w:val="none" w:sz="0" w:space="0" w:color="auto"/>
      </w:divBdr>
      <w:divsChild>
        <w:div w:id="4287169">
          <w:marLeft w:val="0"/>
          <w:marRight w:val="0"/>
          <w:marTop w:val="0"/>
          <w:marBottom w:val="0"/>
          <w:divBdr>
            <w:top w:val="none" w:sz="0" w:space="0" w:color="auto"/>
            <w:left w:val="none" w:sz="0" w:space="0" w:color="auto"/>
            <w:bottom w:val="none" w:sz="0" w:space="0" w:color="auto"/>
            <w:right w:val="none" w:sz="0" w:space="0" w:color="auto"/>
          </w:divBdr>
          <w:divsChild>
            <w:div w:id="385640315">
              <w:marLeft w:val="0"/>
              <w:marRight w:val="0"/>
              <w:marTop w:val="0"/>
              <w:marBottom w:val="0"/>
              <w:divBdr>
                <w:top w:val="none" w:sz="0" w:space="0" w:color="auto"/>
                <w:left w:val="none" w:sz="0" w:space="0" w:color="auto"/>
                <w:bottom w:val="none" w:sz="0" w:space="0" w:color="auto"/>
                <w:right w:val="none" w:sz="0" w:space="0" w:color="auto"/>
              </w:divBdr>
              <w:divsChild>
                <w:div w:id="1721707070">
                  <w:marLeft w:val="0"/>
                  <w:marRight w:val="0"/>
                  <w:marTop w:val="0"/>
                  <w:marBottom w:val="0"/>
                  <w:divBdr>
                    <w:top w:val="none" w:sz="0" w:space="0" w:color="auto"/>
                    <w:left w:val="none" w:sz="0" w:space="0" w:color="auto"/>
                    <w:bottom w:val="none" w:sz="0" w:space="0" w:color="auto"/>
                    <w:right w:val="none" w:sz="0" w:space="0" w:color="auto"/>
                  </w:divBdr>
                  <w:divsChild>
                    <w:div w:id="1577132487">
                      <w:marLeft w:val="0"/>
                      <w:marRight w:val="0"/>
                      <w:marTop w:val="0"/>
                      <w:marBottom w:val="0"/>
                      <w:divBdr>
                        <w:top w:val="none" w:sz="0" w:space="0" w:color="auto"/>
                        <w:left w:val="none" w:sz="0" w:space="0" w:color="auto"/>
                        <w:bottom w:val="none" w:sz="0" w:space="0" w:color="auto"/>
                        <w:right w:val="none" w:sz="0" w:space="0" w:color="auto"/>
                      </w:divBdr>
                      <w:divsChild>
                        <w:div w:id="1369405961">
                          <w:marLeft w:val="0"/>
                          <w:marRight w:val="0"/>
                          <w:marTop w:val="0"/>
                          <w:marBottom w:val="0"/>
                          <w:divBdr>
                            <w:top w:val="none" w:sz="0" w:space="0" w:color="auto"/>
                            <w:left w:val="none" w:sz="0" w:space="0" w:color="auto"/>
                            <w:bottom w:val="none" w:sz="0" w:space="0" w:color="auto"/>
                            <w:right w:val="none" w:sz="0" w:space="0" w:color="auto"/>
                          </w:divBdr>
                          <w:divsChild>
                            <w:div w:id="791440807">
                              <w:marLeft w:val="0"/>
                              <w:marRight w:val="0"/>
                              <w:marTop w:val="300"/>
                              <w:marBottom w:val="225"/>
                              <w:divBdr>
                                <w:top w:val="single" w:sz="6" w:space="0" w:color="DDDDDD"/>
                                <w:left w:val="single" w:sz="6" w:space="0" w:color="DDDDDD"/>
                                <w:bottom w:val="single" w:sz="6" w:space="0" w:color="DDDDDD"/>
                                <w:right w:val="single" w:sz="6" w:space="0" w:color="DDDDDD"/>
                              </w:divBdr>
                              <w:divsChild>
                                <w:div w:id="301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298866">
      <w:bodyDiv w:val="1"/>
      <w:marLeft w:val="0"/>
      <w:marRight w:val="0"/>
      <w:marTop w:val="0"/>
      <w:marBottom w:val="0"/>
      <w:divBdr>
        <w:top w:val="none" w:sz="0" w:space="0" w:color="auto"/>
        <w:left w:val="none" w:sz="0" w:space="0" w:color="auto"/>
        <w:bottom w:val="none" w:sz="0" w:space="0" w:color="auto"/>
        <w:right w:val="none" w:sz="0" w:space="0" w:color="auto"/>
      </w:divBdr>
    </w:div>
    <w:div w:id="565143005">
      <w:bodyDiv w:val="1"/>
      <w:marLeft w:val="0"/>
      <w:marRight w:val="0"/>
      <w:marTop w:val="0"/>
      <w:marBottom w:val="0"/>
      <w:divBdr>
        <w:top w:val="none" w:sz="0" w:space="0" w:color="auto"/>
        <w:left w:val="none" w:sz="0" w:space="0" w:color="auto"/>
        <w:bottom w:val="none" w:sz="0" w:space="0" w:color="auto"/>
        <w:right w:val="none" w:sz="0" w:space="0" w:color="auto"/>
      </w:divBdr>
      <w:divsChild>
        <w:div w:id="803694366">
          <w:marLeft w:val="0"/>
          <w:marRight w:val="0"/>
          <w:marTop w:val="0"/>
          <w:marBottom w:val="0"/>
          <w:divBdr>
            <w:top w:val="none" w:sz="0" w:space="0" w:color="auto"/>
            <w:left w:val="none" w:sz="0" w:space="0" w:color="auto"/>
            <w:bottom w:val="none" w:sz="0" w:space="0" w:color="auto"/>
            <w:right w:val="none" w:sz="0" w:space="0" w:color="auto"/>
          </w:divBdr>
          <w:divsChild>
            <w:div w:id="1605112201">
              <w:marLeft w:val="-225"/>
              <w:marRight w:val="-225"/>
              <w:marTop w:val="0"/>
              <w:marBottom w:val="0"/>
              <w:divBdr>
                <w:top w:val="none" w:sz="0" w:space="0" w:color="auto"/>
                <w:left w:val="none" w:sz="0" w:space="0" w:color="auto"/>
                <w:bottom w:val="none" w:sz="0" w:space="0" w:color="auto"/>
                <w:right w:val="none" w:sz="0" w:space="0" w:color="auto"/>
              </w:divBdr>
              <w:divsChild>
                <w:div w:id="18813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197207">
      <w:bodyDiv w:val="1"/>
      <w:marLeft w:val="0"/>
      <w:marRight w:val="0"/>
      <w:marTop w:val="0"/>
      <w:marBottom w:val="0"/>
      <w:divBdr>
        <w:top w:val="none" w:sz="0" w:space="0" w:color="auto"/>
        <w:left w:val="none" w:sz="0" w:space="0" w:color="auto"/>
        <w:bottom w:val="none" w:sz="0" w:space="0" w:color="auto"/>
        <w:right w:val="none" w:sz="0" w:space="0" w:color="auto"/>
      </w:divBdr>
      <w:divsChild>
        <w:div w:id="418139259">
          <w:marLeft w:val="0"/>
          <w:marRight w:val="0"/>
          <w:marTop w:val="0"/>
          <w:marBottom w:val="0"/>
          <w:divBdr>
            <w:top w:val="none" w:sz="0" w:space="0" w:color="auto"/>
            <w:left w:val="none" w:sz="0" w:space="0" w:color="auto"/>
            <w:bottom w:val="none" w:sz="0" w:space="0" w:color="auto"/>
            <w:right w:val="none" w:sz="0" w:space="0" w:color="auto"/>
          </w:divBdr>
          <w:divsChild>
            <w:div w:id="446847990">
              <w:marLeft w:val="0"/>
              <w:marRight w:val="0"/>
              <w:marTop w:val="0"/>
              <w:marBottom w:val="0"/>
              <w:divBdr>
                <w:top w:val="none" w:sz="0" w:space="0" w:color="auto"/>
                <w:left w:val="none" w:sz="0" w:space="0" w:color="auto"/>
                <w:bottom w:val="none" w:sz="0" w:space="0" w:color="auto"/>
                <w:right w:val="none" w:sz="0" w:space="0" w:color="auto"/>
              </w:divBdr>
              <w:divsChild>
                <w:div w:id="568812238">
                  <w:marLeft w:val="0"/>
                  <w:marRight w:val="0"/>
                  <w:marTop w:val="0"/>
                  <w:marBottom w:val="0"/>
                  <w:divBdr>
                    <w:top w:val="none" w:sz="0" w:space="0" w:color="auto"/>
                    <w:left w:val="none" w:sz="0" w:space="0" w:color="auto"/>
                    <w:bottom w:val="none" w:sz="0" w:space="0" w:color="auto"/>
                    <w:right w:val="none" w:sz="0" w:space="0" w:color="auto"/>
                  </w:divBdr>
                  <w:divsChild>
                    <w:div w:id="1379166486">
                      <w:marLeft w:val="0"/>
                      <w:marRight w:val="0"/>
                      <w:marTop w:val="0"/>
                      <w:marBottom w:val="0"/>
                      <w:divBdr>
                        <w:top w:val="none" w:sz="0" w:space="0" w:color="auto"/>
                        <w:left w:val="none" w:sz="0" w:space="0" w:color="auto"/>
                        <w:bottom w:val="none" w:sz="0" w:space="0" w:color="auto"/>
                        <w:right w:val="none" w:sz="0" w:space="0" w:color="auto"/>
                      </w:divBdr>
                      <w:divsChild>
                        <w:div w:id="693657669">
                          <w:marLeft w:val="0"/>
                          <w:marRight w:val="0"/>
                          <w:marTop w:val="0"/>
                          <w:marBottom w:val="600"/>
                          <w:divBdr>
                            <w:top w:val="none" w:sz="0" w:space="0" w:color="auto"/>
                            <w:left w:val="none" w:sz="0" w:space="0" w:color="auto"/>
                            <w:bottom w:val="none" w:sz="0" w:space="0" w:color="auto"/>
                            <w:right w:val="none" w:sz="0" w:space="0" w:color="auto"/>
                          </w:divBdr>
                          <w:divsChild>
                            <w:div w:id="1241136664">
                              <w:marLeft w:val="0"/>
                              <w:marRight w:val="0"/>
                              <w:marTop w:val="0"/>
                              <w:marBottom w:val="0"/>
                              <w:divBdr>
                                <w:top w:val="none" w:sz="0" w:space="0" w:color="auto"/>
                                <w:left w:val="none" w:sz="0" w:space="0" w:color="auto"/>
                                <w:bottom w:val="none" w:sz="0" w:space="0" w:color="auto"/>
                                <w:right w:val="none" w:sz="0" w:space="0" w:color="auto"/>
                              </w:divBdr>
                              <w:divsChild>
                                <w:div w:id="1819565241">
                                  <w:marLeft w:val="0"/>
                                  <w:marRight w:val="0"/>
                                  <w:marTop w:val="240"/>
                                  <w:marBottom w:val="240"/>
                                  <w:divBdr>
                                    <w:top w:val="none" w:sz="0" w:space="0" w:color="auto"/>
                                    <w:left w:val="none" w:sz="0" w:space="0" w:color="auto"/>
                                    <w:bottom w:val="none" w:sz="0" w:space="0" w:color="auto"/>
                                    <w:right w:val="none" w:sz="0" w:space="0" w:color="auto"/>
                                  </w:divBdr>
                                  <w:divsChild>
                                    <w:div w:id="10227944">
                                      <w:marLeft w:val="0"/>
                                      <w:marRight w:val="0"/>
                                      <w:marTop w:val="0"/>
                                      <w:marBottom w:val="0"/>
                                      <w:divBdr>
                                        <w:top w:val="none" w:sz="0" w:space="0" w:color="auto"/>
                                        <w:left w:val="none" w:sz="0" w:space="0" w:color="auto"/>
                                        <w:bottom w:val="none" w:sz="0" w:space="0" w:color="auto"/>
                                        <w:right w:val="none" w:sz="0" w:space="0" w:color="auto"/>
                                      </w:divBdr>
                                    </w:div>
                                    <w:div w:id="249777767">
                                      <w:marLeft w:val="0"/>
                                      <w:marRight w:val="0"/>
                                      <w:marTop w:val="0"/>
                                      <w:marBottom w:val="0"/>
                                      <w:divBdr>
                                        <w:top w:val="none" w:sz="0" w:space="0" w:color="auto"/>
                                        <w:left w:val="none" w:sz="0" w:space="0" w:color="auto"/>
                                        <w:bottom w:val="none" w:sz="0" w:space="0" w:color="auto"/>
                                        <w:right w:val="none" w:sz="0" w:space="0" w:color="auto"/>
                                      </w:divBdr>
                                    </w:div>
                                    <w:div w:id="598222663">
                                      <w:marLeft w:val="0"/>
                                      <w:marRight w:val="0"/>
                                      <w:marTop w:val="0"/>
                                      <w:marBottom w:val="0"/>
                                      <w:divBdr>
                                        <w:top w:val="none" w:sz="0" w:space="0" w:color="auto"/>
                                        <w:left w:val="none" w:sz="0" w:space="0" w:color="auto"/>
                                        <w:bottom w:val="none" w:sz="0" w:space="0" w:color="auto"/>
                                        <w:right w:val="none" w:sz="0" w:space="0" w:color="auto"/>
                                      </w:divBdr>
                                    </w:div>
                                    <w:div w:id="785587056">
                                      <w:marLeft w:val="0"/>
                                      <w:marRight w:val="0"/>
                                      <w:marTop w:val="0"/>
                                      <w:marBottom w:val="0"/>
                                      <w:divBdr>
                                        <w:top w:val="none" w:sz="0" w:space="0" w:color="auto"/>
                                        <w:left w:val="none" w:sz="0" w:space="0" w:color="auto"/>
                                        <w:bottom w:val="none" w:sz="0" w:space="0" w:color="auto"/>
                                        <w:right w:val="none" w:sz="0" w:space="0" w:color="auto"/>
                                      </w:divBdr>
                                    </w:div>
                                    <w:div w:id="1452280242">
                                      <w:marLeft w:val="0"/>
                                      <w:marRight w:val="0"/>
                                      <w:marTop w:val="0"/>
                                      <w:marBottom w:val="0"/>
                                      <w:divBdr>
                                        <w:top w:val="none" w:sz="0" w:space="0" w:color="auto"/>
                                        <w:left w:val="none" w:sz="0" w:space="0" w:color="auto"/>
                                        <w:bottom w:val="none" w:sz="0" w:space="0" w:color="auto"/>
                                        <w:right w:val="none" w:sz="0" w:space="0" w:color="auto"/>
                                      </w:divBdr>
                                    </w:div>
                                    <w:div w:id="1575385051">
                                      <w:marLeft w:val="0"/>
                                      <w:marRight w:val="0"/>
                                      <w:marTop w:val="0"/>
                                      <w:marBottom w:val="0"/>
                                      <w:divBdr>
                                        <w:top w:val="none" w:sz="0" w:space="0" w:color="auto"/>
                                        <w:left w:val="none" w:sz="0" w:space="0" w:color="auto"/>
                                        <w:bottom w:val="none" w:sz="0" w:space="0" w:color="auto"/>
                                        <w:right w:val="none" w:sz="0" w:space="0" w:color="auto"/>
                                      </w:divBdr>
                                    </w:div>
                                    <w:div w:id="1655183481">
                                      <w:marLeft w:val="0"/>
                                      <w:marRight w:val="0"/>
                                      <w:marTop w:val="0"/>
                                      <w:marBottom w:val="0"/>
                                      <w:divBdr>
                                        <w:top w:val="none" w:sz="0" w:space="0" w:color="auto"/>
                                        <w:left w:val="none" w:sz="0" w:space="0" w:color="auto"/>
                                        <w:bottom w:val="none" w:sz="0" w:space="0" w:color="auto"/>
                                        <w:right w:val="none" w:sz="0" w:space="0" w:color="auto"/>
                                      </w:divBdr>
                                    </w:div>
                                    <w:div w:id="1743285759">
                                      <w:marLeft w:val="0"/>
                                      <w:marRight w:val="0"/>
                                      <w:marTop w:val="0"/>
                                      <w:marBottom w:val="0"/>
                                      <w:divBdr>
                                        <w:top w:val="none" w:sz="0" w:space="0" w:color="auto"/>
                                        <w:left w:val="none" w:sz="0" w:space="0" w:color="auto"/>
                                        <w:bottom w:val="none" w:sz="0" w:space="0" w:color="auto"/>
                                        <w:right w:val="none" w:sz="0" w:space="0" w:color="auto"/>
                                      </w:divBdr>
                                      <w:divsChild>
                                        <w:div w:id="156650994">
                                          <w:marLeft w:val="0"/>
                                          <w:marRight w:val="0"/>
                                          <w:marTop w:val="0"/>
                                          <w:marBottom w:val="0"/>
                                          <w:divBdr>
                                            <w:top w:val="none" w:sz="0" w:space="0" w:color="auto"/>
                                            <w:left w:val="none" w:sz="0" w:space="0" w:color="auto"/>
                                            <w:bottom w:val="none" w:sz="0" w:space="0" w:color="auto"/>
                                            <w:right w:val="none" w:sz="0" w:space="0" w:color="auto"/>
                                          </w:divBdr>
                                        </w:div>
                                        <w:div w:id="624314844">
                                          <w:marLeft w:val="0"/>
                                          <w:marRight w:val="0"/>
                                          <w:marTop w:val="0"/>
                                          <w:marBottom w:val="0"/>
                                          <w:divBdr>
                                            <w:top w:val="none" w:sz="0" w:space="0" w:color="auto"/>
                                            <w:left w:val="none" w:sz="0" w:space="0" w:color="auto"/>
                                            <w:bottom w:val="none" w:sz="0" w:space="0" w:color="auto"/>
                                            <w:right w:val="none" w:sz="0" w:space="0" w:color="auto"/>
                                          </w:divBdr>
                                        </w:div>
                                        <w:div w:id="1395617836">
                                          <w:marLeft w:val="0"/>
                                          <w:marRight w:val="0"/>
                                          <w:marTop w:val="0"/>
                                          <w:marBottom w:val="0"/>
                                          <w:divBdr>
                                            <w:top w:val="none" w:sz="0" w:space="0" w:color="auto"/>
                                            <w:left w:val="none" w:sz="0" w:space="0" w:color="auto"/>
                                            <w:bottom w:val="none" w:sz="0" w:space="0" w:color="auto"/>
                                            <w:right w:val="none" w:sz="0" w:space="0" w:color="auto"/>
                                          </w:divBdr>
                                        </w:div>
                                        <w:div w:id="2082558404">
                                          <w:marLeft w:val="0"/>
                                          <w:marRight w:val="0"/>
                                          <w:marTop w:val="0"/>
                                          <w:marBottom w:val="0"/>
                                          <w:divBdr>
                                            <w:top w:val="none" w:sz="0" w:space="0" w:color="auto"/>
                                            <w:left w:val="none" w:sz="0" w:space="0" w:color="auto"/>
                                            <w:bottom w:val="none" w:sz="0" w:space="0" w:color="auto"/>
                                            <w:right w:val="none" w:sz="0" w:space="0" w:color="auto"/>
                                          </w:divBdr>
                                        </w:div>
                                      </w:divsChild>
                                    </w:div>
                                    <w:div w:id="1760977610">
                                      <w:marLeft w:val="0"/>
                                      <w:marRight w:val="0"/>
                                      <w:marTop w:val="0"/>
                                      <w:marBottom w:val="0"/>
                                      <w:divBdr>
                                        <w:top w:val="none" w:sz="0" w:space="0" w:color="auto"/>
                                        <w:left w:val="none" w:sz="0" w:space="0" w:color="auto"/>
                                        <w:bottom w:val="none" w:sz="0" w:space="0" w:color="auto"/>
                                        <w:right w:val="none" w:sz="0" w:space="0" w:color="auto"/>
                                      </w:divBdr>
                                    </w:div>
                                    <w:div w:id="1862670708">
                                      <w:marLeft w:val="0"/>
                                      <w:marRight w:val="0"/>
                                      <w:marTop w:val="0"/>
                                      <w:marBottom w:val="0"/>
                                      <w:divBdr>
                                        <w:top w:val="none" w:sz="0" w:space="0" w:color="auto"/>
                                        <w:left w:val="none" w:sz="0" w:space="0" w:color="auto"/>
                                        <w:bottom w:val="none" w:sz="0" w:space="0" w:color="auto"/>
                                        <w:right w:val="none" w:sz="0" w:space="0" w:color="auto"/>
                                      </w:divBdr>
                                    </w:div>
                                    <w:div w:id="18985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704368">
      <w:bodyDiv w:val="1"/>
      <w:marLeft w:val="0"/>
      <w:marRight w:val="0"/>
      <w:marTop w:val="0"/>
      <w:marBottom w:val="0"/>
      <w:divBdr>
        <w:top w:val="none" w:sz="0" w:space="0" w:color="auto"/>
        <w:left w:val="none" w:sz="0" w:space="0" w:color="auto"/>
        <w:bottom w:val="none" w:sz="0" w:space="0" w:color="auto"/>
        <w:right w:val="none" w:sz="0" w:space="0" w:color="auto"/>
      </w:divBdr>
      <w:divsChild>
        <w:div w:id="2111587137">
          <w:marLeft w:val="0"/>
          <w:marRight w:val="0"/>
          <w:marTop w:val="0"/>
          <w:marBottom w:val="0"/>
          <w:divBdr>
            <w:top w:val="none" w:sz="0" w:space="0" w:color="auto"/>
            <w:left w:val="none" w:sz="0" w:space="0" w:color="auto"/>
            <w:bottom w:val="none" w:sz="0" w:space="0" w:color="auto"/>
            <w:right w:val="none" w:sz="0" w:space="0" w:color="auto"/>
          </w:divBdr>
          <w:divsChild>
            <w:div w:id="2133471275">
              <w:marLeft w:val="-225"/>
              <w:marRight w:val="-225"/>
              <w:marTop w:val="0"/>
              <w:marBottom w:val="0"/>
              <w:divBdr>
                <w:top w:val="none" w:sz="0" w:space="0" w:color="auto"/>
                <w:left w:val="none" w:sz="0" w:space="0" w:color="auto"/>
                <w:bottom w:val="none" w:sz="0" w:space="0" w:color="auto"/>
                <w:right w:val="none" w:sz="0" w:space="0" w:color="auto"/>
              </w:divBdr>
              <w:divsChild>
                <w:div w:id="44376984">
                  <w:marLeft w:val="0"/>
                  <w:marRight w:val="0"/>
                  <w:marTop w:val="0"/>
                  <w:marBottom w:val="0"/>
                  <w:divBdr>
                    <w:top w:val="none" w:sz="0" w:space="0" w:color="auto"/>
                    <w:left w:val="none" w:sz="0" w:space="0" w:color="auto"/>
                    <w:bottom w:val="none" w:sz="0" w:space="0" w:color="auto"/>
                    <w:right w:val="none" w:sz="0" w:space="0" w:color="auto"/>
                  </w:divBdr>
                  <w:divsChild>
                    <w:div w:id="445080409">
                      <w:marLeft w:val="0"/>
                      <w:marRight w:val="0"/>
                      <w:marTop w:val="0"/>
                      <w:marBottom w:val="900"/>
                      <w:divBdr>
                        <w:top w:val="none" w:sz="0" w:space="0" w:color="auto"/>
                        <w:left w:val="none" w:sz="0" w:space="0" w:color="auto"/>
                        <w:bottom w:val="none" w:sz="0" w:space="0" w:color="auto"/>
                        <w:right w:val="none" w:sz="0" w:space="0" w:color="auto"/>
                      </w:divBdr>
                      <w:divsChild>
                        <w:div w:id="820385240">
                          <w:marLeft w:val="0"/>
                          <w:marRight w:val="0"/>
                          <w:marTop w:val="300"/>
                          <w:marBottom w:val="300"/>
                          <w:divBdr>
                            <w:top w:val="single" w:sz="6" w:space="15" w:color="EEEEEE"/>
                            <w:left w:val="single" w:sz="36" w:space="15" w:color="EEEEEE"/>
                            <w:bottom w:val="single" w:sz="6" w:space="15" w:color="EEEEEE"/>
                            <w:right w:val="single" w:sz="6" w:space="15" w:color="EEEEEE"/>
                          </w:divBdr>
                        </w:div>
                      </w:divsChild>
                    </w:div>
                  </w:divsChild>
                </w:div>
              </w:divsChild>
            </w:div>
          </w:divsChild>
        </w:div>
      </w:divsChild>
    </w:div>
    <w:div w:id="659038562">
      <w:bodyDiv w:val="1"/>
      <w:marLeft w:val="0"/>
      <w:marRight w:val="0"/>
      <w:marTop w:val="0"/>
      <w:marBottom w:val="0"/>
      <w:divBdr>
        <w:top w:val="none" w:sz="0" w:space="0" w:color="auto"/>
        <w:left w:val="none" w:sz="0" w:space="0" w:color="auto"/>
        <w:bottom w:val="none" w:sz="0" w:space="0" w:color="auto"/>
        <w:right w:val="none" w:sz="0" w:space="0" w:color="auto"/>
      </w:divBdr>
      <w:divsChild>
        <w:div w:id="1054621865">
          <w:marLeft w:val="0"/>
          <w:marRight w:val="0"/>
          <w:marTop w:val="600"/>
          <w:marBottom w:val="600"/>
          <w:divBdr>
            <w:top w:val="none" w:sz="0" w:space="0" w:color="auto"/>
            <w:left w:val="none" w:sz="0" w:space="0" w:color="auto"/>
            <w:bottom w:val="none" w:sz="0" w:space="0" w:color="auto"/>
            <w:right w:val="none" w:sz="0" w:space="0" w:color="auto"/>
          </w:divBdr>
          <w:divsChild>
            <w:div w:id="2092385386">
              <w:marLeft w:val="0"/>
              <w:marRight w:val="0"/>
              <w:marTop w:val="0"/>
              <w:marBottom w:val="0"/>
              <w:divBdr>
                <w:top w:val="none" w:sz="0" w:space="0" w:color="auto"/>
                <w:left w:val="none" w:sz="0" w:space="0" w:color="auto"/>
                <w:bottom w:val="none" w:sz="0" w:space="0" w:color="auto"/>
                <w:right w:val="none" w:sz="0" w:space="0" w:color="auto"/>
              </w:divBdr>
              <w:divsChild>
                <w:div w:id="320164599">
                  <w:marLeft w:val="0"/>
                  <w:marRight w:val="0"/>
                  <w:marTop w:val="0"/>
                  <w:marBottom w:val="0"/>
                  <w:divBdr>
                    <w:top w:val="none" w:sz="0" w:space="0" w:color="auto"/>
                    <w:left w:val="none" w:sz="0" w:space="0" w:color="auto"/>
                    <w:bottom w:val="none" w:sz="0" w:space="0" w:color="auto"/>
                    <w:right w:val="none" w:sz="0" w:space="0" w:color="auto"/>
                  </w:divBdr>
                  <w:divsChild>
                    <w:div w:id="1226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750837">
      <w:bodyDiv w:val="1"/>
      <w:marLeft w:val="0"/>
      <w:marRight w:val="0"/>
      <w:marTop w:val="0"/>
      <w:marBottom w:val="0"/>
      <w:divBdr>
        <w:top w:val="none" w:sz="0" w:space="0" w:color="auto"/>
        <w:left w:val="none" w:sz="0" w:space="0" w:color="auto"/>
        <w:bottom w:val="none" w:sz="0" w:space="0" w:color="auto"/>
        <w:right w:val="none" w:sz="0" w:space="0" w:color="auto"/>
      </w:divBdr>
    </w:div>
    <w:div w:id="794715983">
      <w:bodyDiv w:val="1"/>
      <w:marLeft w:val="0"/>
      <w:marRight w:val="0"/>
      <w:marTop w:val="0"/>
      <w:marBottom w:val="0"/>
      <w:divBdr>
        <w:top w:val="none" w:sz="0" w:space="0" w:color="auto"/>
        <w:left w:val="none" w:sz="0" w:space="0" w:color="auto"/>
        <w:bottom w:val="none" w:sz="0" w:space="0" w:color="auto"/>
        <w:right w:val="none" w:sz="0" w:space="0" w:color="auto"/>
      </w:divBdr>
    </w:div>
    <w:div w:id="810252257">
      <w:bodyDiv w:val="1"/>
      <w:marLeft w:val="0"/>
      <w:marRight w:val="0"/>
      <w:marTop w:val="0"/>
      <w:marBottom w:val="0"/>
      <w:divBdr>
        <w:top w:val="none" w:sz="0" w:space="0" w:color="auto"/>
        <w:left w:val="none" w:sz="0" w:space="0" w:color="auto"/>
        <w:bottom w:val="none" w:sz="0" w:space="0" w:color="auto"/>
        <w:right w:val="none" w:sz="0" w:space="0" w:color="auto"/>
      </w:divBdr>
      <w:divsChild>
        <w:div w:id="123013742">
          <w:marLeft w:val="0"/>
          <w:marRight w:val="0"/>
          <w:marTop w:val="0"/>
          <w:marBottom w:val="0"/>
          <w:divBdr>
            <w:top w:val="none" w:sz="0" w:space="0" w:color="auto"/>
            <w:left w:val="none" w:sz="0" w:space="0" w:color="auto"/>
            <w:bottom w:val="none" w:sz="0" w:space="0" w:color="auto"/>
            <w:right w:val="none" w:sz="0" w:space="0" w:color="auto"/>
          </w:divBdr>
          <w:divsChild>
            <w:div w:id="333264269">
              <w:marLeft w:val="-225"/>
              <w:marRight w:val="-225"/>
              <w:marTop w:val="0"/>
              <w:marBottom w:val="0"/>
              <w:divBdr>
                <w:top w:val="none" w:sz="0" w:space="0" w:color="auto"/>
                <w:left w:val="none" w:sz="0" w:space="0" w:color="auto"/>
                <w:bottom w:val="none" w:sz="0" w:space="0" w:color="auto"/>
                <w:right w:val="none" w:sz="0" w:space="0" w:color="auto"/>
              </w:divBdr>
              <w:divsChild>
                <w:div w:id="514731889">
                  <w:marLeft w:val="0"/>
                  <w:marRight w:val="0"/>
                  <w:marTop w:val="0"/>
                  <w:marBottom w:val="0"/>
                  <w:divBdr>
                    <w:top w:val="none" w:sz="0" w:space="0" w:color="auto"/>
                    <w:left w:val="none" w:sz="0" w:space="0" w:color="auto"/>
                    <w:bottom w:val="none" w:sz="0" w:space="0" w:color="auto"/>
                    <w:right w:val="none" w:sz="0" w:space="0" w:color="auto"/>
                  </w:divBdr>
                  <w:divsChild>
                    <w:div w:id="1223981979">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824584360">
      <w:bodyDiv w:val="1"/>
      <w:marLeft w:val="0"/>
      <w:marRight w:val="0"/>
      <w:marTop w:val="0"/>
      <w:marBottom w:val="0"/>
      <w:divBdr>
        <w:top w:val="none" w:sz="0" w:space="0" w:color="auto"/>
        <w:left w:val="none" w:sz="0" w:space="0" w:color="auto"/>
        <w:bottom w:val="none" w:sz="0" w:space="0" w:color="auto"/>
        <w:right w:val="none" w:sz="0" w:space="0" w:color="auto"/>
      </w:divBdr>
    </w:div>
    <w:div w:id="829253555">
      <w:bodyDiv w:val="1"/>
      <w:marLeft w:val="0"/>
      <w:marRight w:val="0"/>
      <w:marTop w:val="0"/>
      <w:marBottom w:val="0"/>
      <w:divBdr>
        <w:top w:val="none" w:sz="0" w:space="0" w:color="auto"/>
        <w:left w:val="none" w:sz="0" w:space="0" w:color="auto"/>
        <w:bottom w:val="none" w:sz="0" w:space="0" w:color="auto"/>
        <w:right w:val="none" w:sz="0" w:space="0" w:color="auto"/>
      </w:divBdr>
    </w:div>
    <w:div w:id="850755032">
      <w:bodyDiv w:val="1"/>
      <w:marLeft w:val="0"/>
      <w:marRight w:val="0"/>
      <w:marTop w:val="0"/>
      <w:marBottom w:val="0"/>
      <w:divBdr>
        <w:top w:val="none" w:sz="0" w:space="0" w:color="auto"/>
        <w:left w:val="none" w:sz="0" w:space="0" w:color="auto"/>
        <w:bottom w:val="none" w:sz="0" w:space="0" w:color="auto"/>
        <w:right w:val="none" w:sz="0" w:space="0" w:color="auto"/>
      </w:divBdr>
      <w:divsChild>
        <w:div w:id="153692604">
          <w:marLeft w:val="0"/>
          <w:marRight w:val="0"/>
          <w:marTop w:val="0"/>
          <w:marBottom w:val="0"/>
          <w:divBdr>
            <w:top w:val="none" w:sz="0" w:space="0" w:color="auto"/>
            <w:left w:val="none" w:sz="0" w:space="0" w:color="auto"/>
            <w:bottom w:val="none" w:sz="0" w:space="0" w:color="auto"/>
            <w:right w:val="none" w:sz="0" w:space="0" w:color="auto"/>
          </w:divBdr>
          <w:divsChild>
            <w:div w:id="1614433419">
              <w:marLeft w:val="0"/>
              <w:marRight w:val="0"/>
              <w:marTop w:val="0"/>
              <w:marBottom w:val="0"/>
              <w:divBdr>
                <w:top w:val="single" w:sz="6" w:space="15" w:color="333333"/>
                <w:left w:val="none" w:sz="0" w:space="0" w:color="auto"/>
                <w:bottom w:val="none" w:sz="0" w:space="0" w:color="auto"/>
                <w:right w:val="none" w:sz="0" w:space="0" w:color="auto"/>
              </w:divBdr>
              <w:divsChild>
                <w:div w:id="309097206">
                  <w:marLeft w:val="0"/>
                  <w:marRight w:val="0"/>
                  <w:marTop w:val="0"/>
                  <w:marBottom w:val="0"/>
                  <w:divBdr>
                    <w:top w:val="none" w:sz="0" w:space="0" w:color="auto"/>
                    <w:left w:val="none" w:sz="0" w:space="0" w:color="auto"/>
                    <w:bottom w:val="none" w:sz="0" w:space="0" w:color="auto"/>
                    <w:right w:val="none" w:sz="0" w:space="0" w:color="auto"/>
                  </w:divBdr>
                  <w:divsChild>
                    <w:div w:id="1306665813">
                      <w:marLeft w:val="0"/>
                      <w:marRight w:val="0"/>
                      <w:marTop w:val="0"/>
                      <w:marBottom w:val="0"/>
                      <w:divBdr>
                        <w:top w:val="none" w:sz="0" w:space="0" w:color="auto"/>
                        <w:left w:val="none" w:sz="0" w:space="0" w:color="auto"/>
                        <w:bottom w:val="none" w:sz="0" w:space="0" w:color="auto"/>
                        <w:right w:val="none" w:sz="0" w:space="0" w:color="auto"/>
                      </w:divBdr>
                      <w:divsChild>
                        <w:div w:id="1157453939">
                          <w:marLeft w:val="0"/>
                          <w:marRight w:val="0"/>
                          <w:marTop w:val="0"/>
                          <w:marBottom w:val="0"/>
                          <w:divBdr>
                            <w:top w:val="none" w:sz="0" w:space="0" w:color="auto"/>
                            <w:left w:val="none" w:sz="0" w:space="0" w:color="auto"/>
                            <w:bottom w:val="none" w:sz="0" w:space="0" w:color="auto"/>
                            <w:right w:val="none" w:sz="0" w:space="0" w:color="auto"/>
                          </w:divBdr>
                          <w:divsChild>
                            <w:div w:id="811947883">
                              <w:marLeft w:val="0"/>
                              <w:marRight w:val="0"/>
                              <w:marTop w:val="240"/>
                              <w:marBottom w:val="240"/>
                              <w:divBdr>
                                <w:top w:val="none" w:sz="0" w:space="0" w:color="auto"/>
                                <w:left w:val="none" w:sz="0" w:space="0" w:color="auto"/>
                                <w:bottom w:val="none" w:sz="0" w:space="0" w:color="auto"/>
                                <w:right w:val="none" w:sz="0" w:space="0" w:color="auto"/>
                              </w:divBdr>
                              <w:divsChild>
                                <w:div w:id="930701386">
                                  <w:marLeft w:val="0"/>
                                  <w:marRight w:val="0"/>
                                  <w:marTop w:val="0"/>
                                  <w:marBottom w:val="0"/>
                                  <w:divBdr>
                                    <w:top w:val="none" w:sz="0" w:space="0" w:color="auto"/>
                                    <w:left w:val="none" w:sz="0" w:space="0" w:color="auto"/>
                                    <w:bottom w:val="none" w:sz="0" w:space="0" w:color="auto"/>
                                    <w:right w:val="none" w:sz="0" w:space="0" w:color="auto"/>
                                  </w:divBdr>
                                  <w:divsChild>
                                    <w:div w:id="450629167">
                                      <w:marLeft w:val="0"/>
                                      <w:marRight w:val="0"/>
                                      <w:marTop w:val="0"/>
                                      <w:marBottom w:val="0"/>
                                      <w:divBdr>
                                        <w:top w:val="none" w:sz="0" w:space="0" w:color="auto"/>
                                        <w:left w:val="none" w:sz="0" w:space="0" w:color="auto"/>
                                        <w:bottom w:val="none" w:sz="0" w:space="0" w:color="auto"/>
                                        <w:right w:val="none" w:sz="0" w:space="0" w:color="auto"/>
                                      </w:divBdr>
                                    </w:div>
                                  </w:divsChild>
                                </w:div>
                                <w:div w:id="2066443764">
                                  <w:marLeft w:val="0"/>
                                  <w:marRight w:val="0"/>
                                  <w:marTop w:val="0"/>
                                  <w:marBottom w:val="0"/>
                                  <w:divBdr>
                                    <w:top w:val="none" w:sz="0" w:space="0" w:color="auto"/>
                                    <w:left w:val="none" w:sz="0" w:space="0" w:color="auto"/>
                                    <w:bottom w:val="none" w:sz="0" w:space="0" w:color="auto"/>
                                    <w:right w:val="none" w:sz="0" w:space="0" w:color="auto"/>
                                  </w:divBdr>
                                  <w:divsChild>
                                    <w:div w:id="7584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777377">
      <w:bodyDiv w:val="1"/>
      <w:marLeft w:val="0"/>
      <w:marRight w:val="0"/>
      <w:marTop w:val="0"/>
      <w:marBottom w:val="0"/>
      <w:divBdr>
        <w:top w:val="none" w:sz="0" w:space="0" w:color="auto"/>
        <w:left w:val="none" w:sz="0" w:space="0" w:color="auto"/>
        <w:bottom w:val="none" w:sz="0" w:space="0" w:color="auto"/>
        <w:right w:val="none" w:sz="0" w:space="0" w:color="auto"/>
      </w:divBdr>
      <w:divsChild>
        <w:div w:id="936913184">
          <w:marLeft w:val="0"/>
          <w:marRight w:val="0"/>
          <w:marTop w:val="0"/>
          <w:marBottom w:val="0"/>
          <w:divBdr>
            <w:top w:val="none" w:sz="0" w:space="0" w:color="auto"/>
            <w:left w:val="none" w:sz="0" w:space="0" w:color="auto"/>
            <w:bottom w:val="none" w:sz="0" w:space="0" w:color="auto"/>
            <w:right w:val="none" w:sz="0" w:space="0" w:color="auto"/>
          </w:divBdr>
          <w:divsChild>
            <w:div w:id="1960598042">
              <w:marLeft w:val="0"/>
              <w:marRight w:val="0"/>
              <w:marTop w:val="0"/>
              <w:marBottom w:val="0"/>
              <w:divBdr>
                <w:top w:val="none" w:sz="0" w:space="0" w:color="auto"/>
                <w:left w:val="none" w:sz="0" w:space="0" w:color="auto"/>
                <w:bottom w:val="none" w:sz="0" w:space="0" w:color="auto"/>
                <w:right w:val="none" w:sz="0" w:space="0" w:color="auto"/>
              </w:divBdr>
              <w:divsChild>
                <w:div w:id="643046952">
                  <w:marLeft w:val="0"/>
                  <w:marRight w:val="0"/>
                  <w:marTop w:val="0"/>
                  <w:marBottom w:val="0"/>
                  <w:divBdr>
                    <w:top w:val="none" w:sz="0" w:space="0" w:color="auto"/>
                    <w:left w:val="none" w:sz="0" w:space="0" w:color="auto"/>
                    <w:bottom w:val="none" w:sz="0" w:space="0" w:color="auto"/>
                    <w:right w:val="none" w:sz="0" w:space="0" w:color="auto"/>
                  </w:divBdr>
                  <w:divsChild>
                    <w:div w:id="1225261664">
                      <w:marLeft w:val="0"/>
                      <w:marRight w:val="0"/>
                      <w:marTop w:val="0"/>
                      <w:marBottom w:val="0"/>
                      <w:divBdr>
                        <w:top w:val="none" w:sz="0" w:space="0" w:color="auto"/>
                        <w:left w:val="none" w:sz="0" w:space="0" w:color="auto"/>
                        <w:bottom w:val="none" w:sz="0" w:space="0" w:color="auto"/>
                        <w:right w:val="none" w:sz="0" w:space="0" w:color="auto"/>
                      </w:divBdr>
                      <w:divsChild>
                        <w:div w:id="1068386204">
                          <w:marLeft w:val="0"/>
                          <w:marRight w:val="0"/>
                          <w:marTop w:val="0"/>
                          <w:marBottom w:val="0"/>
                          <w:divBdr>
                            <w:top w:val="none" w:sz="0" w:space="0" w:color="auto"/>
                            <w:left w:val="none" w:sz="0" w:space="0" w:color="auto"/>
                            <w:bottom w:val="none" w:sz="0" w:space="0" w:color="auto"/>
                            <w:right w:val="none" w:sz="0" w:space="0" w:color="auto"/>
                          </w:divBdr>
                          <w:divsChild>
                            <w:div w:id="703143012">
                              <w:marLeft w:val="0"/>
                              <w:marRight w:val="0"/>
                              <w:marTop w:val="300"/>
                              <w:marBottom w:val="225"/>
                              <w:divBdr>
                                <w:top w:val="single" w:sz="6" w:space="0" w:color="DDDDDD"/>
                                <w:left w:val="single" w:sz="6" w:space="0" w:color="DDDDDD"/>
                                <w:bottom w:val="single" w:sz="6" w:space="0" w:color="DDDDDD"/>
                                <w:right w:val="single" w:sz="6" w:space="0" w:color="DDDDDD"/>
                              </w:divBdr>
                              <w:divsChild>
                                <w:div w:id="99943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900911">
      <w:bodyDiv w:val="1"/>
      <w:marLeft w:val="0"/>
      <w:marRight w:val="0"/>
      <w:marTop w:val="0"/>
      <w:marBottom w:val="0"/>
      <w:divBdr>
        <w:top w:val="none" w:sz="0" w:space="0" w:color="auto"/>
        <w:left w:val="none" w:sz="0" w:space="0" w:color="auto"/>
        <w:bottom w:val="none" w:sz="0" w:space="0" w:color="auto"/>
        <w:right w:val="none" w:sz="0" w:space="0" w:color="auto"/>
      </w:divBdr>
      <w:divsChild>
        <w:div w:id="1472405984">
          <w:marLeft w:val="0"/>
          <w:marRight w:val="0"/>
          <w:marTop w:val="0"/>
          <w:marBottom w:val="0"/>
          <w:divBdr>
            <w:top w:val="none" w:sz="0" w:space="0" w:color="auto"/>
            <w:left w:val="none" w:sz="0" w:space="0" w:color="auto"/>
            <w:bottom w:val="none" w:sz="0" w:space="0" w:color="auto"/>
            <w:right w:val="none" w:sz="0" w:space="0" w:color="auto"/>
          </w:divBdr>
          <w:divsChild>
            <w:div w:id="1757171930">
              <w:marLeft w:val="-225"/>
              <w:marRight w:val="-225"/>
              <w:marTop w:val="0"/>
              <w:marBottom w:val="0"/>
              <w:divBdr>
                <w:top w:val="none" w:sz="0" w:space="0" w:color="auto"/>
                <w:left w:val="none" w:sz="0" w:space="0" w:color="auto"/>
                <w:bottom w:val="none" w:sz="0" w:space="0" w:color="auto"/>
                <w:right w:val="none" w:sz="0" w:space="0" w:color="auto"/>
              </w:divBdr>
              <w:divsChild>
                <w:div w:id="486288573">
                  <w:marLeft w:val="0"/>
                  <w:marRight w:val="0"/>
                  <w:marTop w:val="0"/>
                  <w:marBottom w:val="0"/>
                  <w:divBdr>
                    <w:top w:val="none" w:sz="0" w:space="0" w:color="auto"/>
                    <w:left w:val="none" w:sz="0" w:space="0" w:color="auto"/>
                    <w:bottom w:val="none" w:sz="0" w:space="0" w:color="auto"/>
                    <w:right w:val="none" w:sz="0" w:space="0" w:color="auto"/>
                  </w:divBdr>
                  <w:divsChild>
                    <w:div w:id="13265554">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891159871">
      <w:bodyDiv w:val="1"/>
      <w:marLeft w:val="0"/>
      <w:marRight w:val="0"/>
      <w:marTop w:val="0"/>
      <w:marBottom w:val="0"/>
      <w:divBdr>
        <w:top w:val="none" w:sz="0" w:space="0" w:color="auto"/>
        <w:left w:val="none" w:sz="0" w:space="0" w:color="auto"/>
        <w:bottom w:val="none" w:sz="0" w:space="0" w:color="auto"/>
        <w:right w:val="none" w:sz="0" w:space="0" w:color="auto"/>
      </w:divBdr>
      <w:divsChild>
        <w:div w:id="466700107">
          <w:marLeft w:val="0"/>
          <w:marRight w:val="0"/>
          <w:marTop w:val="0"/>
          <w:marBottom w:val="0"/>
          <w:divBdr>
            <w:top w:val="none" w:sz="0" w:space="0" w:color="auto"/>
            <w:left w:val="none" w:sz="0" w:space="0" w:color="auto"/>
            <w:bottom w:val="none" w:sz="0" w:space="0" w:color="auto"/>
            <w:right w:val="none" w:sz="0" w:space="0" w:color="auto"/>
          </w:divBdr>
          <w:divsChild>
            <w:div w:id="477302622">
              <w:marLeft w:val="0"/>
              <w:marRight w:val="0"/>
              <w:marTop w:val="0"/>
              <w:marBottom w:val="0"/>
              <w:divBdr>
                <w:top w:val="single" w:sz="6" w:space="15" w:color="333333"/>
                <w:left w:val="none" w:sz="0" w:space="0" w:color="auto"/>
                <w:bottom w:val="none" w:sz="0" w:space="0" w:color="auto"/>
                <w:right w:val="none" w:sz="0" w:space="0" w:color="auto"/>
              </w:divBdr>
              <w:divsChild>
                <w:div w:id="1026640371">
                  <w:marLeft w:val="0"/>
                  <w:marRight w:val="0"/>
                  <w:marTop w:val="0"/>
                  <w:marBottom w:val="0"/>
                  <w:divBdr>
                    <w:top w:val="none" w:sz="0" w:space="0" w:color="auto"/>
                    <w:left w:val="none" w:sz="0" w:space="0" w:color="auto"/>
                    <w:bottom w:val="none" w:sz="0" w:space="0" w:color="auto"/>
                    <w:right w:val="none" w:sz="0" w:space="0" w:color="auto"/>
                  </w:divBdr>
                  <w:divsChild>
                    <w:div w:id="1078946638">
                      <w:marLeft w:val="0"/>
                      <w:marRight w:val="0"/>
                      <w:marTop w:val="0"/>
                      <w:marBottom w:val="0"/>
                      <w:divBdr>
                        <w:top w:val="none" w:sz="0" w:space="0" w:color="auto"/>
                        <w:left w:val="none" w:sz="0" w:space="0" w:color="auto"/>
                        <w:bottom w:val="none" w:sz="0" w:space="0" w:color="auto"/>
                        <w:right w:val="none" w:sz="0" w:space="0" w:color="auto"/>
                      </w:divBdr>
                      <w:divsChild>
                        <w:div w:id="12303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913307">
      <w:bodyDiv w:val="1"/>
      <w:marLeft w:val="0"/>
      <w:marRight w:val="0"/>
      <w:marTop w:val="0"/>
      <w:marBottom w:val="0"/>
      <w:divBdr>
        <w:top w:val="none" w:sz="0" w:space="0" w:color="auto"/>
        <w:left w:val="none" w:sz="0" w:space="0" w:color="auto"/>
        <w:bottom w:val="none" w:sz="0" w:space="0" w:color="auto"/>
        <w:right w:val="none" w:sz="0" w:space="0" w:color="auto"/>
      </w:divBdr>
      <w:divsChild>
        <w:div w:id="900822469">
          <w:marLeft w:val="0"/>
          <w:marRight w:val="0"/>
          <w:marTop w:val="0"/>
          <w:marBottom w:val="0"/>
          <w:divBdr>
            <w:top w:val="none" w:sz="0" w:space="0" w:color="auto"/>
            <w:left w:val="none" w:sz="0" w:space="0" w:color="auto"/>
            <w:bottom w:val="none" w:sz="0" w:space="0" w:color="auto"/>
            <w:right w:val="none" w:sz="0" w:space="0" w:color="auto"/>
          </w:divBdr>
          <w:divsChild>
            <w:div w:id="893809236">
              <w:marLeft w:val="-225"/>
              <w:marRight w:val="-225"/>
              <w:marTop w:val="0"/>
              <w:marBottom w:val="0"/>
              <w:divBdr>
                <w:top w:val="none" w:sz="0" w:space="0" w:color="auto"/>
                <w:left w:val="none" w:sz="0" w:space="0" w:color="auto"/>
                <w:bottom w:val="none" w:sz="0" w:space="0" w:color="auto"/>
                <w:right w:val="none" w:sz="0" w:space="0" w:color="auto"/>
              </w:divBdr>
              <w:divsChild>
                <w:div w:id="188952400">
                  <w:marLeft w:val="0"/>
                  <w:marRight w:val="0"/>
                  <w:marTop w:val="0"/>
                  <w:marBottom w:val="0"/>
                  <w:divBdr>
                    <w:top w:val="none" w:sz="0" w:space="0" w:color="auto"/>
                    <w:left w:val="none" w:sz="0" w:space="0" w:color="auto"/>
                    <w:bottom w:val="none" w:sz="0" w:space="0" w:color="auto"/>
                    <w:right w:val="none" w:sz="0" w:space="0" w:color="auto"/>
                  </w:divBdr>
                  <w:divsChild>
                    <w:div w:id="1065491935">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947204144">
      <w:bodyDiv w:val="1"/>
      <w:marLeft w:val="0"/>
      <w:marRight w:val="0"/>
      <w:marTop w:val="0"/>
      <w:marBottom w:val="0"/>
      <w:divBdr>
        <w:top w:val="none" w:sz="0" w:space="0" w:color="auto"/>
        <w:left w:val="none" w:sz="0" w:space="0" w:color="auto"/>
        <w:bottom w:val="none" w:sz="0" w:space="0" w:color="auto"/>
        <w:right w:val="none" w:sz="0" w:space="0" w:color="auto"/>
      </w:divBdr>
      <w:divsChild>
        <w:div w:id="1758401849">
          <w:marLeft w:val="0"/>
          <w:marRight w:val="0"/>
          <w:marTop w:val="0"/>
          <w:marBottom w:val="0"/>
          <w:divBdr>
            <w:top w:val="none" w:sz="0" w:space="0" w:color="auto"/>
            <w:left w:val="none" w:sz="0" w:space="0" w:color="auto"/>
            <w:bottom w:val="none" w:sz="0" w:space="0" w:color="auto"/>
            <w:right w:val="none" w:sz="0" w:space="0" w:color="auto"/>
          </w:divBdr>
          <w:divsChild>
            <w:div w:id="1930264371">
              <w:marLeft w:val="0"/>
              <w:marRight w:val="0"/>
              <w:marTop w:val="0"/>
              <w:marBottom w:val="0"/>
              <w:divBdr>
                <w:top w:val="single" w:sz="6" w:space="15" w:color="333333"/>
                <w:left w:val="none" w:sz="0" w:space="0" w:color="auto"/>
                <w:bottom w:val="none" w:sz="0" w:space="0" w:color="auto"/>
                <w:right w:val="none" w:sz="0" w:space="0" w:color="auto"/>
              </w:divBdr>
              <w:divsChild>
                <w:div w:id="698358505">
                  <w:marLeft w:val="0"/>
                  <w:marRight w:val="0"/>
                  <w:marTop w:val="0"/>
                  <w:marBottom w:val="0"/>
                  <w:divBdr>
                    <w:top w:val="none" w:sz="0" w:space="0" w:color="auto"/>
                    <w:left w:val="none" w:sz="0" w:space="0" w:color="auto"/>
                    <w:bottom w:val="none" w:sz="0" w:space="0" w:color="auto"/>
                    <w:right w:val="none" w:sz="0" w:space="0" w:color="auto"/>
                  </w:divBdr>
                  <w:divsChild>
                    <w:div w:id="1894269657">
                      <w:marLeft w:val="0"/>
                      <w:marRight w:val="0"/>
                      <w:marTop w:val="0"/>
                      <w:marBottom w:val="0"/>
                      <w:divBdr>
                        <w:top w:val="none" w:sz="0" w:space="0" w:color="auto"/>
                        <w:left w:val="none" w:sz="0" w:space="0" w:color="auto"/>
                        <w:bottom w:val="none" w:sz="0" w:space="0" w:color="auto"/>
                        <w:right w:val="none" w:sz="0" w:space="0" w:color="auto"/>
                      </w:divBdr>
                      <w:divsChild>
                        <w:div w:id="281425600">
                          <w:marLeft w:val="0"/>
                          <w:marRight w:val="0"/>
                          <w:marTop w:val="0"/>
                          <w:marBottom w:val="0"/>
                          <w:divBdr>
                            <w:top w:val="none" w:sz="0" w:space="0" w:color="auto"/>
                            <w:left w:val="none" w:sz="0" w:space="0" w:color="auto"/>
                            <w:bottom w:val="none" w:sz="0" w:space="0" w:color="auto"/>
                            <w:right w:val="none" w:sz="0" w:space="0" w:color="auto"/>
                          </w:divBdr>
                          <w:divsChild>
                            <w:div w:id="736367331">
                              <w:marLeft w:val="0"/>
                              <w:marRight w:val="0"/>
                              <w:marTop w:val="240"/>
                              <w:marBottom w:val="240"/>
                              <w:divBdr>
                                <w:top w:val="none" w:sz="0" w:space="0" w:color="auto"/>
                                <w:left w:val="none" w:sz="0" w:space="0" w:color="auto"/>
                                <w:bottom w:val="none" w:sz="0" w:space="0" w:color="auto"/>
                                <w:right w:val="none" w:sz="0" w:space="0" w:color="auto"/>
                              </w:divBdr>
                              <w:divsChild>
                                <w:div w:id="153957681">
                                  <w:marLeft w:val="0"/>
                                  <w:marRight w:val="0"/>
                                  <w:marTop w:val="0"/>
                                  <w:marBottom w:val="0"/>
                                  <w:divBdr>
                                    <w:top w:val="none" w:sz="0" w:space="0" w:color="auto"/>
                                    <w:left w:val="none" w:sz="0" w:space="0" w:color="auto"/>
                                    <w:bottom w:val="none" w:sz="0" w:space="0" w:color="auto"/>
                                    <w:right w:val="none" w:sz="0" w:space="0" w:color="auto"/>
                                  </w:divBdr>
                                  <w:divsChild>
                                    <w:div w:id="1540623458">
                                      <w:marLeft w:val="0"/>
                                      <w:marRight w:val="0"/>
                                      <w:marTop w:val="0"/>
                                      <w:marBottom w:val="0"/>
                                      <w:divBdr>
                                        <w:top w:val="none" w:sz="0" w:space="0" w:color="auto"/>
                                        <w:left w:val="none" w:sz="0" w:space="0" w:color="auto"/>
                                        <w:bottom w:val="none" w:sz="0" w:space="0" w:color="auto"/>
                                        <w:right w:val="none" w:sz="0" w:space="0" w:color="auto"/>
                                      </w:divBdr>
                                    </w:div>
                                  </w:divsChild>
                                </w:div>
                                <w:div w:id="686491534">
                                  <w:marLeft w:val="0"/>
                                  <w:marRight w:val="0"/>
                                  <w:marTop w:val="0"/>
                                  <w:marBottom w:val="0"/>
                                  <w:divBdr>
                                    <w:top w:val="none" w:sz="0" w:space="0" w:color="auto"/>
                                    <w:left w:val="none" w:sz="0" w:space="0" w:color="auto"/>
                                    <w:bottom w:val="none" w:sz="0" w:space="0" w:color="auto"/>
                                    <w:right w:val="none" w:sz="0" w:space="0" w:color="auto"/>
                                  </w:divBdr>
                                  <w:divsChild>
                                    <w:div w:id="9608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600430">
      <w:bodyDiv w:val="1"/>
      <w:marLeft w:val="0"/>
      <w:marRight w:val="0"/>
      <w:marTop w:val="0"/>
      <w:marBottom w:val="0"/>
      <w:divBdr>
        <w:top w:val="none" w:sz="0" w:space="0" w:color="auto"/>
        <w:left w:val="none" w:sz="0" w:space="0" w:color="auto"/>
        <w:bottom w:val="none" w:sz="0" w:space="0" w:color="auto"/>
        <w:right w:val="none" w:sz="0" w:space="0" w:color="auto"/>
      </w:divBdr>
      <w:divsChild>
        <w:div w:id="696084005">
          <w:marLeft w:val="0"/>
          <w:marRight w:val="0"/>
          <w:marTop w:val="0"/>
          <w:marBottom w:val="0"/>
          <w:divBdr>
            <w:top w:val="none" w:sz="0" w:space="0" w:color="auto"/>
            <w:left w:val="none" w:sz="0" w:space="0" w:color="auto"/>
            <w:bottom w:val="none" w:sz="0" w:space="0" w:color="auto"/>
            <w:right w:val="none" w:sz="0" w:space="0" w:color="auto"/>
          </w:divBdr>
          <w:divsChild>
            <w:div w:id="1376657601">
              <w:marLeft w:val="0"/>
              <w:marRight w:val="0"/>
              <w:marTop w:val="0"/>
              <w:marBottom w:val="0"/>
              <w:divBdr>
                <w:top w:val="single" w:sz="6" w:space="15" w:color="333333"/>
                <w:left w:val="none" w:sz="0" w:space="0" w:color="auto"/>
                <w:bottom w:val="none" w:sz="0" w:space="0" w:color="auto"/>
                <w:right w:val="none" w:sz="0" w:space="0" w:color="auto"/>
              </w:divBdr>
              <w:divsChild>
                <w:div w:id="1239822735">
                  <w:marLeft w:val="0"/>
                  <w:marRight w:val="0"/>
                  <w:marTop w:val="0"/>
                  <w:marBottom w:val="0"/>
                  <w:divBdr>
                    <w:top w:val="none" w:sz="0" w:space="0" w:color="auto"/>
                    <w:left w:val="none" w:sz="0" w:space="0" w:color="auto"/>
                    <w:bottom w:val="none" w:sz="0" w:space="0" w:color="auto"/>
                    <w:right w:val="none" w:sz="0" w:space="0" w:color="auto"/>
                  </w:divBdr>
                  <w:divsChild>
                    <w:div w:id="2063209245">
                      <w:marLeft w:val="0"/>
                      <w:marRight w:val="0"/>
                      <w:marTop w:val="0"/>
                      <w:marBottom w:val="0"/>
                      <w:divBdr>
                        <w:top w:val="none" w:sz="0" w:space="0" w:color="auto"/>
                        <w:left w:val="none" w:sz="0" w:space="0" w:color="auto"/>
                        <w:bottom w:val="none" w:sz="0" w:space="0" w:color="auto"/>
                        <w:right w:val="none" w:sz="0" w:space="0" w:color="auto"/>
                      </w:divBdr>
                      <w:divsChild>
                        <w:div w:id="1440293046">
                          <w:marLeft w:val="0"/>
                          <w:marRight w:val="0"/>
                          <w:marTop w:val="0"/>
                          <w:marBottom w:val="0"/>
                          <w:divBdr>
                            <w:top w:val="none" w:sz="0" w:space="0" w:color="auto"/>
                            <w:left w:val="none" w:sz="0" w:space="0" w:color="auto"/>
                            <w:bottom w:val="none" w:sz="0" w:space="0" w:color="auto"/>
                            <w:right w:val="none" w:sz="0" w:space="0" w:color="auto"/>
                          </w:divBdr>
                          <w:divsChild>
                            <w:div w:id="574049975">
                              <w:marLeft w:val="0"/>
                              <w:marRight w:val="0"/>
                              <w:marTop w:val="240"/>
                              <w:marBottom w:val="240"/>
                              <w:divBdr>
                                <w:top w:val="none" w:sz="0" w:space="0" w:color="auto"/>
                                <w:left w:val="none" w:sz="0" w:space="0" w:color="auto"/>
                                <w:bottom w:val="none" w:sz="0" w:space="0" w:color="auto"/>
                                <w:right w:val="none" w:sz="0" w:space="0" w:color="auto"/>
                              </w:divBdr>
                              <w:divsChild>
                                <w:div w:id="605622970">
                                  <w:marLeft w:val="0"/>
                                  <w:marRight w:val="0"/>
                                  <w:marTop w:val="0"/>
                                  <w:marBottom w:val="0"/>
                                  <w:divBdr>
                                    <w:top w:val="none" w:sz="0" w:space="0" w:color="auto"/>
                                    <w:left w:val="none" w:sz="0" w:space="0" w:color="auto"/>
                                    <w:bottom w:val="none" w:sz="0" w:space="0" w:color="auto"/>
                                    <w:right w:val="none" w:sz="0" w:space="0" w:color="auto"/>
                                  </w:divBdr>
                                  <w:divsChild>
                                    <w:div w:id="1227643711">
                                      <w:marLeft w:val="0"/>
                                      <w:marRight w:val="0"/>
                                      <w:marTop w:val="0"/>
                                      <w:marBottom w:val="0"/>
                                      <w:divBdr>
                                        <w:top w:val="none" w:sz="0" w:space="0" w:color="auto"/>
                                        <w:left w:val="none" w:sz="0" w:space="0" w:color="auto"/>
                                        <w:bottom w:val="none" w:sz="0" w:space="0" w:color="auto"/>
                                        <w:right w:val="none" w:sz="0" w:space="0" w:color="auto"/>
                                      </w:divBdr>
                                    </w:div>
                                  </w:divsChild>
                                </w:div>
                                <w:div w:id="752044309">
                                  <w:marLeft w:val="0"/>
                                  <w:marRight w:val="0"/>
                                  <w:marTop w:val="0"/>
                                  <w:marBottom w:val="0"/>
                                  <w:divBdr>
                                    <w:top w:val="none" w:sz="0" w:space="0" w:color="auto"/>
                                    <w:left w:val="none" w:sz="0" w:space="0" w:color="auto"/>
                                    <w:bottom w:val="none" w:sz="0" w:space="0" w:color="auto"/>
                                    <w:right w:val="none" w:sz="0" w:space="0" w:color="auto"/>
                                  </w:divBdr>
                                  <w:divsChild>
                                    <w:div w:id="1966353742">
                                      <w:marLeft w:val="0"/>
                                      <w:marRight w:val="0"/>
                                      <w:marTop w:val="0"/>
                                      <w:marBottom w:val="0"/>
                                      <w:divBdr>
                                        <w:top w:val="none" w:sz="0" w:space="0" w:color="auto"/>
                                        <w:left w:val="none" w:sz="0" w:space="0" w:color="auto"/>
                                        <w:bottom w:val="none" w:sz="0" w:space="0" w:color="auto"/>
                                        <w:right w:val="none" w:sz="0" w:space="0" w:color="auto"/>
                                      </w:divBdr>
                                    </w:div>
                                  </w:divsChild>
                                </w:div>
                                <w:div w:id="1777749147">
                                  <w:marLeft w:val="0"/>
                                  <w:marRight w:val="0"/>
                                  <w:marTop w:val="0"/>
                                  <w:marBottom w:val="0"/>
                                  <w:divBdr>
                                    <w:top w:val="none" w:sz="0" w:space="0" w:color="auto"/>
                                    <w:left w:val="none" w:sz="0" w:space="0" w:color="auto"/>
                                    <w:bottom w:val="none" w:sz="0" w:space="0" w:color="auto"/>
                                    <w:right w:val="none" w:sz="0" w:space="0" w:color="auto"/>
                                  </w:divBdr>
                                  <w:divsChild>
                                    <w:div w:id="1625188769">
                                      <w:marLeft w:val="0"/>
                                      <w:marRight w:val="0"/>
                                      <w:marTop w:val="0"/>
                                      <w:marBottom w:val="0"/>
                                      <w:divBdr>
                                        <w:top w:val="none" w:sz="0" w:space="0" w:color="auto"/>
                                        <w:left w:val="none" w:sz="0" w:space="0" w:color="auto"/>
                                        <w:bottom w:val="none" w:sz="0" w:space="0" w:color="auto"/>
                                        <w:right w:val="none" w:sz="0" w:space="0" w:color="auto"/>
                                      </w:divBdr>
                                    </w:div>
                                  </w:divsChild>
                                </w:div>
                                <w:div w:id="1828739888">
                                  <w:marLeft w:val="0"/>
                                  <w:marRight w:val="0"/>
                                  <w:marTop w:val="0"/>
                                  <w:marBottom w:val="0"/>
                                  <w:divBdr>
                                    <w:top w:val="none" w:sz="0" w:space="0" w:color="auto"/>
                                    <w:left w:val="none" w:sz="0" w:space="0" w:color="auto"/>
                                    <w:bottom w:val="none" w:sz="0" w:space="0" w:color="auto"/>
                                    <w:right w:val="none" w:sz="0" w:space="0" w:color="auto"/>
                                  </w:divBdr>
                                  <w:divsChild>
                                    <w:div w:id="479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554665">
      <w:bodyDiv w:val="1"/>
      <w:marLeft w:val="0"/>
      <w:marRight w:val="0"/>
      <w:marTop w:val="0"/>
      <w:marBottom w:val="0"/>
      <w:divBdr>
        <w:top w:val="none" w:sz="0" w:space="0" w:color="auto"/>
        <w:left w:val="none" w:sz="0" w:space="0" w:color="auto"/>
        <w:bottom w:val="none" w:sz="0" w:space="0" w:color="auto"/>
        <w:right w:val="none" w:sz="0" w:space="0" w:color="auto"/>
      </w:divBdr>
      <w:divsChild>
        <w:div w:id="1357735251">
          <w:marLeft w:val="0"/>
          <w:marRight w:val="0"/>
          <w:marTop w:val="0"/>
          <w:marBottom w:val="0"/>
          <w:divBdr>
            <w:top w:val="none" w:sz="0" w:space="0" w:color="auto"/>
            <w:left w:val="none" w:sz="0" w:space="0" w:color="auto"/>
            <w:bottom w:val="none" w:sz="0" w:space="0" w:color="auto"/>
            <w:right w:val="none" w:sz="0" w:space="0" w:color="auto"/>
          </w:divBdr>
          <w:divsChild>
            <w:div w:id="855391165">
              <w:marLeft w:val="0"/>
              <w:marRight w:val="0"/>
              <w:marTop w:val="0"/>
              <w:marBottom w:val="0"/>
              <w:divBdr>
                <w:top w:val="none" w:sz="0" w:space="0" w:color="auto"/>
                <w:left w:val="none" w:sz="0" w:space="0" w:color="auto"/>
                <w:bottom w:val="none" w:sz="0" w:space="0" w:color="auto"/>
                <w:right w:val="none" w:sz="0" w:space="0" w:color="auto"/>
              </w:divBdr>
              <w:divsChild>
                <w:div w:id="229390138">
                  <w:marLeft w:val="0"/>
                  <w:marRight w:val="0"/>
                  <w:marTop w:val="0"/>
                  <w:marBottom w:val="0"/>
                  <w:divBdr>
                    <w:top w:val="none" w:sz="0" w:space="0" w:color="auto"/>
                    <w:left w:val="none" w:sz="0" w:space="0" w:color="auto"/>
                    <w:bottom w:val="none" w:sz="0" w:space="0" w:color="auto"/>
                    <w:right w:val="none" w:sz="0" w:space="0" w:color="auto"/>
                  </w:divBdr>
                  <w:divsChild>
                    <w:div w:id="896861058">
                      <w:marLeft w:val="0"/>
                      <w:marRight w:val="0"/>
                      <w:marTop w:val="0"/>
                      <w:marBottom w:val="0"/>
                      <w:divBdr>
                        <w:top w:val="none" w:sz="0" w:space="0" w:color="auto"/>
                        <w:left w:val="none" w:sz="0" w:space="0" w:color="auto"/>
                        <w:bottom w:val="none" w:sz="0" w:space="0" w:color="auto"/>
                        <w:right w:val="none" w:sz="0" w:space="0" w:color="auto"/>
                      </w:divBdr>
                      <w:divsChild>
                        <w:div w:id="140498689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1233270722">
      <w:bodyDiv w:val="1"/>
      <w:marLeft w:val="0"/>
      <w:marRight w:val="0"/>
      <w:marTop w:val="0"/>
      <w:marBottom w:val="0"/>
      <w:divBdr>
        <w:top w:val="none" w:sz="0" w:space="0" w:color="auto"/>
        <w:left w:val="none" w:sz="0" w:space="0" w:color="auto"/>
        <w:bottom w:val="none" w:sz="0" w:space="0" w:color="auto"/>
        <w:right w:val="none" w:sz="0" w:space="0" w:color="auto"/>
      </w:divBdr>
      <w:divsChild>
        <w:div w:id="990595366">
          <w:marLeft w:val="0"/>
          <w:marRight w:val="0"/>
          <w:marTop w:val="0"/>
          <w:marBottom w:val="0"/>
          <w:divBdr>
            <w:top w:val="none" w:sz="0" w:space="0" w:color="auto"/>
            <w:left w:val="none" w:sz="0" w:space="0" w:color="auto"/>
            <w:bottom w:val="none" w:sz="0" w:space="0" w:color="auto"/>
            <w:right w:val="none" w:sz="0" w:space="0" w:color="auto"/>
          </w:divBdr>
          <w:divsChild>
            <w:div w:id="278687360">
              <w:marLeft w:val="0"/>
              <w:marRight w:val="0"/>
              <w:marTop w:val="0"/>
              <w:marBottom w:val="0"/>
              <w:divBdr>
                <w:top w:val="none" w:sz="0" w:space="0" w:color="auto"/>
                <w:left w:val="none" w:sz="0" w:space="0" w:color="auto"/>
                <w:bottom w:val="none" w:sz="0" w:space="0" w:color="auto"/>
                <w:right w:val="none" w:sz="0" w:space="0" w:color="auto"/>
              </w:divBdr>
              <w:divsChild>
                <w:div w:id="2102876036">
                  <w:marLeft w:val="0"/>
                  <w:marRight w:val="0"/>
                  <w:marTop w:val="0"/>
                  <w:marBottom w:val="0"/>
                  <w:divBdr>
                    <w:top w:val="none" w:sz="0" w:space="0" w:color="auto"/>
                    <w:left w:val="none" w:sz="0" w:space="0" w:color="auto"/>
                    <w:bottom w:val="none" w:sz="0" w:space="0" w:color="auto"/>
                    <w:right w:val="none" w:sz="0" w:space="0" w:color="auto"/>
                  </w:divBdr>
                  <w:divsChild>
                    <w:div w:id="1129587147">
                      <w:marLeft w:val="0"/>
                      <w:marRight w:val="0"/>
                      <w:marTop w:val="0"/>
                      <w:marBottom w:val="0"/>
                      <w:divBdr>
                        <w:top w:val="none" w:sz="0" w:space="0" w:color="auto"/>
                        <w:left w:val="none" w:sz="0" w:space="0" w:color="auto"/>
                        <w:bottom w:val="none" w:sz="0" w:space="0" w:color="auto"/>
                        <w:right w:val="none" w:sz="0" w:space="0" w:color="auto"/>
                      </w:divBdr>
                      <w:divsChild>
                        <w:div w:id="1435520050">
                          <w:marLeft w:val="0"/>
                          <w:marRight w:val="0"/>
                          <w:marTop w:val="0"/>
                          <w:marBottom w:val="0"/>
                          <w:divBdr>
                            <w:top w:val="none" w:sz="0" w:space="0" w:color="auto"/>
                            <w:left w:val="none" w:sz="0" w:space="0" w:color="auto"/>
                            <w:bottom w:val="none" w:sz="0" w:space="0" w:color="auto"/>
                            <w:right w:val="none" w:sz="0" w:space="0" w:color="auto"/>
                          </w:divBdr>
                          <w:divsChild>
                            <w:div w:id="1117718434">
                              <w:marLeft w:val="0"/>
                              <w:marRight w:val="0"/>
                              <w:marTop w:val="300"/>
                              <w:marBottom w:val="225"/>
                              <w:divBdr>
                                <w:top w:val="single" w:sz="6" w:space="0" w:color="DDDDDD"/>
                                <w:left w:val="single" w:sz="6" w:space="0" w:color="DDDDDD"/>
                                <w:bottom w:val="single" w:sz="6" w:space="0" w:color="DDDDDD"/>
                                <w:right w:val="single" w:sz="6" w:space="0" w:color="DDDDDD"/>
                              </w:divBdr>
                              <w:divsChild>
                                <w:div w:id="222639713">
                                  <w:marLeft w:val="0"/>
                                  <w:marRight w:val="0"/>
                                  <w:marTop w:val="0"/>
                                  <w:marBottom w:val="0"/>
                                  <w:divBdr>
                                    <w:top w:val="none" w:sz="0" w:space="0" w:color="auto"/>
                                    <w:left w:val="none" w:sz="0" w:space="0" w:color="auto"/>
                                    <w:bottom w:val="none" w:sz="0" w:space="0" w:color="auto"/>
                                    <w:right w:val="none" w:sz="0" w:space="0" w:color="auto"/>
                                  </w:divBdr>
                                  <w:divsChild>
                                    <w:div w:id="10274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813871">
      <w:bodyDiv w:val="1"/>
      <w:marLeft w:val="0"/>
      <w:marRight w:val="0"/>
      <w:marTop w:val="0"/>
      <w:marBottom w:val="0"/>
      <w:divBdr>
        <w:top w:val="none" w:sz="0" w:space="0" w:color="auto"/>
        <w:left w:val="none" w:sz="0" w:space="0" w:color="auto"/>
        <w:bottom w:val="none" w:sz="0" w:space="0" w:color="auto"/>
        <w:right w:val="none" w:sz="0" w:space="0" w:color="auto"/>
      </w:divBdr>
      <w:divsChild>
        <w:div w:id="1382705154">
          <w:marLeft w:val="0"/>
          <w:marRight w:val="0"/>
          <w:marTop w:val="600"/>
          <w:marBottom w:val="600"/>
          <w:divBdr>
            <w:top w:val="none" w:sz="0" w:space="0" w:color="auto"/>
            <w:left w:val="none" w:sz="0" w:space="0" w:color="auto"/>
            <w:bottom w:val="none" w:sz="0" w:space="0" w:color="auto"/>
            <w:right w:val="none" w:sz="0" w:space="0" w:color="auto"/>
          </w:divBdr>
          <w:divsChild>
            <w:div w:id="900823140">
              <w:marLeft w:val="0"/>
              <w:marRight w:val="0"/>
              <w:marTop w:val="0"/>
              <w:marBottom w:val="0"/>
              <w:divBdr>
                <w:top w:val="none" w:sz="0" w:space="0" w:color="auto"/>
                <w:left w:val="none" w:sz="0" w:space="0" w:color="auto"/>
                <w:bottom w:val="none" w:sz="0" w:space="0" w:color="auto"/>
                <w:right w:val="none" w:sz="0" w:space="0" w:color="auto"/>
              </w:divBdr>
              <w:divsChild>
                <w:div w:id="730619932">
                  <w:marLeft w:val="0"/>
                  <w:marRight w:val="0"/>
                  <w:marTop w:val="0"/>
                  <w:marBottom w:val="0"/>
                  <w:divBdr>
                    <w:top w:val="none" w:sz="0" w:space="0" w:color="auto"/>
                    <w:left w:val="none" w:sz="0" w:space="0" w:color="auto"/>
                    <w:bottom w:val="none" w:sz="0" w:space="0" w:color="auto"/>
                    <w:right w:val="none" w:sz="0" w:space="0" w:color="auto"/>
                  </w:divBdr>
                  <w:divsChild>
                    <w:div w:id="7628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627765">
      <w:bodyDiv w:val="1"/>
      <w:marLeft w:val="0"/>
      <w:marRight w:val="0"/>
      <w:marTop w:val="0"/>
      <w:marBottom w:val="0"/>
      <w:divBdr>
        <w:top w:val="none" w:sz="0" w:space="0" w:color="auto"/>
        <w:left w:val="none" w:sz="0" w:space="0" w:color="auto"/>
        <w:bottom w:val="none" w:sz="0" w:space="0" w:color="auto"/>
        <w:right w:val="none" w:sz="0" w:space="0" w:color="auto"/>
      </w:divBdr>
    </w:div>
    <w:div w:id="1329670324">
      <w:bodyDiv w:val="1"/>
      <w:marLeft w:val="0"/>
      <w:marRight w:val="0"/>
      <w:marTop w:val="0"/>
      <w:marBottom w:val="0"/>
      <w:divBdr>
        <w:top w:val="none" w:sz="0" w:space="0" w:color="auto"/>
        <w:left w:val="none" w:sz="0" w:space="0" w:color="auto"/>
        <w:bottom w:val="none" w:sz="0" w:space="0" w:color="auto"/>
        <w:right w:val="none" w:sz="0" w:space="0" w:color="auto"/>
      </w:divBdr>
    </w:div>
    <w:div w:id="1367802077">
      <w:bodyDiv w:val="1"/>
      <w:marLeft w:val="0"/>
      <w:marRight w:val="0"/>
      <w:marTop w:val="0"/>
      <w:marBottom w:val="0"/>
      <w:divBdr>
        <w:top w:val="none" w:sz="0" w:space="0" w:color="auto"/>
        <w:left w:val="none" w:sz="0" w:space="0" w:color="auto"/>
        <w:bottom w:val="none" w:sz="0" w:space="0" w:color="auto"/>
        <w:right w:val="none" w:sz="0" w:space="0" w:color="auto"/>
      </w:divBdr>
    </w:div>
    <w:div w:id="1448885370">
      <w:bodyDiv w:val="1"/>
      <w:marLeft w:val="0"/>
      <w:marRight w:val="0"/>
      <w:marTop w:val="0"/>
      <w:marBottom w:val="0"/>
      <w:divBdr>
        <w:top w:val="none" w:sz="0" w:space="0" w:color="auto"/>
        <w:left w:val="none" w:sz="0" w:space="0" w:color="auto"/>
        <w:bottom w:val="none" w:sz="0" w:space="0" w:color="auto"/>
        <w:right w:val="none" w:sz="0" w:space="0" w:color="auto"/>
      </w:divBdr>
    </w:div>
    <w:div w:id="1494908228">
      <w:bodyDiv w:val="1"/>
      <w:marLeft w:val="0"/>
      <w:marRight w:val="0"/>
      <w:marTop w:val="0"/>
      <w:marBottom w:val="0"/>
      <w:divBdr>
        <w:top w:val="none" w:sz="0" w:space="0" w:color="auto"/>
        <w:left w:val="none" w:sz="0" w:space="0" w:color="auto"/>
        <w:bottom w:val="none" w:sz="0" w:space="0" w:color="auto"/>
        <w:right w:val="none" w:sz="0" w:space="0" w:color="auto"/>
      </w:divBdr>
      <w:divsChild>
        <w:div w:id="1223326587">
          <w:marLeft w:val="0"/>
          <w:marRight w:val="0"/>
          <w:marTop w:val="0"/>
          <w:marBottom w:val="0"/>
          <w:divBdr>
            <w:top w:val="none" w:sz="0" w:space="0" w:color="auto"/>
            <w:left w:val="none" w:sz="0" w:space="0" w:color="auto"/>
            <w:bottom w:val="none" w:sz="0" w:space="0" w:color="auto"/>
            <w:right w:val="none" w:sz="0" w:space="0" w:color="auto"/>
          </w:divBdr>
          <w:divsChild>
            <w:div w:id="1984115611">
              <w:marLeft w:val="0"/>
              <w:marRight w:val="0"/>
              <w:marTop w:val="0"/>
              <w:marBottom w:val="0"/>
              <w:divBdr>
                <w:top w:val="none" w:sz="0" w:space="0" w:color="auto"/>
                <w:left w:val="none" w:sz="0" w:space="0" w:color="auto"/>
                <w:bottom w:val="none" w:sz="0" w:space="0" w:color="auto"/>
                <w:right w:val="none" w:sz="0" w:space="0" w:color="auto"/>
              </w:divBdr>
              <w:divsChild>
                <w:div w:id="382800957">
                  <w:marLeft w:val="0"/>
                  <w:marRight w:val="0"/>
                  <w:marTop w:val="0"/>
                  <w:marBottom w:val="0"/>
                  <w:divBdr>
                    <w:top w:val="none" w:sz="0" w:space="0" w:color="auto"/>
                    <w:left w:val="none" w:sz="0" w:space="0" w:color="auto"/>
                    <w:bottom w:val="none" w:sz="0" w:space="0" w:color="auto"/>
                    <w:right w:val="none" w:sz="0" w:space="0" w:color="auto"/>
                  </w:divBdr>
                  <w:divsChild>
                    <w:div w:id="175074259">
                      <w:marLeft w:val="0"/>
                      <w:marRight w:val="0"/>
                      <w:marTop w:val="0"/>
                      <w:marBottom w:val="0"/>
                      <w:divBdr>
                        <w:top w:val="none" w:sz="0" w:space="0" w:color="auto"/>
                        <w:left w:val="none" w:sz="0" w:space="0" w:color="auto"/>
                        <w:bottom w:val="none" w:sz="0" w:space="0" w:color="auto"/>
                        <w:right w:val="none" w:sz="0" w:space="0" w:color="auto"/>
                      </w:divBdr>
                      <w:divsChild>
                        <w:div w:id="1135948720">
                          <w:marLeft w:val="0"/>
                          <w:marRight w:val="0"/>
                          <w:marTop w:val="0"/>
                          <w:marBottom w:val="600"/>
                          <w:divBdr>
                            <w:top w:val="none" w:sz="0" w:space="0" w:color="auto"/>
                            <w:left w:val="none" w:sz="0" w:space="0" w:color="auto"/>
                            <w:bottom w:val="none" w:sz="0" w:space="0" w:color="auto"/>
                            <w:right w:val="none" w:sz="0" w:space="0" w:color="auto"/>
                          </w:divBdr>
                          <w:divsChild>
                            <w:div w:id="1854806413">
                              <w:marLeft w:val="0"/>
                              <w:marRight w:val="0"/>
                              <w:marTop w:val="0"/>
                              <w:marBottom w:val="0"/>
                              <w:divBdr>
                                <w:top w:val="none" w:sz="0" w:space="0" w:color="auto"/>
                                <w:left w:val="none" w:sz="0" w:space="0" w:color="auto"/>
                                <w:bottom w:val="none" w:sz="0" w:space="0" w:color="auto"/>
                                <w:right w:val="none" w:sz="0" w:space="0" w:color="auto"/>
                              </w:divBdr>
                              <w:divsChild>
                                <w:div w:id="175651917">
                                  <w:marLeft w:val="0"/>
                                  <w:marRight w:val="0"/>
                                  <w:marTop w:val="240"/>
                                  <w:marBottom w:val="240"/>
                                  <w:divBdr>
                                    <w:top w:val="none" w:sz="0" w:space="0" w:color="auto"/>
                                    <w:left w:val="none" w:sz="0" w:space="0" w:color="auto"/>
                                    <w:bottom w:val="none" w:sz="0" w:space="0" w:color="auto"/>
                                    <w:right w:val="none" w:sz="0" w:space="0" w:color="auto"/>
                                  </w:divBdr>
                                  <w:divsChild>
                                    <w:div w:id="1348799268">
                                      <w:marLeft w:val="0"/>
                                      <w:marRight w:val="0"/>
                                      <w:marTop w:val="0"/>
                                      <w:marBottom w:val="0"/>
                                      <w:divBdr>
                                        <w:top w:val="none" w:sz="0" w:space="0" w:color="auto"/>
                                        <w:left w:val="none" w:sz="0" w:space="0" w:color="auto"/>
                                        <w:bottom w:val="none" w:sz="0" w:space="0" w:color="auto"/>
                                        <w:right w:val="none" w:sz="0" w:space="0" w:color="auto"/>
                                      </w:divBdr>
                                      <w:divsChild>
                                        <w:div w:id="137890460">
                                          <w:marLeft w:val="0"/>
                                          <w:marRight w:val="0"/>
                                          <w:marTop w:val="0"/>
                                          <w:marBottom w:val="0"/>
                                          <w:divBdr>
                                            <w:top w:val="none" w:sz="0" w:space="0" w:color="auto"/>
                                            <w:left w:val="none" w:sz="0" w:space="0" w:color="auto"/>
                                            <w:bottom w:val="none" w:sz="0" w:space="0" w:color="auto"/>
                                            <w:right w:val="none" w:sz="0" w:space="0" w:color="auto"/>
                                          </w:divBdr>
                                        </w:div>
                                        <w:div w:id="52337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819033">
      <w:bodyDiv w:val="1"/>
      <w:marLeft w:val="0"/>
      <w:marRight w:val="0"/>
      <w:marTop w:val="0"/>
      <w:marBottom w:val="0"/>
      <w:divBdr>
        <w:top w:val="none" w:sz="0" w:space="0" w:color="auto"/>
        <w:left w:val="none" w:sz="0" w:space="0" w:color="auto"/>
        <w:bottom w:val="none" w:sz="0" w:space="0" w:color="auto"/>
        <w:right w:val="none" w:sz="0" w:space="0" w:color="auto"/>
      </w:divBdr>
      <w:divsChild>
        <w:div w:id="192157710">
          <w:marLeft w:val="0"/>
          <w:marRight w:val="0"/>
          <w:marTop w:val="600"/>
          <w:marBottom w:val="600"/>
          <w:divBdr>
            <w:top w:val="none" w:sz="0" w:space="0" w:color="auto"/>
            <w:left w:val="none" w:sz="0" w:space="0" w:color="auto"/>
            <w:bottom w:val="none" w:sz="0" w:space="0" w:color="auto"/>
            <w:right w:val="none" w:sz="0" w:space="0" w:color="auto"/>
          </w:divBdr>
          <w:divsChild>
            <w:div w:id="809057992">
              <w:marLeft w:val="0"/>
              <w:marRight w:val="0"/>
              <w:marTop w:val="0"/>
              <w:marBottom w:val="0"/>
              <w:divBdr>
                <w:top w:val="none" w:sz="0" w:space="0" w:color="auto"/>
                <w:left w:val="none" w:sz="0" w:space="0" w:color="auto"/>
                <w:bottom w:val="none" w:sz="0" w:space="0" w:color="auto"/>
                <w:right w:val="none" w:sz="0" w:space="0" w:color="auto"/>
              </w:divBdr>
              <w:divsChild>
                <w:div w:id="684286123">
                  <w:marLeft w:val="0"/>
                  <w:marRight w:val="0"/>
                  <w:marTop w:val="0"/>
                  <w:marBottom w:val="0"/>
                  <w:divBdr>
                    <w:top w:val="none" w:sz="0" w:space="0" w:color="auto"/>
                    <w:left w:val="none" w:sz="0" w:space="0" w:color="auto"/>
                    <w:bottom w:val="none" w:sz="0" w:space="0" w:color="auto"/>
                    <w:right w:val="none" w:sz="0" w:space="0" w:color="auto"/>
                  </w:divBdr>
                  <w:divsChild>
                    <w:div w:id="16786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433433">
      <w:bodyDiv w:val="1"/>
      <w:marLeft w:val="0"/>
      <w:marRight w:val="0"/>
      <w:marTop w:val="0"/>
      <w:marBottom w:val="0"/>
      <w:divBdr>
        <w:top w:val="none" w:sz="0" w:space="0" w:color="auto"/>
        <w:left w:val="none" w:sz="0" w:space="0" w:color="auto"/>
        <w:bottom w:val="none" w:sz="0" w:space="0" w:color="auto"/>
        <w:right w:val="none" w:sz="0" w:space="0" w:color="auto"/>
      </w:divBdr>
      <w:divsChild>
        <w:div w:id="1535000569">
          <w:marLeft w:val="0"/>
          <w:marRight w:val="0"/>
          <w:marTop w:val="0"/>
          <w:marBottom w:val="0"/>
          <w:divBdr>
            <w:top w:val="none" w:sz="0" w:space="0" w:color="auto"/>
            <w:left w:val="none" w:sz="0" w:space="0" w:color="auto"/>
            <w:bottom w:val="none" w:sz="0" w:space="0" w:color="auto"/>
            <w:right w:val="none" w:sz="0" w:space="0" w:color="auto"/>
          </w:divBdr>
          <w:divsChild>
            <w:div w:id="1184250062">
              <w:marLeft w:val="0"/>
              <w:marRight w:val="0"/>
              <w:marTop w:val="0"/>
              <w:marBottom w:val="0"/>
              <w:divBdr>
                <w:top w:val="single" w:sz="6" w:space="15" w:color="333333"/>
                <w:left w:val="none" w:sz="0" w:space="0" w:color="auto"/>
                <w:bottom w:val="none" w:sz="0" w:space="0" w:color="auto"/>
                <w:right w:val="none" w:sz="0" w:space="0" w:color="auto"/>
              </w:divBdr>
              <w:divsChild>
                <w:div w:id="2055694655">
                  <w:marLeft w:val="0"/>
                  <w:marRight w:val="0"/>
                  <w:marTop w:val="0"/>
                  <w:marBottom w:val="0"/>
                  <w:divBdr>
                    <w:top w:val="none" w:sz="0" w:space="0" w:color="auto"/>
                    <w:left w:val="none" w:sz="0" w:space="0" w:color="auto"/>
                    <w:bottom w:val="none" w:sz="0" w:space="0" w:color="auto"/>
                    <w:right w:val="none" w:sz="0" w:space="0" w:color="auto"/>
                  </w:divBdr>
                  <w:divsChild>
                    <w:div w:id="645283898">
                      <w:marLeft w:val="0"/>
                      <w:marRight w:val="0"/>
                      <w:marTop w:val="0"/>
                      <w:marBottom w:val="0"/>
                      <w:divBdr>
                        <w:top w:val="none" w:sz="0" w:space="0" w:color="auto"/>
                        <w:left w:val="none" w:sz="0" w:space="0" w:color="auto"/>
                        <w:bottom w:val="none" w:sz="0" w:space="0" w:color="auto"/>
                        <w:right w:val="none" w:sz="0" w:space="0" w:color="auto"/>
                      </w:divBdr>
                      <w:divsChild>
                        <w:div w:id="658702854">
                          <w:marLeft w:val="0"/>
                          <w:marRight w:val="0"/>
                          <w:marTop w:val="0"/>
                          <w:marBottom w:val="0"/>
                          <w:divBdr>
                            <w:top w:val="none" w:sz="0" w:space="0" w:color="auto"/>
                            <w:left w:val="none" w:sz="0" w:space="0" w:color="auto"/>
                            <w:bottom w:val="none" w:sz="0" w:space="0" w:color="auto"/>
                            <w:right w:val="none" w:sz="0" w:space="0" w:color="auto"/>
                          </w:divBdr>
                          <w:divsChild>
                            <w:div w:id="698818396">
                              <w:marLeft w:val="0"/>
                              <w:marRight w:val="0"/>
                              <w:marTop w:val="240"/>
                              <w:marBottom w:val="240"/>
                              <w:divBdr>
                                <w:top w:val="none" w:sz="0" w:space="0" w:color="auto"/>
                                <w:left w:val="none" w:sz="0" w:space="0" w:color="auto"/>
                                <w:bottom w:val="none" w:sz="0" w:space="0" w:color="auto"/>
                                <w:right w:val="none" w:sz="0" w:space="0" w:color="auto"/>
                              </w:divBdr>
                              <w:divsChild>
                                <w:div w:id="30762751">
                                  <w:marLeft w:val="0"/>
                                  <w:marRight w:val="0"/>
                                  <w:marTop w:val="0"/>
                                  <w:marBottom w:val="0"/>
                                  <w:divBdr>
                                    <w:top w:val="none" w:sz="0" w:space="0" w:color="auto"/>
                                    <w:left w:val="none" w:sz="0" w:space="0" w:color="auto"/>
                                    <w:bottom w:val="none" w:sz="0" w:space="0" w:color="auto"/>
                                    <w:right w:val="none" w:sz="0" w:space="0" w:color="auto"/>
                                  </w:divBdr>
                                  <w:divsChild>
                                    <w:div w:id="474417576">
                                      <w:marLeft w:val="0"/>
                                      <w:marRight w:val="0"/>
                                      <w:marTop w:val="0"/>
                                      <w:marBottom w:val="0"/>
                                      <w:divBdr>
                                        <w:top w:val="none" w:sz="0" w:space="0" w:color="auto"/>
                                        <w:left w:val="none" w:sz="0" w:space="0" w:color="auto"/>
                                        <w:bottom w:val="none" w:sz="0" w:space="0" w:color="auto"/>
                                        <w:right w:val="none" w:sz="0" w:space="0" w:color="auto"/>
                                      </w:divBdr>
                                    </w:div>
                                  </w:divsChild>
                                </w:div>
                                <w:div w:id="511993624">
                                  <w:marLeft w:val="0"/>
                                  <w:marRight w:val="0"/>
                                  <w:marTop w:val="0"/>
                                  <w:marBottom w:val="0"/>
                                  <w:divBdr>
                                    <w:top w:val="none" w:sz="0" w:space="0" w:color="auto"/>
                                    <w:left w:val="none" w:sz="0" w:space="0" w:color="auto"/>
                                    <w:bottom w:val="none" w:sz="0" w:space="0" w:color="auto"/>
                                    <w:right w:val="none" w:sz="0" w:space="0" w:color="auto"/>
                                  </w:divBdr>
                                  <w:divsChild>
                                    <w:div w:id="16497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239309">
      <w:bodyDiv w:val="1"/>
      <w:marLeft w:val="0"/>
      <w:marRight w:val="0"/>
      <w:marTop w:val="0"/>
      <w:marBottom w:val="0"/>
      <w:divBdr>
        <w:top w:val="none" w:sz="0" w:space="0" w:color="auto"/>
        <w:left w:val="none" w:sz="0" w:space="0" w:color="auto"/>
        <w:bottom w:val="none" w:sz="0" w:space="0" w:color="auto"/>
        <w:right w:val="none" w:sz="0" w:space="0" w:color="auto"/>
      </w:divBdr>
      <w:divsChild>
        <w:div w:id="108202817">
          <w:marLeft w:val="0"/>
          <w:marRight w:val="0"/>
          <w:marTop w:val="0"/>
          <w:marBottom w:val="0"/>
          <w:divBdr>
            <w:top w:val="none" w:sz="0" w:space="0" w:color="auto"/>
            <w:left w:val="none" w:sz="0" w:space="0" w:color="auto"/>
            <w:bottom w:val="none" w:sz="0" w:space="0" w:color="auto"/>
            <w:right w:val="none" w:sz="0" w:space="0" w:color="auto"/>
          </w:divBdr>
          <w:divsChild>
            <w:div w:id="1491214789">
              <w:marLeft w:val="-225"/>
              <w:marRight w:val="-225"/>
              <w:marTop w:val="0"/>
              <w:marBottom w:val="0"/>
              <w:divBdr>
                <w:top w:val="none" w:sz="0" w:space="0" w:color="auto"/>
                <w:left w:val="none" w:sz="0" w:space="0" w:color="auto"/>
                <w:bottom w:val="none" w:sz="0" w:space="0" w:color="auto"/>
                <w:right w:val="none" w:sz="0" w:space="0" w:color="auto"/>
              </w:divBdr>
              <w:divsChild>
                <w:div w:id="1219168089">
                  <w:marLeft w:val="0"/>
                  <w:marRight w:val="0"/>
                  <w:marTop w:val="0"/>
                  <w:marBottom w:val="0"/>
                  <w:divBdr>
                    <w:top w:val="none" w:sz="0" w:space="0" w:color="auto"/>
                    <w:left w:val="none" w:sz="0" w:space="0" w:color="auto"/>
                    <w:bottom w:val="none" w:sz="0" w:space="0" w:color="auto"/>
                    <w:right w:val="none" w:sz="0" w:space="0" w:color="auto"/>
                  </w:divBdr>
                  <w:divsChild>
                    <w:div w:id="785657958">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526284211">
      <w:bodyDiv w:val="1"/>
      <w:marLeft w:val="0"/>
      <w:marRight w:val="0"/>
      <w:marTop w:val="0"/>
      <w:marBottom w:val="0"/>
      <w:divBdr>
        <w:top w:val="none" w:sz="0" w:space="0" w:color="auto"/>
        <w:left w:val="none" w:sz="0" w:space="0" w:color="auto"/>
        <w:bottom w:val="none" w:sz="0" w:space="0" w:color="auto"/>
        <w:right w:val="none" w:sz="0" w:space="0" w:color="auto"/>
      </w:divBdr>
      <w:divsChild>
        <w:div w:id="1386292626">
          <w:marLeft w:val="0"/>
          <w:marRight w:val="0"/>
          <w:marTop w:val="0"/>
          <w:marBottom w:val="0"/>
          <w:divBdr>
            <w:top w:val="none" w:sz="0" w:space="0" w:color="auto"/>
            <w:left w:val="none" w:sz="0" w:space="0" w:color="auto"/>
            <w:bottom w:val="none" w:sz="0" w:space="0" w:color="auto"/>
            <w:right w:val="none" w:sz="0" w:space="0" w:color="auto"/>
          </w:divBdr>
          <w:divsChild>
            <w:div w:id="1974604320">
              <w:marLeft w:val="0"/>
              <w:marRight w:val="0"/>
              <w:marTop w:val="0"/>
              <w:marBottom w:val="0"/>
              <w:divBdr>
                <w:top w:val="single" w:sz="6" w:space="15" w:color="333333"/>
                <w:left w:val="none" w:sz="0" w:space="0" w:color="auto"/>
                <w:bottom w:val="none" w:sz="0" w:space="0" w:color="auto"/>
                <w:right w:val="none" w:sz="0" w:space="0" w:color="auto"/>
              </w:divBdr>
              <w:divsChild>
                <w:div w:id="737360049">
                  <w:marLeft w:val="0"/>
                  <w:marRight w:val="0"/>
                  <w:marTop w:val="0"/>
                  <w:marBottom w:val="0"/>
                  <w:divBdr>
                    <w:top w:val="none" w:sz="0" w:space="0" w:color="auto"/>
                    <w:left w:val="none" w:sz="0" w:space="0" w:color="auto"/>
                    <w:bottom w:val="none" w:sz="0" w:space="0" w:color="auto"/>
                    <w:right w:val="none" w:sz="0" w:space="0" w:color="auto"/>
                  </w:divBdr>
                  <w:divsChild>
                    <w:div w:id="1125195986">
                      <w:marLeft w:val="0"/>
                      <w:marRight w:val="0"/>
                      <w:marTop w:val="0"/>
                      <w:marBottom w:val="0"/>
                      <w:divBdr>
                        <w:top w:val="none" w:sz="0" w:space="0" w:color="auto"/>
                        <w:left w:val="none" w:sz="0" w:space="0" w:color="auto"/>
                        <w:bottom w:val="none" w:sz="0" w:space="0" w:color="auto"/>
                        <w:right w:val="none" w:sz="0" w:space="0" w:color="auto"/>
                      </w:divBdr>
                      <w:divsChild>
                        <w:div w:id="200557861">
                          <w:marLeft w:val="0"/>
                          <w:marRight w:val="0"/>
                          <w:marTop w:val="0"/>
                          <w:marBottom w:val="0"/>
                          <w:divBdr>
                            <w:top w:val="none" w:sz="0" w:space="0" w:color="auto"/>
                            <w:left w:val="none" w:sz="0" w:space="0" w:color="auto"/>
                            <w:bottom w:val="none" w:sz="0" w:space="0" w:color="auto"/>
                            <w:right w:val="none" w:sz="0" w:space="0" w:color="auto"/>
                          </w:divBdr>
                          <w:divsChild>
                            <w:div w:id="1502574811">
                              <w:marLeft w:val="0"/>
                              <w:marRight w:val="0"/>
                              <w:marTop w:val="240"/>
                              <w:marBottom w:val="240"/>
                              <w:divBdr>
                                <w:top w:val="none" w:sz="0" w:space="0" w:color="auto"/>
                                <w:left w:val="none" w:sz="0" w:space="0" w:color="auto"/>
                                <w:bottom w:val="none" w:sz="0" w:space="0" w:color="auto"/>
                                <w:right w:val="none" w:sz="0" w:space="0" w:color="auto"/>
                              </w:divBdr>
                              <w:divsChild>
                                <w:div w:id="140315539">
                                  <w:marLeft w:val="0"/>
                                  <w:marRight w:val="0"/>
                                  <w:marTop w:val="0"/>
                                  <w:marBottom w:val="0"/>
                                  <w:divBdr>
                                    <w:top w:val="none" w:sz="0" w:space="0" w:color="auto"/>
                                    <w:left w:val="none" w:sz="0" w:space="0" w:color="auto"/>
                                    <w:bottom w:val="none" w:sz="0" w:space="0" w:color="auto"/>
                                    <w:right w:val="none" w:sz="0" w:space="0" w:color="auto"/>
                                  </w:divBdr>
                                  <w:divsChild>
                                    <w:div w:id="1754933411">
                                      <w:marLeft w:val="0"/>
                                      <w:marRight w:val="0"/>
                                      <w:marTop w:val="0"/>
                                      <w:marBottom w:val="0"/>
                                      <w:divBdr>
                                        <w:top w:val="none" w:sz="0" w:space="0" w:color="auto"/>
                                        <w:left w:val="none" w:sz="0" w:space="0" w:color="auto"/>
                                        <w:bottom w:val="none" w:sz="0" w:space="0" w:color="auto"/>
                                        <w:right w:val="none" w:sz="0" w:space="0" w:color="auto"/>
                                      </w:divBdr>
                                    </w:div>
                                  </w:divsChild>
                                </w:div>
                                <w:div w:id="429349198">
                                  <w:marLeft w:val="0"/>
                                  <w:marRight w:val="0"/>
                                  <w:marTop w:val="0"/>
                                  <w:marBottom w:val="0"/>
                                  <w:divBdr>
                                    <w:top w:val="none" w:sz="0" w:space="0" w:color="auto"/>
                                    <w:left w:val="none" w:sz="0" w:space="0" w:color="auto"/>
                                    <w:bottom w:val="none" w:sz="0" w:space="0" w:color="auto"/>
                                    <w:right w:val="none" w:sz="0" w:space="0" w:color="auto"/>
                                  </w:divBdr>
                                  <w:divsChild>
                                    <w:div w:id="27680862">
                                      <w:marLeft w:val="0"/>
                                      <w:marRight w:val="0"/>
                                      <w:marTop w:val="0"/>
                                      <w:marBottom w:val="0"/>
                                      <w:divBdr>
                                        <w:top w:val="none" w:sz="0" w:space="0" w:color="auto"/>
                                        <w:left w:val="none" w:sz="0" w:space="0" w:color="auto"/>
                                        <w:bottom w:val="none" w:sz="0" w:space="0" w:color="auto"/>
                                        <w:right w:val="none" w:sz="0" w:space="0" w:color="auto"/>
                                      </w:divBdr>
                                    </w:div>
                                  </w:divsChild>
                                </w:div>
                                <w:div w:id="619456809">
                                  <w:marLeft w:val="0"/>
                                  <w:marRight w:val="0"/>
                                  <w:marTop w:val="0"/>
                                  <w:marBottom w:val="0"/>
                                  <w:divBdr>
                                    <w:top w:val="none" w:sz="0" w:space="0" w:color="auto"/>
                                    <w:left w:val="none" w:sz="0" w:space="0" w:color="auto"/>
                                    <w:bottom w:val="none" w:sz="0" w:space="0" w:color="auto"/>
                                    <w:right w:val="none" w:sz="0" w:space="0" w:color="auto"/>
                                  </w:divBdr>
                                  <w:divsChild>
                                    <w:div w:id="521625200">
                                      <w:marLeft w:val="0"/>
                                      <w:marRight w:val="0"/>
                                      <w:marTop w:val="0"/>
                                      <w:marBottom w:val="0"/>
                                      <w:divBdr>
                                        <w:top w:val="none" w:sz="0" w:space="0" w:color="auto"/>
                                        <w:left w:val="none" w:sz="0" w:space="0" w:color="auto"/>
                                        <w:bottom w:val="none" w:sz="0" w:space="0" w:color="auto"/>
                                        <w:right w:val="none" w:sz="0" w:space="0" w:color="auto"/>
                                      </w:divBdr>
                                    </w:div>
                                  </w:divsChild>
                                </w:div>
                                <w:div w:id="930239137">
                                  <w:marLeft w:val="0"/>
                                  <w:marRight w:val="0"/>
                                  <w:marTop w:val="0"/>
                                  <w:marBottom w:val="0"/>
                                  <w:divBdr>
                                    <w:top w:val="none" w:sz="0" w:space="0" w:color="auto"/>
                                    <w:left w:val="none" w:sz="0" w:space="0" w:color="auto"/>
                                    <w:bottom w:val="none" w:sz="0" w:space="0" w:color="auto"/>
                                    <w:right w:val="none" w:sz="0" w:space="0" w:color="auto"/>
                                  </w:divBdr>
                                  <w:divsChild>
                                    <w:div w:id="1304429606">
                                      <w:marLeft w:val="0"/>
                                      <w:marRight w:val="0"/>
                                      <w:marTop w:val="0"/>
                                      <w:marBottom w:val="0"/>
                                      <w:divBdr>
                                        <w:top w:val="none" w:sz="0" w:space="0" w:color="auto"/>
                                        <w:left w:val="none" w:sz="0" w:space="0" w:color="auto"/>
                                        <w:bottom w:val="none" w:sz="0" w:space="0" w:color="auto"/>
                                        <w:right w:val="none" w:sz="0" w:space="0" w:color="auto"/>
                                      </w:divBdr>
                                    </w:div>
                                  </w:divsChild>
                                </w:div>
                                <w:div w:id="939723003">
                                  <w:marLeft w:val="0"/>
                                  <w:marRight w:val="0"/>
                                  <w:marTop w:val="0"/>
                                  <w:marBottom w:val="0"/>
                                  <w:divBdr>
                                    <w:top w:val="none" w:sz="0" w:space="0" w:color="auto"/>
                                    <w:left w:val="none" w:sz="0" w:space="0" w:color="auto"/>
                                    <w:bottom w:val="none" w:sz="0" w:space="0" w:color="auto"/>
                                    <w:right w:val="none" w:sz="0" w:space="0" w:color="auto"/>
                                  </w:divBdr>
                                  <w:divsChild>
                                    <w:div w:id="223956392">
                                      <w:marLeft w:val="0"/>
                                      <w:marRight w:val="0"/>
                                      <w:marTop w:val="0"/>
                                      <w:marBottom w:val="0"/>
                                      <w:divBdr>
                                        <w:top w:val="none" w:sz="0" w:space="0" w:color="auto"/>
                                        <w:left w:val="none" w:sz="0" w:space="0" w:color="auto"/>
                                        <w:bottom w:val="none" w:sz="0" w:space="0" w:color="auto"/>
                                        <w:right w:val="none" w:sz="0" w:space="0" w:color="auto"/>
                                      </w:divBdr>
                                    </w:div>
                                  </w:divsChild>
                                </w:div>
                                <w:div w:id="1190296921">
                                  <w:marLeft w:val="0"/>
                                  <w:marRight w:val="0"/>
                                  <w:marTop w:val="0"/>
                                  <w:marBottom w:val="0"/>
                                  <w:divBdr>
                                    <w:top w:val="none" w:sz="0" w:space="0" w:color="auto"/>
                                    <w:left w:val="none" w:sz="0" w:space="0" w:color="auto"/>
                                    <w:bottom w:val="none" w:sz="0" w:space="0" w:color="auto"/>
                                    <w:right w:val="none" w:sz="0" w:space="0" w:color="auto"/>
                                  </w:divBdr>
                                  <w:divsChild>
                                    <w:div w:id="843781914">
                                      <w:marLeft w:val="0"/>
                                      <w:marRight w:val="0"/>
                                      <w:marTop w:val="0"/>
                                      <w:marBottom w:val="0"/>
                                      <w:divBdr>
                                        <w:top w:val="none" w:sz="0" w:space="0" w:color="auto"/>
                                        <w:left w:val="none" w:sz="0" w:space="0" w:color="auto"/>
                                        <w:bottom w:val="none" w:sz="0" w:space="0" w:color="auto"/>
                                        <w:right w:val="none" w:sz="0" w:space="0" w:color="auto"/>
                                      </w:divBdr>
                                    </w:div>
                                  </w:divsChild>
                                </w:div>
                                <w:div w:id="1365210579">
                                  <w:marLeft w:val="0"/>
                                  <w:marRight w:val="0"/>
                                  <w:marTop w:val="0"/>
                                  <w:marBottom w:val="0"/>
                                  <w:divBdr>
                                    <w:top w:val="none" w:sz="0" w:space="0" w:color="auto"/>
                                    <w:left w:val="none" w:sz="0" w:space="0" w:color="auto"/>
                                    <w:bottom w:val="none" w:sz="0" w:space="0" w:color="auto"/>
                                    <w:right w:val="none" w:sz="0" w:space="0" w:color="auto"/>
                                  </w:divBdr>
                                  <w:divsChild>
                                    <w:div w:id="2554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782711">
      <w:bodyDiv w:val="1"/>
      <w:marLeft w:val="0"/>
      <w:marRight w:val="0"/>
      <w:marTop w:val="0"/>
      <w:marBottom w:val="0"/>
      <w:divBdr>
        <w:top w:val="none" w:sz="0" w:space="0" w:color="auto"/>
        <w:left w:val="none" w:sz="0" w:space="0" w:color="auto"/>
        <w:bottom w:val="none" w:sz="0" w:space="0" w:color="auto"/>
        <w:right w:val="none" w:sz="0" w:space="0" w:color="auto"/>
      </w:divBdr>
      <w:divsChild>
        <w:div w:id="1484196300">
          <w:marLeft w:val="0"/>
          <w:marRight w:val="0"/>
          <w:marTop w:val="0"/>
          <w:marBottom w:val="0"/>
          <w:divBdr>
            <w:top w:val="none" w:sz="0" w:space="0" w:color="auto"/>
            <w:left w:val="none" w:sz="0" w:space="0" w:color="auto"/>
            <w:bottom w:val="none" w:sz="0" w:space="0" w:color="auto"/>
            <w:right w:val="none" w:sz="0" w:space="0" w:color="auto"/>
          </w:divBdr>
          <w:divsChild>
            <w:div w:id="719595702">
              <w:marLeft w:val="0"/>
              <w:marRight w:val="0"/>
              <w:marTop w:val="0"/>
              <w:marBottom w:val="0"/>
              <w:divBdr>
                <w:top w:val="single" w:sz="6" w:space="15" w:color="333333"/>
                <w:left w:val="none" w:sz="0" w:space="0" w:color="auto"/>
                <w:bottom w:val="none" w:sz="0" w:space="0" w:color="auto"/>
                <w:right w:val="none" w:sz="0" w:space="0" w:color="auto"/>
              </w:divBdr>
              <w:divsChild>
                <w:div w:id="1348019644">
                  <w:marLeft w:val="0"/>
                  <w:marRight w:val="0"/>
                  <w:marTop w:val="0"/>
                  <w:marBottom w:val="0"/>
                  <w:divBdr>
                    <w:top w:val="none" w:sz="0" w:space="0" w:color="auto"/>
                    <w:left w:val="none" w:sz="0" w:space="0" w:color="auto"/>
                    <w:bottom w:val="none" w:sz="0" w:space="0" w:color="auto"/>
                    <w:right w:val="none" w:sz="0" w:space="0" w:color="auto"/>
                  </w:divBdr>
                  <w:divsChild>
                    <w:div w:id="271016011">
                      <w:marLeft w:val="0"/>
                      <w:marRight w:val="0"/>
                      <w:marTop w:val="0"/>
                      <w:marBottom w:val="0"/>
                      <w:divBdr>
                        <w:top w:val="none" w:sz="0" w:space="0" w:color="auto"/>
                        <w:left w:val="none" w:sz="0" w:space="0" w:color="auto"/>
                        <w:bottom w:val="none" w:sz="0" w:space="0" w:color="auto"/>
                        <w:right w:val="none" w:sz="0" w:space="0" w:color="auto"/>
                      </w:divBdr>
                      <w:divsChild>
                        <w:div w:id="1316060282">
                          <w:marLeft w:val="0"/>
                          <w:marRight w:val="0"/>
                          <w:marTop w:val="0"/>
                          <w:marBottom w:val="0"/>
                          <w:divBdr>
                            <w:top w:val="none" w:sz="0" w:space="0" w:color="auto"/>
                            <w:left w:val="none" w:sz="0" w:space="0" w:color="auto"/>
                            <w:bottom w:val="none" w:sz="0" w:space="0" w:color="auto"/>
                            <w:right w:val="none" w:sz="0" w:space="0" w:color="auto"/>
                          </w:divBdr>
                          <w:divsChild>
                            <w:div w:id="454981162">
                              <w:marLeft w:val="0"/>
                              <w:marRight w:val="0"/>
                              <w:marTop w:val="240"/>
                              <w:marBottom w:val="240"/>
                              <w:divBdr>
                                <w:top w:val="none" w:sz="0" w:space="0" w:color="auto"/>
                                <w:left w:val="none" w:sz="0" w:space="0" w:color="auto"/>
                                <w:bottom w:val="none" w:sz="0" w:space="0" w:color="auto"/>
                                <w:right w:val="none" w:sz="0" w:space="0" w:color="auto"/>
                              </w:divBdr>
                              <w:divsChild>
                                <w:div w:id="609624989">
                                  <w:marLeft w:val="0"/>
                                  <w:marRight w:val="0"/>
                                  <w:marTop w:val="0"/>
                                  <w:marBottom w:val="0"/>
                                  <w:divBdr>
                                    <w:top w:val="none" w:sz="0" w:space="0" w:color="auto"/>
                                    <w:left w:val="none" w:sz="0" w:space="0" w:color="auto"/>
                                    <w:bottom w:val="none" w:sz="0" w:space="0" w:color="auto"/>
                                    <w:right w:val="none" w:sz="0" w:space="0" w:color="auto"/>
                                  </w:divBdr>
                                  <w:divsChild>
                                    <w:div w:id="976181725">
                                      <w:marLeft w:val="0"/>
                                      <w:marRight w:val="0"/>
                                      <w:marTop w:val="0"/>
                                      <w:marBottom w:val="0"/>
                                      <w:divBdr>
                                        <w:top w:val="none" w:sz="0" w:space="0" w:color="auto"/>
                                        <w:left w:val="none" w:sz="0" w:space="0" w:color="auto"/>
                                        <w:bottom w:val="none" w:sz="0" w:space="0" w:color="auto"/>
                                        <w:right w:val="none" w:sz="0" w:space="0" w:color="auto"/>
                                      </w:divBdr>
                                    </w:div>
                                  </w:divsChild>
                                </w:div>
                                <w:div w:id="792332370">
                                  <w:marLeft w:val="0"/>
                                  <w:marRight w:val="0"/>
                                  <w:marTop w:val="0"/>
                                  <w:marBottom w:val="0"/>
                                  <w:divBdr>
                                    <w:top w:val="none" w:sz="0" w:space="0" w:color="auto"/>
                                    <w:left w:val="none" w:sz="0" w:space="0" w:color="auto"/>
                                    <w:bottom w:val="none" w:sz="0" w:space="0" w:color="auto"/>
                                    <w:right w:val="none" w:sz="0" w:space="0" w:color="auto"/>
                                  </w:divBdr>
                                  <w:divsChild>
                                    <w:div w:id="4116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131749">
      <w:bodyDiv w:val="1"/>
      <w:marLeft w:val="0"/>
      <w:marRight w:val="0"/>
      <w:marTop w:val="0"/>
      <w:marBottom w:val="0"/>
      <w:divBdr>
        <w:top w:val="none" w:sz="0" w:space="0" w:color="auto"/>
        <w:left w:val="none" w:sz="0" w:space="0" w:color="auto"/>
        <w:bottom w:val="none" w:sz="0" w:space="0" w:color="auto"/>
        <w:right w:val="none" w:sz="0" w:space="0" w:color="auto"/>
      </w:divBdr>
    </w:div>
    <w:div w:id="1684673698">
      <w:bodyDiv w:val="1"/>
      <w:marLeft w:val="0"/>
      <w:marRight w:val="0"/>
      <w:marTop w:val="0"/>
      <w:marBottom w:val="0"/>
      <w:divBdr>
        <w:top w:val="none" w:sz="0" w:space="0" w:color="auto"/>
        <w:left w:val="none" w:sz="0" w:space="0" w:color="auto"/>
        <w:bottom w:val="none" w:sz="0" w:space="0" w:color="auto"/>
        <w:right w:val="none" w:sz="0" w:space="0" w:color="auto"/>
      </w:divBdr>
      <w:divsChild>
        <w:div w:id="959842277">
          <w:marLeft w:val="0"/>
          <w:marRight w:val="0"/>
          <w:marTop w:val="0"/>
          <w:marBottom w:val="0"/>
          <w:divBdr>
            <w:top w:val="none" w:sz="0" w:space="0" w:color="auto"/>
            <w:left w:val="none" w:sz="0" w:space="0" w:color="auto"/>
            <w:bottom w:val="none" w:sz="0" w:space="0" w:color="auto"/>
            <w:right w:val="none" w:sz="0" w:space="0" w:color="auto"/>
          </w:divBdr>
          <w:divsChild>
            <w:div w:id="1085421036">
              <w:marLeft w:val="0"/>
              <w:marRight w:val="0"/>
              <w:marTop w:val="0"/>
              <w:marBottom w:val="0"/>
              <w:divBdr>
                <w:top w:val="none" w:sz="0" w:space="0" w:color="auto"/>
                <w:left w:val="none" w:sz="0" w:space="0" w:color="auto"/>
                <w:bottom w:val="none" w:sz="0" w:space="0" w:color="auto"/>
                <w:right w:val="none" w:sz="0" w:space="0" w:color="auto"/>
              </w:divBdr>
              <w:divsChild>
                <w:div w:id="515922695">
                  <w:marLeft w:val="0"/>
                  <w:marRight w:val="0"/>
                  <w:marTop w:val="0"/>
                  <w:marBottom w:val="0"/>
                  <w:divBdr>
                    <w:top w:val="none" w:sz="0" w:space="0" w:color="auto"/>
                    <w:left w:val="none" w:sz="0" w:space="0" w:color="auto"/>
                    <w:bottom w:val="none" w:sz="0" w:space="0" w:color="auto"/>
                    <w:right w:val="none" w:sz="0" w:space="0" w:color="auto"/>
                  </w:divBdr>
                  <w:divsChild>
                    <w:div w:id="1476410736">
                      <w:marLeft w:val="0"/>
                      <w:marRight w:val="0"/>
                      <w:marTop w:val="0"/>
                      <w:marBottom w:val="0"/>
                      <w:divBdr>
                        <w:top w:val="none" w:sz="0" w:space="0" w:color="auto"/>
                        <w:left w:val="none" w:sz="0" w:space="0" w:color="auto"/>
                        <w:bottom w:val="none" w:sz="0" w:space="0" w:color="auto"/>
                        <w:right w:val="none" w:sz="0" w:space="0" w:color="auto"/>
                      </w:divBdr>
                      <w:divsChild>
                        <w:div w:id="2135978665">
                          <w:marLeft w:val="0"/>
                          <w:marRight w:val="0"/>
                          <w:marTop w:val="0"/>
                          <w:marBottom w:val="0"/>
                          <w:divBdr>
                            <w:top w:val="none" w:sz="0" w:space="0" w:color="auto"/>
                            <w:left w:val="none" w:sz="0" w:space="0" w:color="auto"/>
                            <w:bottom w:val="none" w:sz="0" w:space="0" w:color="auto"/>
                            <w:right w:val="none" w:sz="0" w:space="0" w:color="auto"/>
                          </w:divBdr>
                          <w:divsChild>
                            <w:div w:id="1860122791">
                              <w:marLeft w:val="0"/>
                              <w:marRight w:val="0"/>
                              <w:marTop w:val="300"/>
                              <w:marBottom w:val="225"/>
                              <w:divBdr>
                                <w:top w:val="single" w:sz="6" w:space="0" w:color="DDDDDD"/>
                                <w:left w:val="single" w:sz="6" w:space="0" w:color="DDDDDD"/>
                                <w:bottom w:val="single" w:sz="6" w:space="0" w:color="DDDDDD"/>
                                <w:right w:val="single" w:sz="6" w:space="0" w:color="DDDDDD"/>
                              </w:divBdr>
                              <w:divsChild>
                                <w:div w:id="2992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784185">
      <w:bodyDiv w:val="1"/>
      <w:marLeft w:val="0"/>
      <w:marRight w:val="0"/>
      <w:marTop w:val="0"/>
      <w:marBottom w:val="0"/>
      <w:divBdr>
        <w:top w:val="none" w:sz="0" w:space="0" w:color="auto"/>
        <w:left w:val="none" w:sz="0" w:space="0" w:color="auto"/>
        <w:bottom w:val="none" w:sz="0" w:space="0" w:color="auto"/>
        <w:right w:val="none" w:sz="0" w:space="0" w:color="auto"/>
      </w:divBdr>
      <w:divsChild>
        <w:div w:id="1608269057">
          <w:marLeft w:val="0"/>
          <w:marRight w:val="0"/>
          <w:marTop w:val="0"/>
          <w:marBottom w:val="0"/>
          <w:divBdr>
            <w:top w:val="none" w:sz="0" w:space="0" w:color="auto"/>
            <w:left w:val="none" w:sz="0" w:space="0" w:color="auto"/>
            <w:bottom w:val="none" w:sz="0" w:space="0" w:color="auto"/>
            <w:right w:val="none" w:sz="0" w:space="0" w:color="auto"/>
          </w:divBdr>
          <w:divsChild>
            <w:div w:id="211238208">
              <w:marLeft w:val="-225"/>
              <w:marRight w:val="-225"/>
              <w:marTop w:val="0"/>
              <w:marBottom w:val="0"/>
              <w:divBdr>
                <w:top w:val="none" w:sz="0" w:space="0" w:color="auto"/>
                <w:left w:val="none" w:sz="0" w:space="0" w:color="auto"/>
                <w:bottom w:val="none" w:sz="0" w:space="0" w:color="auto"/>
                <w:right w:val="none" w:sz="0" w:space="0" w:color="auto"/>
              </w:divBdr>
              <w:divsChild>
                <w:div w:id="1883053091">
                  <w:marLeft w:val="0"/>
                  <w:marRight w:val="0"/>
                  <w:marTop w:val="0"/>
                  <w:marBottom w:val="0"/>
                  <w:divBdr>
                    <w:top w:val="none" w:sz="0" w:space="0" w:color="auto"/>
                    <w:left w:val="none" w:sz="0" w:space="0" w:color="auto"/>
                    <w:bottom w:val="none" w:sz="0" w:space="0" w:color="auto"/>
                    <w:right w:val="none" w:sz="0" w:space="0" w:color="auto"/>
                  </w:divBdr>
                  <w:divsChild>
                    <w:div w:id="978649558">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704623767">
      <w:bodyDiv w:val="1"/>
      <w:marLeft w:val="0"/>
      <w:marRight w:val="0"/>
      <w:marTop w:val="0"/>
      <w:marBottom w:val="0"/>
      <w:divBdr>
        <w:top w:val="none" w:sz="0" w:space="0" w:color="auto"/>
        <w:left w:val="none" w:sz="0" w:space="0" w:color="auto"/>
        <w:bottom w:val="none" w:sz="0" w:space="0" w:color="auto"/>
        <w:right w:val="none" w:sz="0" w:space="0" w:color="auto"/>
      </w:divBdr>
    </w:div>
    <w:div w:id="1714962836">
      <w:bodyDiv w:val="1"/>
      <w:marLeft w:val="0"/>
      <w:marRight w:val="0"/>
      <w:marTop w:val="0"/>
      <w:marBottom w:val="0"/>
      <w:divBdr>
        <w:top w:val="none" w:sz="0" w:space="0" w:color="auto"/>
        <w:left w:val="none" w:sz="0" w:space="0" w:color="auto"/>
        <w:bottom w:val="none" w:sz="0" w:space="0" w:color="auto"/>
        <w:right w:val="none" w:sz="0" w:space="0" w:color="auto"/>
      </w:divBdr>
      <w:divsChild>
        <w:div w:id="988636450">
          <w:marLeft w:val="0"/>
          <w:marRight w:val="0"/>
          <w:marTop w:val="0"/>
          <w:marBottom w:val="0"/>
          <w:divBdr>
            <w:top w:val="none" w:sz="0" w:space="0" w:color="auto"/>
            <w:left w:val="none" w:sz="0" w:space="0" w:color="auto"/>
            <w:bottom w:val="none" w:sz="0" w:space="0" w:color="auto"/>
            <w:right w:val="none" w:sz="0" w:space="0" w:color="auto"/>
          </w:divBdr>
          <w:divsChild>
            <w:div w:id="1884751217">
              <w:marLeft w:val="0"/>
              <w:marRight w:val="0"/>
              <w:marTop w:val="0"/>
              <w:marBottom w:val="0"/>
              <w:divBdr>
                <w:top w:val="none" w:sz="0" w:space="0" w:color="auto"/>
                <w:left w:val="none" w:sz="0" w:space="0" w:color="auto"/>
                <w:bottom w:val="none" w:sz="0" w:space="0" w:color="auto"/>
                <w:right w:val="none" w:sz="0" w:space="0" w:color="auto"/>
              </w:divBdr>
              <w:divsChild>
                <w:div w:id="781925690">
                  <w:marLeft w:val="0"/>
                  <w:marRight w:val="0"/>
                  <w:marTop w:val="0"/>
                  <w:marBottom w:val="0"/>
                  <w:divBdr>
                    <w:top w:val="none" w:sz="0" w:space="0" w:color="auto"/>
                    <w:left w:val="none" w:sz="0" w:space="0" w:color="auto"/>
                    <w:bottom w:val="none" w:sz="0" w:space="0" w:color="auto"/>
                    <w:right w:val="none" w:sz="0" w:space="0" w:color="auto"/>
                  </w:divBdr>
                  <w:divsChild>
                    <w:div w:id="843789544">
                      <w:marLeft w:val="0"/>
                      <w:marRight w:val="0"/>
                      <w:marTop w:val="0"/>
                      <w:marBottom w:val="0"/>
                      <w:divBdr>
                        <w:top w:val="none" w:sz="0" w:space="0" w:color="auto"/>
                        <w:left w:val="none" w:sz="0" w:space="0" w:color="auto"/>
                        <w:bottom w:val="none" w:sz="0" w:space="0" w:color="auto"/>
                        <w:right w:val="none" w:sz="0" w:space="0" w:color="auto"/>
                      </w:divBdr>
                      <w:divsChild>
                        <w:div w:id="4216880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1748989988">
      <w:bodyDiv w:val="1"/>
      <w:marLeft w:val="0"/>
      <w:marRight w:val="0"/>
      <w:marTop w:val="0"/>
      <w:marBottom w:val="0"/>
      <w:divBdr>
        <w:top w:val="none" w:sz="0" w:space="0" w:color="auto"/>
        <w:left w:val="none" w:sz="0" w:space="0" w:color="auto"/>
        <w:bottom w:val="none" w:sz="0" w:space="0" w:color="auto"/>
        <w:right w:val="none" w:sz="0" w:space="0" w:color="auto"/>
      </w:divBdr>
      <w:divsChild>
        <w:div w:id="1496847407">
          <w:marLeft w:val="0"/>
          <w:marRight w:val="0"/>
          <w:marTop w:val="0"/>
          <w:marBottom w:val="0"/>
          <w:divBdr>
            <w:top w:val="none" w:sz="0" w:space="0" w:color="auto"/>
            <w:left w:val="none" w:sz="0" w:space="0" w:color="auto"/>
            <w:bottom w:val="none" w:sz="0" w:space="0" w:color="auto"/>
            <w:right w:val="none" w:sz="0" w:space="0" w:color="auto"/>
          </w:divBdr>
          <w:divsChild>
            <w:div w:id="1774596448">
              <w:marLeft w:val="-225"/>
              <w:marRight w:val="-225"/>
              <w:marTop w:val="0"/>
              <w:marBottom w:val="0"/>
              <w:divBdr>
                <w:top w:val="none" w:sz="0" w:space="0" w:color="auto"/>
                <w:left w:val="none" w:sz="0" w:space="0" w:color="auto"/>
                <w:bottom w:val="none" w:sz="0" w:space="0" w:color="auto"/>
                <w:right w:val="none" w:sz="0" w:space="0" w:color="auto"/>
              </w:divBdr>
              <w:divsChild>
                <w:div w:id="1509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675681">
      <w:bodyDiv w:val="1"/>
      <w:marLeft w:val="0"/>
      <w:marRight w:val="0"/>
      <w:marTop w:val="0"/>
      <w:marBottom w:val="0"/>
      <w:divBdr>
        <w:top w:val="none" w:sz="0" w:space="0" w:color="auto"/>
        <w:left w:val="none" w:sz="0" w:space="0" w:color="auto"/>
        <w:bottom w:val="none" w:sz="0" w:space="0" w:color="auto"/>
        <w:right w:val="none" w:sz="0" w:space="0" w:color="auto"/>
      </w:divBdr>
      <w:divsChild>
        <w:div w:id="2061708180">
          <w:marLeft w:val="0"/>
          <w:marRight w:val="0"/>
          <w:marTop w:val="0"/>
          <w:marBottom w:val="0"/>
          <w:divBdr>
            <w:top w:val="none" w:sz="0" w:space="0" w:color="auto"/>
            <w:left w:val="none" w:sz="0" w:space="0" w:color="auto"/>
            <w:bottom w:val="none" w:sz="0" w:space="0" w:color="auto"/>
            <w:right w:val="none" w:sz="0" w:space="0" w:color="auto"/>
          </w:divBdr>
          <w:divsChild>
            <w:div w:id="150231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10895">
      <w:bodyDiv w:val="1"/>
      <w:marLeft w:val="0"/>
      <w:marRight w:val="0"/>
      <w:marTop w:val="0"/>
      <w:marBottom w:val="0"/>
      <w:divBdr>
        <w:top w:val="none" w:sz="0" w:space="0" w:color="auto"/>
        <w:left w:val="none" w:sz="0" w:space="0" w:color="auto"/>
        <w:bottom w:val="none" w:sz="0" w:space="0" w:color="auto"/>
        <w:right w:val="none" w:sz="0" w:space="0" w:color="auto"/>
      </w:divBdr>
    </w:div>
    <w:div w:id="1862090669">
      <w:bodyDiv w:val="1"/>
      <w:marLeft w:val="0"/>
      <w:marRight w:val="0"/>
      <w:marTop w:val="0"/>
      <w:marBottom w:val="0"/>
      <w:divBdr>
        <w:top w:val="none" w:sz="0" w:space="0" w:color="auto"/>
        <w:left w:val="none" w:sz="0" w:space="0" w:color="auto"/>
        <w:bottom w:val="none" w:sz="0" w:space="0" w:color="auto"/>
        <w:right w:val="none" w:sz="0" w:space="0" w:color="auto"/>
      </w:divBdr>
    </w:div>
    <w:div w:id="1916501905">
      <w:bodyDiv w:val="1"/>
      <w:marLeft w:val="0"/>
      <w:marRight w:val="0"/>
      <w:marTop w:val="0"/>
      <w:marBottom w:val="0"/>
      <w:divBdr>
        <w:top w:val="none" w:sz="0" w:space="0" w:color="auto"/>
        <w:left w:val="none" w:sz="0" w:space="0" w:color="auto"/>
        <w:bottom w:val="none" w:sz="0" w:space="0" w:color="auto"/>
        <w:right w:val="none" w:sz="0" w:space="0" w:color="auto"/>
      </w:divBdr>
    </w:div>
    <w:div w:id="1935283029">
      <w:bodyDiv w:val="1"/>
      <w:marLeft w:val="0"/>
      <w:marRight w:val="0"/>
      <w:marTop w:val="0"/>
      <w:marBottom w:val="0"/>
      <w:divBdr>
        <w:top w:val="none" w:sz="0" w:space="0" w:color="auto"/>
        <w:left w:val="none" w:sz="0" w:space="0" w:color="auto"/>
        <w:bottom w:val="none" w:sz="0" w:space="0" w:color="auto"/>
        <w:right w:val="none" w:sz="0" w:space="0" w:color="auto"/>
      </w:divBdr>
      <w:divsChild>
        <w:div w:id="1027606531">
          <w:marLeft w:val="0"/>
          <w:marRight w:val="0"/>
          <w:marTop w:val="0"/>
          <w:marBottom w:val="0"/>
          <w:divBdr>
            <w:top w:val="none" w:sz="0" w:space="0" w:color="auto"/>
            <w:left w:val="none" w:sz="0" w:space="0" w:color="auto"/>
            <w:bottom w:val="none" w:sz="0" w:space="0" w:color="auto"/>
            <w:right w:val="none" w:sz="0" w:space="0" w:color="auto"/>
          </w:divBdr>
          <w:divsChild>
            <w:div w:id="214317872">
              <w:marLeft w:val="-225"/>
              <w:marRight w:val="-225"/>
              <w:marTop w:val="0"/>
              <w:marBottom w:val="0"/>
              <w:divBdr>
                <w:top w:val="none" w:sz="0" w:space="0" w:color="auto"/>
                <w:left w:val="none" w:sz="0" w:space="0" w:color="auto"/>
                <w:bottom w:val="none" w:sz="0" w:space="0" w:color="auto"/>
                <w:right w:val="none" w:sz="0" w:space="0" w:color="auto"/>
              </w:divBdr>
              <w:divsChild>
                <w:div w:id="1382366793">
                  <w:marLeft w:val="0"/>
                  <w:marRight w:val="0"/>
                  <w:marTop w:val="0"/>
                  <w:marBottom w:val="0"/>
                  <w:divBdr>
                    <w:top w:val="none" w:sz="0" w:space="0" w:color="auto"/>
                    <w:left w:val="none" w:sz="0" w:space="0" w:color="auto"/>
                    <w:bottom w:val="none" w:sz="0" w:space="0" w:color="auto"/>
                    <w:right w:val="none" w:sz="0" w:space="0" w:color="auto"/>
                  </w:divBdr>
                  <w:divsChild>
                    <w:div w:id="942148441">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 w:id="1977291263">
      <w:bodyDiv w:val="1"/>
      <w:marLeft w:val="0"/>
      <w:marRight w:val="0"/>
      <w:marTop w:val="0"/>
      <w:marBottom w:val="0"/>
      <w:divBdr>
        <w:top w:val="none" w:sz="0" w:space="0" w:color="auto"/>
        <w:left w:val="none" w:sz="0" w:space="0" w:color="auto"/>
        <w:bottom w:val="none" w:sz="0" w:space="0" w:color="auto"/>
        <w:right w:val="none" w:sz="0" w:space="0" w:color="auto"/>
      </w:divBdr>
      <w:divsChild>
        <w:div w:id="1758093071">
          <w:marLeft w:val="0"/>
          <w:marRight w:val="0"/>
          <w:marTop w:val="0"/>
          <w:marBottom w:val="0"/>
          <w:divBdr>
            <w:top w:val="none" w:sz="0" w:space="0" w:color="auto"/>
            <w:left w:val="none" w:sz="0" w:space="0" w:color="auto"/>
            <w:bottom w:val="none" w:sz="0" w:space="0" w:color="auto"/>
            <w:right w:val="none" w:sz="0" w:space="0" w:color="auto"/>
          </w:divBdr>
          <w:divsChild>
            <w:div w:id="1970042617">
              <w:marLeft w:val="0"/>
              <w:marRight w:val="0"/>
              <w:marTop w:val="0"/>
              <w:marBottom w:val="0"/>
              <w:divBdr>
                <w:top w:val="none" w:sz="0" w:space="0" w:color="auto"/>
                <w:left w:val="none" w:sz="0" w:space="0" w:color="auto"/>
                <w:bottom w:val="none" w:sz="0" w:space="0" w:color="auto"/>
                <w:right w:val="none" w:sz="0" w:space="0" w:color="auto"/>
              </w:divBdr>
              <w:divsChild>
                <w:div w:id="911160006">
                  <w:marLeft w:val="0"/>
                  <w:marRight w:val="0"/>
                  <w:marTop w:val="0"/>
                  <w:marBottom w:val="0"/>
                  <w:divBdr>
                    <w:top w:val="none" w:sz="0" w:space="0" w:color="auto"/>
                    <w:left w:val="none" w:sz="0" w:space="0" w:color="auto"/>
                    <w:bottom w:val="none" w:sz="0" w:space="0" w:color="auto"/>
                    <w:right w:val="none" w:sz="0" w:space="0" w:color="auto"/>
                  </w:divBdr>
                  <w:divsChild>
                    <w:div w:id="743724726">
                      <w:marLeft w:val="0"/>
                      <w:marRight w:val="0"/>
                      <w:marTop w:val="0"/>
                      <w:marBottom w:val="0"/>
                      <w:divBdr>
                        <w:top w:val="none" w:sz="0" w:space="0" w:color="auto"/>
                        <w:left w:val="none" w:sz="0" w:space="0" w:color="auto"/>
                        <w:bottom w:val="none" w:sz="0" w:space="0" w:color="auto"/>
                        <w:right w:val="none" w:sz="0" w:space="0" w:color="auto"/>
                      </w:divBdr>
                      <w:divsChild>
                        <w:div w:id="16180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297877">
      <w:bodyDiv w:val="1"/>
      <w:marLeft w:val="0"/>
      <w:marRight w:val="0"/>
      <w:marTop w:val="0"/>
      <w:marBottom w:val="0"/>
      <w:divBdr>
        <w:top w:val="none" w:sz="0" w:space="0" w:color="auto"/>
        <w:left w:val="none" w:sz="0" w:space="0" w:color="auto"/>
        <w:bottom w:val="none" w:sz="0" w:space="0" w:color="auto"/>
        <w:right w:val="none" w:sz="0" w:space="0" w:color="auto"/>
      </w:divBdr>
    </w:div>
    <w:div w:id="2015644786">
      <w:bodyDiv w:val="1"/>
      <w:marLeft w:val="0"/>
      <w:marRight w:val="0"/>
      <w:marTop w:val="0"/>
      <w:marBottom w:val="0"/>
      <w:divBdr>
        <w:top w:val="none" w:sz="0" w:space="0" w:color="auto"/>
        <w:left w:val="none" w:sz="0" w:space="0" w:color="auto"/>
        <w:bottom w:val="none" w:sz="0" w:space="0" w:color="auto"/>
        <w:right w:val="none" w:sz="0" w:space="0" w:color="auto"/>
      </w:divBdr>
      <w:divsChild>
        <w:div w:id="267271562">
          <w:marLeft w:val="0"/>
          <w:marRight w:val="0"/>
          <w:marTop w:val="0"/>
          <w:marBottom w:val="0"/>
          <w:divBdr>
            <w:top w:val="none" w:sz="0" w:space="0" w:color="auto"/>
            <w:left w:val="none" w:sz="0" w:space="0" w:color="auto"/>
            <w:bottom w:val="none" w:sz="0" w:space="0" w:color="auto"/>
            <w:right w:val="none" w:sz="0" w:space="0" w:color="auto"/>
          </w:divBdr>
          <w:divsChild>
            <w:div w:id="1888180144">
              <w:marLeft w:val="0"/>
              <w:marRight w:val="0"/>
              <w:marTop w:val="0"/>
              <w:marBottom w:val="0"/>
              <w:divBdr>
                <w:top w:val="single" w:sz="6" w:space="15" w:color="333333"/>
                <w:left w:val="none" w:sz="0" w:space="0" w:color="auto"/>
                <w:bottom w:val="none" w:sz="0" w:space="0" w:color="auto"/>
                <w:right w:val="none" w:sz="0" w:space="0" w:color="auto"/>
              </w:divBdr>
              <w:divsChild>
                <w:div w:id="33896178">
                  <w:marLeft w:val="0"/>
                  <w:marRight w:val="0"/>
                  <w:marTop w:val="0"/>
                  <w:marBottom w:val="0"/>
                  <w:divBdr>
                    <w:top w:val="none" w:sz="0" w:space="0" w:color="auto"/>
                    <w:left w:val="none" w:sz="0" w:space="0" w:color="auto"/>
                    <w:bottom w:val="none" w:sz="0" w:space="0" w:color="auto"/>
                    <w:right w:val="none" w:sz="0" w:space="0" w:color="auto"/>
                  </w:divBdr>
                  <w:divsChild>
                    <w:div w:id="1874727740">
                      <w:marLeft w:val="0"/>
                      <w:marRight w:val="0"/>
                      <w:marTop w:val="0"/>
                      <w:marBottom w:val="0"/>
                      <w:divBdr>
                        <w:top w:val="none" w:sz="0" w:space="0" w:color="auto"/>
                        <w:left w:val="none" w:sz="0" w:space="0" w:color="auto"/>
                        <w:bottom w:val="none" w:sz="0" w:space="0" w:color="auto"/>
                        <w:right w:val="none" w:sz="0" w:space="0" w:color="auto"/>
                      </w:divBdr>
                      <w:divsChild>
                        <w:div w:id="739522126">
                          <w:marLeft w:val="0"/>
                          <w:marRight w:val="0"/>
                          <w:marTop w:val="0"/>
                          <w:marBottom w:val="0"/>
                          <w:divBdr>
                            <w:top w:val="none" w:sz="0" w:space="0" w:color="auto"/>
                            <w:left w:val="none" w:sz="0" w:space="0" w:color="auto"/>
                            <w:bottom w:val="none" w:sz="0" w:space="0" w:color="auto"/>
                            <w:right w:val="none" w:sz="0" w:space="0" w:color="auto"/>
                          </w:divBdr>
                          <w:divsChild>
                            <w:div w:id="348916484">
                              <w:marLeft w:val="0"/>
                              <w:marRight w:val="0"/>
                              <w:marTop w:val="240"/>
                              <w:marBottom w:val="240"/>
                              <w:divBdr>
                                <w:top w:val="none" w:sz="0" w:space="0" w:color="auto"/>
                                <w:left w:val="none" w:sz="0" w:space="0" w:color="auto"/>
                                <w:bottom w:val="none" w:sz="0" w:space="0" w:color="auto"/>
                                <w:right w:val="none" w:sz="0" w:space="0" w:color="auto"/>
                              </w:divBdr>
                              <w:divsChild>
                                <w:div w:id="28647368">
                                  <w:marLeft w:val="0"/>
                                  <w:marRight w:val="0"/>
                                  <w:marTop w:val="0"/>
                                  <w:marBottom w:val="0"/>
                                  <w:divBdr>
                                    <w:top w:val="none" w:sz="0" w:space="0" w:color="auto"/>
                                    <w:left w:val="none" w:sz="0" w:space="0" w:color="auto"/>
                                    <w:bottom w:val="none" w:sz="0" w:space="0" w:color="auto"/>
                                    <w:right w:val="none" w:sz="0" w:space="0" w:color="auto"/>
                                  </w:divBdr>
                                  <w:divsChild>
                                    <w:div w:id="349069969">
                                      <w:marLeft w:val="0"/>
                                      <w:marRight w:val="0"/>
                                      <w:marTop w:val="0"/>
                                      <w:marBottom w:val="0"/>
                                      <w:divBdr>
                                        <w:top w:val="none" w:sz="0" w:space="0" w:color="auto"/>
                                        <w:left w:val="none" w:sz="0" w:space="0" w:color="auto"/>
                                        <w:bottom w:val="none" w:sz="0" w:space="0" w:color="auto"/>
                                        <w:right w:val="none" w:sz="0" w:space="0" w:color="auto"/>
                                      </w:divBdr>
                                    </w:div>
                                  </w:divsChild>
                                </w:div>
                                <w:div w:id="358514127">
                                  <w:marLeft w:val="0"/>
                                  <w:marRight w:val="0"/>
                                  <w:marTop w:val="0"/>
                                  <w:marBottom w:val="0"/>
                                  <w:divBdr>
                                    <w:top w:val="none" w:sz="0" w:space="0" w:color="auto"/>
                                    <w:left w:val="none" w:sz="0" w:space="0" w:color="auto"/>
                                    <w:bottom w:val="none" w:sz="0" w:space="0" w:color="auto"/>
                                    <w:right w:val="none" w:sz="0" w:space="0" w:color="auto"/>
                                  </w:divBdr>
                                  <w:divsChild>
                                    <w:div w:id="397171075">
                                      <w:marLeft w:val="0"/>
                                      <w:marRight w:val="0"/>
                                      <w:marTop w:val="0"/>
                                      <w:marBottom w:val="0"/>
                                      <w:divBdr>
                                        <w:top w:val="none" w:sz="0" w:space="0" w:color="auto"/>
                                        <w:left w:val="none" w:sz="0" w:space="0" w:color="auto"/>
                                        <w:bottom w:val="none" w:sz="0" w:space="0" w:color="auto"/>
                                        <w:right w:val="none" w:sz="0" w:space="0" w:color="auto"/>
                                      </w:divBdr>
                                    </w:div>
                                  </w:divsChild>
                                </w:div>
                                <w:div w:id="755439548">
                                  <w:marLeft w:val="0"/>
                                  <w:marRight w:val="0"/>
                                  <w:marTop w:val="0"/>
                                  <w:marBottom w:val="0"/>
                                  <w:divBdr>
                                    <w:top w:val="none" w:sz="0" w:space="0" w:color="auto"/>
                                    <w:left w:val="none" w:sz="0" w:space="0" w:color="auto"/>
                                    <w:bottom w:val="none" w:sz="0" w:space="0" w:color="auto"/>
                                    <w:right w:val="none" w:sz="0" w:space="0" w:color="auto"/>
                                  </w:divBdr>
                                  <w:divsChild>
                                    <w:div w:id="922682269">
                                      <w:marLeft w:val="0"/>
                                      <w:marRight w:val="0"/>
                                      <w:marTop w:val="0"/>
                                      <w:marBottom w:val="0"/>
                                      <w:divBdr>
                                        <w:top w:val="none" w:sz="0" w:space="0" w:color="auto"/>
                                        <w:left w:val="none" w:sz="0" w:space="0" w:color="auto"/>
                                        <w:bottom w:val="none" w:sz="0" w:space="0" w:color="auto"/>
                                        <w:right w:val="none" w:sz="0" w:space="0" w:color="auto"/>
                                      </w:divBdr>
                                    </w:div>
                                  </w:divsChild>
                                </w:div>
                                <w:div w:id="2102485623">
                                  <w:marLeft w:val="0"/>
                                  <w:marRight w:val="0"/>
                                  <w:marTop w:val="0"/>
                                  <w:marBottom w:val="0"/>
                                  <w:divBdr>
                                    <w:top w:val="none" w:sz="0" w:space="0" w:color="auto"/>
                                    <w:left w:val="none" w:sz="0" w:space="0" w:color="auto"/>
                                    <w:bottom w:val="none" w:sz="0" w:space="0" w:color="auto"/>
                                    <w:right w:val="none" w:sz="0" w:space="0" w:color="auto"/>
                                  </w:divBdr>
                                  <w:divsChild>
                                    <w:div w:id="6368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560389">
      <w:bodyDiv w:val="1"/>
      <w:marLeft w:val="0"/>
      <w:marRight w:val="0"/>
      <w:marTop w:val="0"/>
      <w:marBottom w:val="0"/>
      <w:divBdr>
        <w:top w:val="none" w:sz="0" w:space="0" w:color="auto"/>
        <w:left w:val="none" w:sz="0" w:space="0" w:color="auto"/>
        <w:bottom w:val="none" w:sz="0" w:space="0" w:color="auto"/>
        <w:right w:val="none" w:sz="0" w:space="0" w:color="auto"/>
      </w:divBdr>
    </w:div>
    <w:div w:id="208826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ab.abhinayrathore.com/jquery-cheatsheet/" TargetMode="External"/><Relationship Id="rId21" Type="http://schemas.openxmlformats.org/officeDocument/2006/relationships/hyperlink" Target="http://es6-features.org/" TargetMode="External"/><Relationship Id="rId42" Type="http://schemas.openxmlformats.org/officeDocument/2006/relationships/hyperlink" Target="http://api.jquery.com/width/" TargetMode="External"/><Relationship Id="rId47" Type="http://schemas.openxmlformats.org/officeDocument/2006/relationships/hyperlink" Target="https://en.wikipedia.org/wiki/Adaptive_software_development" TargetMode="External"/><Relationship Id="rId63" Type="http://schemas.openxmlformats.org/officeDocument/2006/relationships/hyperlink" Target="https://en.wikipedia.org/wiki/Cross-functional_team" TargetMode="External"/><Relationship Id="rId68" Type="http://schemas.openxmlformats.org/officeDocument/2006/relationships/hyperlink" Target="https://en.wikipedia.org/wiki/Pair_programming" TargetMode="External"/><Relationship Id="rId16" Type="http://schemas.openxmlformats.org/officeDocument/2006/relationships/hyperlink" Target="https://github.com/twbs/bootstrap-sass" TargetMode="External"/><Relationship Id="rId11" Type="http://schemas.openxmlformats.org/officeDocument/2006/relationships/hyperlink" Target="https://developer.mozilla.org/en-US/Apps" TargetMode="External"/><Relationship Id="rId24" Type="http://schemas.openxmlformats.org/officeDocument/2006/relationships/hyperlink" Target="https://addyosmani.com/resources/essentialjsdesignpatterns/book/" TargetMode="External"/><Relationship Id="rId32" Type="http://schemas.openxmlformats.org/officeDocument/2006/relationships/hyperlink" Target="http://api.jquery.com/innerHeight/" TargetMode="External"/><Relationship Id="rId37" Type="http://schemas.openxmlformats.org/officeDocument/2006/relationships/hyperlink" Target="http://api.jquery.com/position/" TargetMode="External"/><Relationship Id="rId40" Type="http://schemas.openxmlformats.org/officeDocument/2006/relationships/hyperlink" Target="http://api.jquery.com/scrollTop/" TargetMode="External"/><Relationship Id="rId45" Type="http://schemas.openxmlformats.org/officeDocument/2006/relationships/hyperlink" Target="http://www.regexr.com/" TargetMode="External"/><Relationship Id="rId53" Type="http://schemas.openxmlformats.org/officeDocument/2006/relationships/hyperlink" Target="https://en.wikipedia.org/wiki/Extreme_programming" TargetMode="External"/><Relationship Id="rId58" Type="http://schemas.openxmlformats.org/officeDocument/2006/relationships/hyperlink" Target="https://en.wikipedia.org/wiki/Scrumban" TargetMode="External"/><Relationship Id="rId66" Type="http://schemas.openxmlformats.org/officeDocument/2006/relationships/hyperlink" Target="https://en.wikipedia.org/wiki/Burndown_chart" TargetMode="External"/><Relationship Id="rId74" Type="http://schemas.openxmlformats.org/officeDocument/2006/relationships/hyperlink" Target="https://en.wikipedia.org/wiki/Timeboxing" TargetMode="Externa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en.wikipedia.org/wiki/Scrum_(development)" TargetMode="External"/><Relationship Id="rId19" Type="http://schemas.openxmlformats.org/officeDocument/2006/relationships/hyperlink" Target="http://getbootstrap.com/components/" TargetMode="External"/><Relationship Id="rId14" Type="http://schemas.openxmlformats.org/officeDocument/2006/relationships/hyperlink" Target="https://css-tricks.com/snippets/css/a-guide-to-flexbox/" TargetMode="External"/><Relationship Id="rId22" Type="http://schemas.openxmlformats.org/officeDocument/2006/relationships/hyperlink" Target="http://kangax.github.io/compat-table/es6/" TargetMode="External"/><Relationship Id="rId27" Type="http://schemas.openxmlformats.org/officeDocument/2006/relationships/hyperlink" Target="http://api.jquery.com/attr/" TargetMode="External"/><Relationship Id="rId30" Type="http://schemas.openxmlformats.org/officeDocument/2006/relationships/hyperlink" Target="http://api.jquery.com/height/" TargetMode="External"/><Relationship Id="rId35" Type="http://schemas.openxmlformats.org/officeDocument/2006/relationships/hyperlink" Target="http://api.jquery.com/outerHeight/" TargetMode="External"/><Relationship Id="rId43" Type="http://schemas.openxmlformats.org/officeDocument/2006/relationships/hyperlink" Target="http://benalman.com/news/2010/11/immediately-invoked-function-expression/" TargetMode="External"/><Relationship Id="rId48" Type="http://schemas.openxmlformats.org/officeDocument/2006/relationships/hyperlink" Target="https://en.wikipedia.org/wiki/Agile_modeling" TargetMode="External"/><Relationship Id="rId56" Type="http://schemas.openxmlformats.org/officeDocument/2006/relationships/hyperlink" Target="https://en.wikipedia.org/wiki/Kanban_(development)" TargetMode="External"/><Relationship Id="rId64" Type="http://schemas.openxmlformats.org/officeDocument/2006/relationships/hyperlink" Target="https://en.wikipedia.org/wiki/Continuous_integration" TargetMode="External"/><Relationship Id="rId69" Type="http://schemas.openxmlformats.org/officeDocument/2006/relationships/hyperlink" Target="https://en.wikipedia.org/wiki/Planning_poker" TargetMode="External"/><Relationship Id="rId77" Type="http://schemas.openxmlformats.org/officeDocument/2006/relationships/hyperlink" Target="https://en.wikipedia.org/wiki/Retrospective" TargetMode="External"/><Relationship Id="rId8" Type="http://schemas.openxmlformats.org/officeDocument/2006/relationships/hyperlink" Target="https://ukmail.hcl.com/owa/" TargetMode="External"/><Relationship Id="rId51" Type="http://schemas.openxmlformats.org/officeDocument/2006/relationships/hyperlink" Target="https://en.wikipedia.org/wiki/Disciplined_agile_delivery" TargetMode="External"/><Relationship Id="rId72" Type="http://schemas.openxmlformats.org/officeDocument/2006/relationships/hyperlink" Target="https://en.wikipedia.org/wiki/Test-driven_development" TargetMode="External"/><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code.tutsplus.com/series/html5-mastery-class--cms-897" TargetMode="External"/><Relationship Id="rId17" Type="http://schemas.openxmlformats.org/officeDocument/2006/relationships/hyperlink" Target="http://getbootstrap.com/css/" TargetMode="External"/><Relationship Id="rId25" Type="http://schemas.openxmlformats.org/officeDocument/2006/relationships/hyperlink" Target="http://lab.abhinayrathore.com/jquery-standards/" TargetMode="External"/><Relationship Id="rId33" Type="http://schemas.openxmlformats.org/officeDocument/2006/relationships/hyperlink" Target="http://api.jquery.com/innerWidth/" TargetMode="External"/><Relationship Id="rId38" Type="http://schemas.openxmlformats.org/officeDocument/2006/relationships/hyperlink" Target="http://api.jquery.com/prop/" TargetMode="External"/><Relationship Id="rId46" Type="http://schemas.openxmlformats.org/officeDocument/2006/relationships/hyperlink" Target="https://ponyfoo.com/articles/learn-regular-expressions" TargetMode="External"/><Relationship Id="rId59" Type="http://schemas.openxmlformats.org/officeDocument/2006/relationships/hyperlink" Target="https://en.wikipedia.org/wiki/Acceptance_test-driven_development" TargetMode="External"/><Relationship Id="rId67" Type="http://schemas.openxmlformats.org/officeDocument/2006/relationships/hyperlink" Target="https://en.wikipedia.org/wiki/Iterative_and_incremental_development" TargetMode="External"/><Relationship Id="rId20" Type="http://schemas.openxmlformats.org/officeDocument/2006/relationships/hyperlink" Target="http://nicolasgallagher.com/micro-clearfix-hack/" TargetMode="External"/><Relationship Id="rId41" Type="http://schemas.openxmlformats.org/officeDocument/2006/relationships/hyperlink" Target="http://api.jquery.com/val/" TargetMode="External"/><Relationship Id="rId54" Type="http://schemas.openxmlformats.org/officeDocument/2006/relationships/hyperlink" Target="https://en.wikipedia.org/wiki/Feature-driven_development" TargetMode="External"/><Relationship Id="rId62" Type="http://schemas.openxmlformats.org/officeDocument/2006/relationships/hyperlink" Target="https://en.wikipedia.org/wiki/Behavior-driven_development" TargetMode="External"/><Relationship Id="rId70" Type="http://schemas.openxmlformats.org/officeDocument/2006/relationships/hyperlink" Target="https://en.wikipedia.org/wiki/Refactoring" TargetMode="External"/><Relationship Id="rId75" Type="http://schemas.openxmlformats.org/officeDocument/2006/relationships/hyperlink" Target="https://en.wikipedia.org/wiki/User_story"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getbootstrap.com/css/" TargetMode="External"/><Relationship Id="rId23" Type="http://schemas.openxmlformats.org/officeDocument/2006/relationships/hyperlink" Target="https://google.github.io/styleguide/javascriptguide.xml" TargetMode="External"/><Relationship Id="rId28" Type="http://schemas.openxmlformats.org/officeDocument/2006/relationships/hyperlink" Target="http://api.jquery.com/css/" TargetMode="External"/><Relationship Id="rId36" Type="http://schemas.openxmlformats.org/officeDocument/2006/relationships/hyperlink" Target="http://api.jquery.com/outerWidth/" TargetMode="External"/><Relationship Id="rId49" Type="http://schemas.openxmlformats.org/officeDocument/2006/relationships/hyperlink" Target="https://en.wikipedia.org/wiki/Agile_Unified_Process" TargetMode="External"/><Relationship Id="rId57" Type="http://schemas.openxmlformats.org/officeDocument/2006/relationships/hyperlink" Target="https://en.wikipedia.org/wiki/Scrum_(software_development)" TargetMode="External"/><Relationship Id="rId10" Type="http://schemas.openxmlformats.org/officeDocument/2006/relationships/hyperlink" Target="http://rmurphey.com/blog/2012/04/12/a-baseline-for-front-end-developers" TargetMode="External"/><Relationship Id="rId31" Type="http://schemas.openxmlformats.org/officeDocument/2006/relationships/hyperlink" Target="http://api.jquery.com/html/" TargetMode="External"/><Relationship Id="rId44" Type="http://schemas.openxmlformats.org/officeDocument/2006/relationships/hyperlink" Target="http://www.requirejs.org/docs/jquery.html%23noconflictmap" TargetMode="External"/><Relationship Id="rId52" Type="http://schemas.openxmlformats.org/officeDocument/2006/relationships/hyperlink" Target="https://en.wikipedia.org/wiki/Dynamic_systems_development_method" TargetMode="External"/><Relationship Id="rId60" Type="http://schemas.openxmlformats.org/officeDocument/2006/relationships/hyperlink" Target="https://en.wikipedia.org/wiki/Agile_modeling" TargetMode="External"/><Relationship Id="rId65" Type="http://schemas.openxmlformats.org/officeDocument/2006/relationships/hyperlink" Target="https://en.wikipedia.org/wiki/Domain-driven_design" TargetMode="External"/><Relationship Id="rId73" Type="http://schemas.openxmlformats.org/officeDocument/2006/relationships/hyperlink" Target="https://en.wikipedia.org/wiki/Agile_testing" TargetMode="External"/><Relationship Id="rId78" Type="http://schemas.openxmlformats.org/officeDocument/2006/relationships/hyperlink" Target="https://en.wikipedia.org/wiki/Velocity_(software_development)" TargetMode="External"/><Relationship Id="rId4" Type="http://schemas.openxmlformats.org/officeDocument/2006/relationships/styles" Target="styles.xml"/><Relationship Id="rId9" Type="http://schemas.openxmlformats.org/officeDocument/2006/relationships/hyperlink" Target="http://rmurphey.com/2012/04/12/a-baseline-for-front-end-developers" TargetMode="External"/><Relationship Id="rId13" Type="http://schemas.openxmlformats.org/officeDocument/2006/relationships/hyperlink" Target="http://css3clickchart.com" TargetMode="External"/><Relationship Id="rId18" Type="http://schemas.openxmlformats.org/officeDocument/2006/relationships/hyperlink" Target="http://getbootstrap.com/examples/grid/" TargetMode="External"/><Relationship Id="rId39" Type="http://schemas.openxmlformats.org/officeDocument/2006/relationships/hyperlink" Target="http://api.jquery.com/scrollLeft/" TargetMode="External"/><Relationship Id="rId34" Type="http://schemas.openxmlformats.org/officeDocument/2006/relationships/hyperlink" Target="http://api.jquery.com/offset/" TargetMode="External"/><Relationship Id="rId50" Type="http://schemas.openxmlformats.org/officeDocument/2006/relationships/hyperlink" Target="https://en.wikipedia.org/wiki/Crystal_Clear_(software_development)" TargetMode="External"/><Relationship Id="rId55" Type="http://schemas.openxmlformats.org/officeDocument/2006/relationships/hyperlink" Target="https://en.wikipedia.org/wiki/Lean_software_development" TargetMode="External"/><Relationship Id="rId76" Type="http://schemas.openxmlformats.org/officeDocument/2006/relationships/hyperlink" Target="https://en.wikipedia.org/wiki/Story-driven_modeling" TargetMode="External"/><Relationship Id="rId7" Type="http://schemas.openxmlformats.org/officeDocument/2006/relationships/hyperlink" Target="http://getmwf.com/" TargetMode="External"/><Relationship Id="rId71" Type="http://schemas.openxmlformats.org/officeDocument/2006/relationships/hyperlink" Target="https://en.wikipedia.org/wiki/Scrum_(development)" TargetMode="External"/><Relationship Id="rId2" Type="http://schemas.openxmlformats.org/officeDocument/2006/relationships/customXml" Target="../customXml/item2.xml"/><Relationship Id="rId29" Type="http://schemas.openxmlformats.org/officeDocument/2006/relationships/hyperlink" Target="http://api.jquery.com/da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ining\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979529A7-EC4D-4B8C-91FB-629F402B6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48713</TotalTime>
  <Pages>35</Pages>
  <Words>11504</Words>
  <Characters>65575</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Javier Cordova (HCL America Inc)</cp:lastModifiedBy>
  <cp:revision>12</cp:revision>
  <dcterms:created xsi:type="dcterms:W3CDTF">2016-06-30T18:29:00Z</dcterms:created>
  <dcterms:modified xsi:type="dcterms:W3CDTF">2016-08-26T22:28:00Z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